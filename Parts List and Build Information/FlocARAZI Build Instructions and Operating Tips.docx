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E6173D" w14:textId="77777777" w:rsidR="00C6554A" w:rsidRPr="008B5277" w:rsidRDefault="00B42954" w:rsidP="00C6554A">
      <w:pPr>
        <w:pStyle w:val="Photo"/>
      </w:pPr>
      <w:bookmarkStart w:id="0" w:name="_Hlk72307679"/>
      <w:bookmarkStart w:id="1" w:name="_Toc321147149"/>
      <w:bookmarkStart w:id="2" w:name="_Toc318188227"/>
      <w:bookmarkStart w:id="3" w:name="_Toc318188327"/>
      <w:bookmarkStart w:id="4" w:name="_Toc318189312"/>
      <w:bookmarkStart w:id="5" w:name="_Toc321147011"/>
      <w:bookmarkEnd w:id="0"/>
      <w:r>
        <w:rPr>
          <w:noProof/>
        </w:rPr>
        <w:drawing>
          <wp:inline distT="0" distB="0" distL="0" distR="0" wp14:anchorId="2ADB0A15" wp14:editId="301E9E79">
            <wp:extent cx="5486400" cy="3438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438525"/>
                    </a:xfrm>
                    <a:prstGeom prst="rect">
                      <a:avLst/>
                    </a:prstGeom>
                    <a:noFill/>
                    <a:ln>
                      <a:noFill/>
                    </a:ln>
                  </pic:spPr>
                </pic:pic>
              </a:graphicData>
            </a:graphic>
          </wp:inline>
        </w:drawing>
      </w:r>
    </w:p>
    <w:bookmarkEnd w:id="1"/>
    <w:bookmarkEnd w:id="2"/>
    <w:bookmarkEnd w:id="3"/>
    <w:bookmarkEnd w:id="4"/>
    <w:bookmarkEnd w:id="5"/>
    <w:p w14:paraId="7C16473D" w14:textId="77777777" w:rsidR="00C6554A" w:rsidRDefault="00B42954" w:rsidP="00C6554A">
      <w:pPr>
        <w:pStyle w:val="Title"/>
      </w:pPr>
      <w:proofErr w:type="spellStart"/>
      <w:r>
        <w:t>FlocARAZI</w:t>
      </w:r>
      <w:proofErr w:type="spellEnd"/>
      <w:r>
        <w:t xml:space="preserve"> Build Instructions</w:t>
      </w:r>
    </w:p>
    <w:p w14:paraId="7DB7E552" w14:textId="33E5B048" w:rsidR="0027743A" w:rsidRDefault="00C6554A" w:rsidP="00B42954">
      <w:pPr>
        <w:pStyle w:val="Subtitle"/>
      </w:pPr>
      <w:r>
        <w:br w:type="page"/>
      </w:r>
    </w:p>
    <w:sdt>
      <w:sdtPr>
        <w:rPr>
          <w:rFonts w:asciiTheme="minorHAnsi" w:eastAsiaTheme="minorHAnsi" w:hAnsiTheme="minorHAnsi" w:cstheme="minorBidi"/>
          <w:color w:val="595959" w:themeColor="text1" w:themeTint="A6"/>
          <w:sz w:val="22"/>
          <w:szCs w:val="22"/>
        </w:rPr>
        <w:id w:val="-1546900657"/>
        <w:docPartObj>
          <w:docPartGallery w:val="Table of Contents"/>
          <w:docPartUnique/>
        </w:docPartObj>
      </w:sdtPr>
      <w:sdtEndPr>
        <w:rPr>
          <w:b/>
          <w:bCs/>
          <w:noProof/>
        </w:rPr>
      </w:sdtEndPr>
      <w:sdtContent>
        <w:p w14:paraId="13B05870" w14:textId="3F524324" w:rsidR="0027743A" w:rsidRDefault="0027743A">
          <w:pPr>
            <w:pStyle w:val="TOCHeading"/>
          </w:pPr>
          <w:r>
            <w:t>Table of Contents</w:t>
          </w:r>
        </w:p>
        <w:p w14:paraId="35F1093E" w14:textId="5F9989BF" w:rsidR="00793411" w:rsidRDefault="0027743A">
          <w:pPr>
            <w:pStyle w:val="TOC1"/>
            <w:tabs>
              <w:tab w:val="right" w:leader="dot" w:pos="8630"/>
            </w:tabs>
            <w:rPr>
              <w:rFonts w:eastAsiaTheme="minorEastAsia"/>
              <w:noProof/>
              <w:color w:val="auto"/>
            </w:rPr>
          </w:pPr>
          <w:r>
            <w:fldChar w:fldCharType="begin"/>
          </w:r>
          <w:r>
            <w:instrText xml:space="preserve"> TOC \o "1-3" \h \z \u </w:instrText>
          </w:r>
          <w:r>
            <w:fldChar w:fldCharType="separate"/>
          </w:r>
          <w:hyperlink w:anchor="_Toc72671041" w:history="1">
            <w:r w:rsidR="00793411" w:rsidRPr="00F0786F">
              <w:rPr>
                <w:rStyle w:val="Hyperlink"/>
                <w:noProof/>
              </w:rPr>
              <w:t>Introduction</w:t>
            </w:r>
            <w:r w:rsidR="00793411">
              <w:rPr>
                <w:noProof/>
                <w:webHidden/>
              </w:rPr>
              <w:tab/>
            </w:r>
            <w:r w:rsidR="00793411">
              <w:rPr>
                <w:noProof/>
                <w:webHidden/>
              </w:rPr>
              <w:fldChar w:fldCharType="begin"/>
            </w:r>
            <w:r w:rsidR="00793411">
              <w:rPr>
                <w:noProof/>
                <w:webHidden/>
              </w:rPr>
              <w:instrText xml:space="preserve"> PAGEREF _Toc72671041 \h </w:instrText>
            </w:r>
            <w:r w:rsidR="00793411">
              <w:rPr>
                <w:noProof/>
                <w:webHidden/>
              </w:rPr>
            </w:r>
            <w:r w:rsidR="00793411">
              <w:rPr>
                <w:noProof/>
                <w:webHidden/>
              </w:rPr>
              <w:fldChar w:fldCharType="separate"/>
            </w:r>
            <w:r w:rsidR="00793411">
              <w:rPr>
                <w:noProof/>
                <w:webHidden/>
              </w:rPr>
              <w:t>2</w:t>
            </w:r>
            <w:r w:rsidR="00793411">
              <w:rPr>
                <w:noProof/>
                <w:webHidden/>
              </w:rPr>
              <w:fldChar w:fldCharType="end"/>
            </w:r>
          </w:hyperlink>
        </w:p>
        <w:p w14:paraId="7AFC72E0" w14:textId="62908E77" w:rsidR="00793411" w:rsidRDefault="00793411">
          <w:pPr>
            <w:pStyle w:val="TOC1"/>
            <w:tabs>
              <w:tab w:val="right" w:leader="dot" w:pos="8630"/>
            </w:tabs>
            <w:rPr>
              <w:rFonts w:eastAsiaTheme="minorEastAsia"/>
              <w:noProof/>
              <w:color w:val="auto"/>
            </w:rPr>
          </w:pPr>
          <w:hyperlink w:anchor="_Toc72671042" w:history="1">
            <w:r w:rsidRPr="00F0786F">
              <w:rPr>
                <w:rStyle w:val="Hyperlink"/>
                <w:noProof/>
              </w:rPr>
              <w:t>Aluminum Frame</w:t>
            </w:r>
            <w:r>
              <w:rPr>
                <w:noProof/>
                <w:webHidden/>
              </w:rPr>
              <w:tab/>
            </w:r>
            <w:r>
              <w:rPr>
                <w:noProof/>
                <w:webHidden/>
              </w:rPr>
              <w:fldChar w:fldCharType="begin"/>
            </w:r>
            <w:r>
              <w:rPr>
                <w:noProof/>
                <w:webHidden/>
              </w:rPr>
              <w:instrText xml:space="preserve"> PAGEREF _Toc72671042 \h </w:instrText>
            </w:r>
            <w:r>
              <w:rPr>
                <w:noProof/>
                <w:webHidden/>
              </w:rPr>
            </w:r>
            <w:r>
              <w:rPr>
                <w:noProof/>
                <w:webHidden/>
              </w:rPr>
              <w:fldChar w:fldCharType="separate"/>
            </w:r>
            <w:r>
              <w:rPr>
                <w:noProof/>
                <w:webHidden/>
              </w:rPr>
              <w:t>2</w:t>
            </w:r>
            <w:r>
              <w:rPr>
                <w:noProof/>
                <w:webHidden/>
              </w:rPr>
              <w:fldChar w:fldCharType="end"/>
            </w:r>
          </w:hyperlink>
        </w:p>
        <w:p w14:paraId="41CFF608" w14:textId="6C588FAA" w:rsidR="00793411" w:rsidRDefault="00793411">
          <w:pPr>
            <w:pStyle w:val="TOC1"/>
            <w:tabs>
              <w:tab w:val="right" w:leader="dot" w:pos="8630"/>
            </w:tabs>
            <w:rPr>
              <w:rFonts w:eastAsiaTheme="minorEastAsia"/>
              <w:noProof/>
              <w:color w:val="auto"/>
            </w:rPr>
          </w:pPr>
          <w:hyperlink w:anchor="_Toc72671043" w:history="1">
            <w:r w:rsidRPr="00F0786F">
              <w:rPr>
                <w:rStyle w:val="Hyperlink"/>
                <w:noProof/>
              </w:rPr>
              <w:t>Camera Subassembly</w:t>
            </w:r>
            <w:r>
              <w:rPr>
                <w:noProof/>
                <w:webHidden/>
              </w:rPr>
              <w:tab/>
            </w:r>
            <w:r>
              <w:rPr>
                <w:noProof/>
                <w:webHidden/>
              </w:rPr>
              <w:fldChar w:fldCharType="begin"/>
            </w:r>
            <w:r>
              <w:rPr>
                <w:noProof/>
                <w:webHidden/>
              </w:rPr>
              <w:instrText xml:space="preserve"> PAGEREF _Toc72671043 \h </w:instrText>
            </w:r>
            <w:r>
              <w:rPr>
                <w:noProof/>
                <w:webHidden/>
              </w:rPr>
            </w:r>
            <w:r>
              <w:rPr>
                <w:noProof/>
                <w:webHidden/>
              </w:rPr>
              <w:fldChar w:fldCharType="separate"/>
            </w:r>
            <w:r>
              <w:rPr>
                <w:noProof/>
                <w:webHidden/>
              </w:rPr>
              <w:t>7</w:t>
            </w:r>
            <w:r>
              <w:rPr>
                <w:noProof/>
                <w:webHidden/>
              </w:rPr>
              <w:fldChar w:fldCharType="end"/>
            </w:r>
          </w:hyperlink>
        </w:p>
        <w:p w14:paraId="621E7815" w14:textId="0A7AD706" w:rsidR="00793411" w:rsidRDefault="00793411">
          <w:pPr>
            <w:pStyle w:val="TOC2"/>
            <w:tabs>
              <w:tab w:val="right" w:leader="dot" w:pos="8630"/>
            </w:tabs>
            <w:rPr>
              <w:rFonts w:eastAsiaTheme="minorEastAsia"/>
              <w:noProof/>
              <w:color w:val="auto"/>
            </w:rPr>
          </w:pPr>
          <w:hyperlink w:anchor="_Toc72671044" w:history="1">
            <w:r w:rsidRPr="00F0786F">
              <w:rPr>
                <w:rStyle w:val="Hyperlink"/>
                <w:noProof/>
              </w:rPr>
              <w:t>Optics</w:t>
            </w:r>
            <w:r>
              <w:rPr>
                <w:noProof/>
                <w:webHidden/>
              </w:rPr>
              <w:tab/>
            </w:r>
            <w:r>
              <w:rPr>
                <w:noProof/>
                <w:webHidden/>
              </w:rPr>
              <w:fldChar w:fldCharType="begin"/>
            </w:r>
            <w:r>
              <w:rPr>
                <w:noProof/>
                <w:webHidden/>
              </w:rPr>
              <w:instrText xml:space="preserve"> PAGEREF _Toc72671044 \h </w:instrText>
            </w:r>
            <w:r>
              <w:rPr>
                <w:noProof/>
                <w:webHidden/>
              </w:rPr>
            </w:r>
            <w:r>
              <w:rPr>
                <w:noProof/>
                <w:webHidden/>
              </w:rPr>
              <w:fldChar w:fldCharType="separate"/>
            </w:r>
            <w:r>
              <w:rPr>
                <w:noProof/>
                <w:webHidden/>
              </w:rPr>
              <w:t>7</w:t>
            </w:r>
            <w:r>
              <w:rPr>
                <w:noProof/>
                <w:webHidden/>
              </w:rPr>
              <w:fldChar w:fldCharType="end"/>
            </w:r>
          </w:hyperlink>
        </w:p>
        <w:p w14:paraId="45F19C0A" w14:textId="4FB93FB4" w:rsidR="00793411" w:rsidRDefault="00793411">
          <w:pPr>
            <w:pStyle w:val="TOC2"/>
            <w:tabs>
              <w:tab w:val="right" w:leader="dot" w:pos="8630"/>
            </w:tabs>
            <w:rPr>
              <w:rFonts w:eastAsiaTheme="minorEastAsia"/>
              <w:noProof/>
              <w:color w:val="auto"/>
            </w:rPr>
          </w:pPr>
          <w:hyperlink w:anchor="_Toc72671045" w:history="1">
            <w:r w:rsidRPr="00F0786F">
              <w:rPr>
                <w:rStyle w:val="Hyperlink"/>
                <w:noProof/>
              </w:rPr>
              <w:t>Camera and Stepper Guide Rail</w:t>
            </w:r>
            <w:r>
              <w:rPr>
                <w:noProof/>
                <w:webHidden/>
              </w:rPr>
              <w:tab/>
            </w:r>
            <w:r>
              <w:rPr>
                <w:noProof/>
                <w:webHidden/>
              </w:rPr>
              <w:fldChar w:fldCharType="begin"/>
            </w:r>
            <w:r>
              <w:rPr>
                <w:noProof/>
                <w:webHidden/>
              </w:rPr>
              <w:instrText xml:space="preserve"> PAGEREF _Toc72671045 \h </w:instrText>
            </w:r>
            <w:r>
              <w:rPr>
                <w:noProof/>
                <w:webHidden/>
              </w:rPr>
            </w:r>
            <w:r>
              <w:rPr>
                <w:noProof/>
                <w:webHidden/>
              </w:rPr>
              <w:fldChar w:fldCharType="separate"/>
            </w:r>
            <w:r>
              <w:rPr>
                <w:noProof/>
                <w:webHidden/>
              </w:rPr>
              <w:t>10</w:t>
            </w:r>
            <w:r>
              <w:rPr>
                <w:noProof/>
                <w:webHidden/>
              </w:rPr>
              <w:fldChar w:fldCharType="end"/>
            </w:r>
          </w:hyperlink>
        </w:p>
        <w:p w14:paraId="60FC0060" w14:textId="66678E0D" w:rsidR="00793411" w:rsidRDefault="00793411">
          <w:pPr>
            <w:pStyle w:val="TOC2"/>
            <w:tabs>
              <w:tab w:val="right" w:leader="dot" w:pos="8630"/>
            </w:tabs>
            <w:rPr>
              <w:rFonts w:eastAsiaTheme="minorEastAsia"/>
              <w:noProof/>
              <w:color w:val="auto"/>
            </w:rPr>
          </w:pPr>
          <w:hyperlink w:anchor="_Toc72671046" w:history="1">
            <w:r w:rsidRPr="00F0786F">
              <w:rPr>
                <w:rStyle w:val="Hyperlink"/>
                <w:noProof/>
              </w:rPr>
              <w:t>Subassembly support structure</w:t>
            </w:r>
            <w:r>
              <w:rPr>
                <w:noProof/>
                <w:webHidden/>
              </w:rPr>
              <w:tab/>
            </w:r>
            <w:r>
              <w:rPr>
                <w:noProof/>
                <w:webHidden/>
              </w:rPr>
              <w:fldChar w:fldCharType="begin"/>
            </w:r>
            <w:r>
              <w:rPr>
                <w:noProof/>
                <w:webHidden/>
              </w:rPr>
              <w:instrText xml:space="preserve"> PAGEREF _Toc72671046 \h </w:instrText>
            </w:r>
            <w:r>
              <w:rPr>
                <w:noProof/>
                <w:webHidden/>
              </w:rPr>
            </w:r>
            <w:r>
              <w:rPr>
                <w:noProof/>
                <w:webHidden/>
              </w:rPr>
              <w:fldChar w:fldCharType="separate"/>
            </w:r>
            <w:r>
              <w:rPr>
                <w:noProof/>
                <w:webHidden/>
              </w:rPr>
              <w:t>11</w:t>
            </w:r>
            <w:r>
              <w:rPr>
                <w:noProof/>
                <w:webHidden/>
              </w:rPr>
              <w:fldChar w:fldCharType="end"/>
            </w:r>
          </w:hyperlink>
        </w:p>
        <w:p w14:paraId="3EA74D6C" w14:textId="617B4423" w:rsidR="00793411" w:rsidRDefault="00793411">
          <w:pPr>
            <w:pStyle w:val="TOC1"/>
            <w:tabs>
              <w:tab w:val="right" w:leader="dot" w:pos="8630"/>
            </w:tabs>
            <w:rPr>
              <w:rFonts w:eastAsiaTheme="minorEastAsia"/>
              <w:noProof/>
              <w:color w:val="auto"/>
            </w:rPr>
          </w:pPr>
          <w:hyperlink w:anchor="_Toc72671047" w:history="1">
            <w:r w:rsidRPr="00F0786F">
              <w:rPr>
                <w:rStyle w:val="Hyperlink"/>
                <w:noProof/>
              </w:rPr>
              <w:t>LED Light Source Subassembly</w:t>
            </w:r>
            <w:r>
              <w:rPr>
                <w:noProof/>
                <w:webHidden/>
              </w:rPr>
              <w:tab/>
            </w:r>
            <w:r>
              <w:rPr>
                <w:noProof/>
                <w:webHidden/>
              </w:rPr>
              <w:fldChar w:fldCharType="begin"/>
            </w:r>
            <w:r>
              <w:rPr>
                <w:noProof/>
                <w:webHidden/>
              </w:rPr>
              <w:instrText xml:space="preserve"> PAGEREF _Toc72671047 \h </w:instrText>
            </w:r>
            <w:r>
              <w:rPr>
                <w:noProof/>
                <w:webHidden/>
              </w:rPr>
            </w:r>
            <w:r>
              <w:rPr>
                <w:noProof/>
                <w:webHidden/>
              </w:rPr>
              <w:fldChar w:fldCharType="separate"/>
            </w:r>
            <w:r>
              <w:rPr>
                <w:noProof/>
                <w:webHidden/>
              </w:rPr>
              <w:t>15</w:t>
            </w:r>
            <w:r>
              <w:rPr>
                <w:noProof/>
                <w:webHidden/>
              </w:rPr>
              <w:fldChar w:fldCharType="end"/>
            </w:r>
          </w:hyperlink>
        </w:p>
        <w:p w14:paraId="33520D50" w14:textId="5524DC0B" w:rsidR="00793411" w:rsidRDefault="00793411">
          <w:pPr>
            <w:pStyle w:val="TOC1"/>
            <w:tabs>
              <w:tab w:val="right" w:leader="dot" w:pos="8630"/>
            </w:tabs>
            <w:rPr>
              <w:rFonts w:eastAsiaTheme="minorEastAsia"/>
              <w:noProof/>
              <w:color w:val="auto"/>
            </w:rPr>
          </w:pPr>
          <w:hyperlink w:anchor="_Toc72671048" w:history="1">
            <w:r w:rsidRPr="00F0786F">
              <w:rPr>
                <w:rStyle w:val="Hyperlink"/>
                <w:noProof/>
              </w:rPr>
              <w:t>Flow-Through Cell Subassembly</w:t>
            </w:r>
            <w:r>
              <w:rPr>
                <w:noProof/>
                <w:webHidden/>
              </w:rPr>
              <w:tab/>
            </w:r>
            <w:r>
              <w:rPr>
                <w:noProof/>
                <w:webHidden/>
              </w:rPr>
              <w:fldChar w:fldCharType="begin"/>
            </w:r>
            <w:r>
              <w:rPr>
                <w:noProof/>
                <w:webHidden/>
              </w:rPr>
              <w:instrText xml:space="preserve"> PAGEREF _Toc72671048 \h </w:instrText>
            </w:r>
            <w:r>
              <w:rPr>
                <w:noProof/>
                <w:webHidden/>
              </w:rPr>
            </w:r>
            <w:r>
              <w:rPr>
                <w:noProof/>
                <w:webHidden/>
              </w:rPr>
              <w:fldChar w:fldCharType="separate"/>
            </w:r>
            <w:r>
              <w:rPr>
                <w:noProof/>
                <w:webHidden/>
              </w:rPr>
              <w:t>18</w:t>
            </w:r>
            <w:r>
              <w:rPr>
                <w:noProof/>
                <w:webHidden/>
              </w:rPr>
              <w:fldChar w:fldCharType="end"/>
            </w:r>
          </w:hyperlink>
        </w:p>
        <w:p w14:paraId="6DD5912C" w14:textId="47E938B8" w:rsidR="00793411" w:rsidRDefault="00793411">
          <w:pPr>
            <w:pStyle w:val="TOC1"/>
            <w:tabs>
              <w:tab w:val="right" w:leader="dot" w:pos="8630"/>
            </w:tabs>
            <w:rPr>
              <w:rFonts w:eastAsiaTheme="minorEastAsia"/>
              <w:noProof/>
              <w:color w:val="auto"/>
            </w:rPr>
          </w:pPr>
          <w:hyperlink w:anchor="_Toc72671049" w:history="1">
            <w:r w:rsidRPr="00F0786F">
              <w:rPr>
                <w:rStyle w:val="Hyperlink"/>
                <w:noProof/>
              </w:rPr>
              <w:t>Power and Data Cables Subassembly</w:t>
            </w:r>
            <w:r>
              <w:rPr>
                <w:noProof/>
                <w:webHidden/>
              </w:rPr>
              <w:tab/>
            </w:r>
            <w:r>
              <w:rPr>
                <w:noProof/>
                <w:webHidden/>
              </w:rPr>
              <w:fldChar w:fldCharType="begin"/>
            </w:r>
            <w:r>
              <w:rPr>
                <w:noProof/>
                <w:webHidden/>
              </w:rPr>
              <w:instrText xml:space="preserve"> PAGEREF _Toc72671049 \h </w:instrText>
            </w:r>
            <w:r>
              <w:rPr>
                <w:noProof/>
                <w:webHidden/>
              </w:rPr>
            </w:r>
            <w:r>
              <w:rPr>
                <w:noProof/>
                <w:webHidden/>
              </w:rPr>
              <w:fldChar w:fldCharType="separate"/>
            </w:r>
            <w:r>
              <w:rPr>
                <w:noProof/>
                <w:webHidden/>
              </w:rPr>
              <w:t>20</w:t>
            </w:r>
            <w:r>
              <w:rPr>
                <w:noProof/>
                <w:webHidden/>
              </w:rPr>
              <w:fldChar w:fldCharType="end"/>
            </w:r>
          </w:hyperlink>
        </w:p>
        <w:p w14:paraId="352F4064" w14:textId="027F0586" w:rsidR="00793411" w:rsidRDefault="00793411">
          <w:pPr>
            <w:pStyle w:val="TOC1"/>
            <w:tabs>
              <w:tab w:val="right" w:leader="dot" w:pos="8630"/>
            </w:tabs>
            <w:rPr>
              <w:rFonts w:eastAsiaTheme="minorEastAsia"/>
              <w:noProof/>
              <w:color w:val="auto"/>
            </w:rPr>
          </w:pPr>
          <w:hyperlink w:anchor="_Toc72671050" w:history="1">
            <w:r w:rsidRPr="00F0786F">
              <w:rPr>
                <w:rStyle w:val="Hyperlink"/>
                <w:noProof/>
              </w:rPr>
              <w:t>Blue Robotics Waterproofing</w:t>
            </w:r>
            <w:r>
              <w:rPr>
                <w:noProof/>
                <w:webHidden/>
              </w:rPr>
              <w:tab/>
            </w:r>
            <w:r>
              <w:rPr>
                <w:noProof/>
                <w:webHidden/>
              </w:rPr>
              <w:fldChar w:fldCharType="begin"/>
            </w:r>
            <w:r>
              <w:rPr>
                <w:noProof/>
                <w:webHidden/>
              </w:rPr>
              <w:instrText xml:space="preserve"> PAGEREF _Toc72671050 \h </w:instrText>
            </w:r>
            <w:r>
              <w:rPr>
                <w:noProof/>
                <w:webHidden/>
              </w:rPr>
            </w:r>
            <w:r>
              <w:rPr>
                <w:noProof/>
                <w:webHidden/>
              </w:rPr>
              <w:fldChar w:fldCharType="separate"/>
            </w:r>
            <w:r>
              <w:rPr>
                <w:noProof/>
                <w:webHidden/>
              </w:rPr>
              <w:t>22</w:t>
            </w:r>
            <w:r>
              <w:rPr>
                <w:noProof/>
                <w:webHidden/>
              </w:rPr>
              <w:fldChar w:fldCharType="end"/>
            </w:r>
          </w:hyperlink>
        </w:p>
        <w:p w14:paraId="70C61C75" w14:textId="1347A65D" w:rsidR="00793411" w:rsidRDefault="00793411">
          <w:pPr>
            <w:pStyle w:val="TOC1"/>
            <w:tabs>
              <w:tab w:val="right" w:leader="dot" w:pos="8630"/>
            </w:tabs>
            <w:rPr>
              <w:rFonts w:eastAsiaTheme="minorEastAsia"/>
              <w:noProof/>
              <w:color w:val="auto"/>
            </w:rPr>
          </w:pPr>
          <w:hyperlink w:anchor="_Toc72671051" w:history="1">
            <w:r w:rsidRPr="00F0786F">
              <w:rPr>
                <w:rStyle w:val="Hyperlink"/>
                <w:noProof/>
              </w:rPr>
              <w:t>Surface Power and Signal Control</w:t>
            </w:r>
            <w:r>
              <w:rPr>
                <w:noProof/>
                <w:webHidden/>
              </w:rPr>
              <w:tab/>
            </w:r>
            <w:r>
              <w:rPr>
                <w:noProof/>
                <w:webHidden/>
              </w:rPr>
              <w:fldChar w:fldCharType="begin"/>
            </w:r>
            <w:r>
              <w:rPr>
                <w:noProof/>
                <w:webHidden/>
              </w:rPr>
              <w:instrText xml:space="preserve"> PAGEREF _Toc72671051 \h </w:instrText>
            </w:r>
            <w:r>
              <w:rPr>
                <w:noProof/>
                <w:webHidden/>
              </w:rPr>
            </w:r>
            <w:r>
              <w:rPr>
                <w:noProof/>
                <w:webHidden/>
              </w:rPr>
              <w:fldChar w:fldCharType="separate"/>
            </w:r>
            <w:r>
              <w:rPr>
                <w:noProof/>
                <w:webHidden/>
              </w:rPr>
              <w:t>25</w:t>
            </w:r>
            <w:r>
              <w:rPr>
                <w:noProof/>
                <w:webHidden/>
              </w:rPr>
              <w:fldChar w:fldCharType="end"/>
            </w:r>
          </w:hyperlink>
        </w:p>
        <w:p w14:paraId="7B3EB66D" w14:textId="1A9503CD" w:rsidR="00793411" w:rsidRDefault="00793411">
          <w:pPr>
            <w:pStyle w:val="TOC1"/>
            <w:tabs>
              <w:tab w:val="right" w:leader="dot" w:pos="8630"/>
            </w:tabs>
            <w:rPr>
              <w:rFonts w:eastAsiaTheme="minorEastAsia"/>
              <w:noProof/>
              <w:color w:val="auto"/>
            </w:rPr>
          </w:pPr>
          <w:hyperlink w:anchor="_Toc72671052" w:history="1">
            <w:r w:rsidRPr="00F0786F">
              <w:rPr>
                <w:rStyle w:val="Hyperlink"/>
                <w:noProof/>
              </w:rPr>
              <w:t>Hoist Attachment Point</w:t>
            </w:r>
            <w:r>
              <w:rPr>
                <w:noProof/>
                <w:webHidden/>
              </w:rPr>
              <w:tab/>
            </w:r>
            <w:r>
              <w:rPr>
                <w:noProof/>
                <w:webHidden/>
              </w:rPr>
              <w:fldChar w:fldCharType="begin"/>
            </w:r>
            <w:r>
              <w:rPr>
                <w:noProof/>
                <w:webHidden/>
              </w:rPr>
              <w:instrText xml:space="preserve"> PAGEREF _Toc72671052 \h </w:instrText>
            </w:r>
            <w:r>
              <w:rPr>
                <w:noProof/>
                <w:webHidden/>
              </w:rPr>
            </w:r>
            <w:r>
              <w:rPr>
                <w:noProof/>
                <w:webHidden/>
              </w:rPr>
              <w:fldChar w:fldCharType="separate"/>
            </w:r>
            <w:r>
              <w:rPr>
                <w:noProof/>
                <w:webHidden/>
              </w:rPr>
              <w:t>28</w:t>
            </w:r>
            <w:r>
              <w:rPr>
                <w:noProof/>
                <w:webHidden/>
              </w:rPr>
              <w:fldChar w:fldCharType="end"/>
            </w:r>
          </w:hyperlink>
        </w:p>
        <w:p w14:paraId="2FE9729A" w14:textId="2C9FB2CD" w:rsidR="00793411" w:rsidRDefault="00793411">
          <w:pPr>
            <w:pStyle w:val="TOC1"/>
            <w:tabs>
              <w:tab w:val="right" w:leader="dot" w:pos="8630"/>
            </w:tabs>
            <w:rPr>
              <w:rFonts w:eastAsiaTheme="minorEastAsia"/>
              <w:noProof/>
              <w:color w:val="auto"/>
            </w:rPr>
          </w:pPr>
          <w:hyperlink w:anchor="_Toc72671053" w:history="1">
            <w:r w:rsidRPr="00F0786F">
              <w:rPr>
                <w:rStyle w:val="Hyperlink"/>
                <w:noProof/>
              </w:rPr>
              <w:t>Operating Tips</w:t>
            </w:r>
            <w:r>
              <w:rPr>
                <w:noProof/>
                <w:webHidden/>
              </w:rPr>
              <w:tab/>
            </w:r>
            <w:r>
              <w:rPr>
                <w:noProof/>
                <w:webHidden/>
              </w:rPr>
              <w:fldChar w:fldCharType="begin"/>
            </w:r>
            <w:r>
              <w:rPr>
                <w:noProof/>
                <w:webHidden/>
              </w:rPr>
              <w:instrText xml:space="preserve"> PAGEREF _Toc72671053 \h </w:instrText>
            </w:r>
            <w:r>
              <w:rPr>
                <w:noProof/>
                <w:webHidden/>
              </w:rPr>
            </w:r>
            <w:r>
              <w:rPr>
                <w:noProof/>
                <w:webHidden/>
              </w:rPr>
              <w:fldChar w:fldCharType="separate"/>
            </w:r>
            <w:r>
              <w:rPr>
                <w:noProof/>
                <w:webHidden/>
              </w:rPr>
              <w:t>29</w:t>
            </w:r>
            <w:r>
              <w:rPr>
                <w:noProof/>
                <w:webHidden/>
              </w:rPr>
              <w:fldChar w:fldCharType="end"/>
            </w:r>
          </w:hyperlink>
        </w:p>
        <w:p w14:paraId="29DE534A" w14:textId="0529CC38" w:rsidR="00793411" w:rsidRDefault="00793411">
          <w:pPr>
            <w:pStyle w:val="TOC2"/>
            <w:tabs>
              <w:tab w:val="right" w:leader="dot" w:pos="8630"/>
            </w:tabs>
            <w:rPr>
              <w:rFonts w:eastAsiaTheme="minorEastAsia"/>
              <w:noProof/>
              <w:color w:val="auto"/>
            </w:rPr>
          </w:pPr>
          <w:hyperlink w:anchor="_Toc72671054" w:history="1">
            <w:r w:rsidRPr="00F0786F">
              <w:rPr>
                <w:rStyle w:val="Hyperlink"/>
                <w:noProof/>
              </w:rPr>
              <w:t>Aligning camera with LED</w:t>
            </w:r>
            <w:r>
              <w:rPr>
                <w:noProof/>
                <w:webHidden/>
              </w:rPr>
              <w:tab/>
            </w:r>
            <w:r>
              <w:rPr>
                <w:noProof/>
                <w:webHidden/>
              </w:rPr>
              <w:fldChar w:fldCharType="begin"/>
            </w:r>
            <w:r>
              <w:rPr>
                <w:noProof/>
                <w:webHidden/>
              </w:rPr>
              <w:instrText xml:space="preserve"> PAGEREF _Toc72671054 \h </w:instrText>
            </w:r>
            <w:r>
              <w:rPr>
                <w:noProof/>
                <w:webHidden/>
              </w:rPr>
            </w:r>
            <w:r>
              <w:rPr>
                <w:noProof/>
                <w:webHidden/>
              </w:rPr>
              <w:fldChar w:fldCharType="separate"/>
            </w:r>
            <w:r>
              <w:rPr>
                <w:noProof/>
                <w:webHidden/>
              </w:rPr>
              <w:t>30</w:t>
            </w:r>
            <w:r>
              <w:rPr>
                <w:noProof/>
                <w:webHidden/>
              </w:rPr>
              <w:fldChar w:fldCharType="end"/>
            </w:r>
          </w:hyperlink>
        </w:p>
        <w:p w14:paraId="512E1373" w14:textId="6800E58E" w:rsidR="00793411" w:rsidRDefault="00793411">
          <w:pPr>
            <w:pStyle w:val="TOC2"/>
            <w:tabs>
              <w:tab w:val="right" w:leader="dot" w:pos="8630"/>
            </w:tabs>
            <w:rPr>
              <w:rFonts w:eastAsiaTheme="minorEastAsia"/>
              <w:noProof/>
              <w:color w:val="auto"/>
            </w:rPr>
          </w:pPr>
          <w:hyperlink w:anchor="_Toc72671055" w:history="1">
            <w:r w:rsidRPr="00F0786F">
              <w:rPr>
                <w:rStyle w:val="Hyperlink"/>
                <w:noProof/>
              </w:rPr>
              <w:t>Wire management</w:t>
            </w:r>
            <w:r>
              <w:rPr>
                <w:noProof/>
                <w:webHidden/>
              </w:rPr>
              <w:tab/>
            </w:r>
            <w:r>
              <w:rPr>
                <w:noProof/>
                <w:webHidden/>
              </w:rPr>
              <w:fldChar w:fldCharType="begin"/>
            </w:r>
            <w:r>
              <w:rPr>
                <w:noProof/>
                <w:webHidden/>
              </w:rPr>
              <w:instrText xml:space="preserve"> PAGEREF _Toc72671055 \h </w:instrText>
            </w:r>
            <w:r>
              <w:rPr>
                <w:noProof/>
                <w:webHidden/>
              </w:rPr>
            </w:r>
            <w:r>
              <w:rPr>
                <w:noProof/>
                <w:webHidden/>
              </w:rPr>
              <w:fldChar w:fldCharType="separate"/>
            </w:r>
            <w:r>
              <w:rPr>
                <w:noProof/>
                <w:webHidden/>
              </w:rPr>
              <w:t>30</w:t>
            </w:r>
            <w:r>
              <w:rPr>
                <w:noProof/>
                <w:webHidden/>
              </w:rPr>
              <w:fldChar w:fldCharType="end"/>
            </w:r>
          </w:hyperlink>
        </w:p>
        <w:p w14:paraId="6FAD0D3F" w14:textId="514D5DFC" w:rsidR="00793411" w:rsidRDefault="00793411">
          <w:pPr>
            <w:pStyle w:val="TOC2"/>
            <w:tabs>
              <w:tab w:val="right" w:leader="dot" w:pos="8630"/>
            </w:tabs>
            <w:rPr>
              <w:rFonts w:eastAsiaTheme="minorEastAsia"/>
              <w:noProof/>
              <w:color w:val="auto"/>
            </w:rPr>
          </w:pPr>
          <w:hyperlink w:anchor="_Toc72671056" w:history="1">
            <w:r w:rsidRPr="00F0786F">
              <w:rPr>
                <w:rStyle w:val="Hyperlink"/>
                <w:noProof/>
              </w:rPr>
              <w:t>Pressure testing seals</w:t>
            </w:r>
            <w:r>
              <w:rPr>
                <w:noProof/>
                <w:webHidden/>
              </w:rPr>
              <w:tab/>
            </w:r>
            <w:r>
              <w:rPr>
                <w:noProof/>
                <w:webHidden/>
              </w:rPr>
              <w:fldChar w:fldCharType="begin"/>
            </w:r>
            <w:r>
              <w:rPr>
                <w:noProof/>
                <w:webHidden/>
              </w:rPr>
              <w:instrText xml:space="preserve"> PAGEREF _Toc72671056 \h </w:instrText>
            </w:r>
            <w:r>
              <w:rPr>
                <w:noProof/>
                <w:webHidden/>
              </w:rPr>
            </w:r>
            <w:r>
              <w:rPr>
                <w:noProof/>
                <w:webHidden/>
              </w:rPr>
              <w:fldChar w:fldCharType="separate"/>
            </w:r>
            <w:r>
              <w:rPr>
                <w:noProof/>
                <w:webHidden/>
              </w:rPr>
              <w:t>31</w:t>
            </w:r>
            <w:r>
              <w:rPr>
                <w:noProof/>
                <w:webHidden/>
              </w:rPr>
              <w:fldChar w:fldCharType="end"/>
            </w:r>
          </w:hyperlink>
        </w:p>
        <w:p w14:paraId="5CE22E5C" w14:textId="0922F3DA" w:rsidR="00793411" w:rsidRDefault="00793411">
          <w:pPr>
            <w:pStyle w:val="TOC2"/>
            <w:tabs>
              <w:tab w:val="right" w:leader="dot" w:pos="8630"/>
            </w:tabs>
            <w:rPr>
              <w:rFonts w:eastAsiaTheme="minorEastAsia"/>
              <w:noProof/>
              <w:color w:val="auto"/>
            </w:rPr>
          </w:pPr>
          <w:hyperlink w:anchor="_Toc72671057" w:history="1">
            <w:r w:rsidRPr="00F0786F">
              <w:rPr>
                <w:rStyle w:val="Hyperlink"/>
                <w:noProof/>
              </w:rPr>
              <w:t>Removing Camera Assembly from Tube</w:t>
            </w:r>
            <w:r>
              <w:rPr>
                <w:noProof/>
                <w:webHidden/>
              </w:rPr>
              <w:tab/>
            </w:r>
            <w:r>
              <w:rPr>
                <w:noProof/>
                <w:webHidden/>
              </w:rPr>
              <w:fldChar w:fldCharType="begin"/>
            </w:r>
            <w:r>
              <w:rPr>
                <w:noProof/>
                <w:webHidden/>
              </w:rPr>
              <w:instrText xml:space="preserve"> PAGEREF _Toc72671057 \h </w:instrText>
            </w:r>
            <w:r>
              <w:rPr>
                <w:noProof/>
                <w:webHidden/>
              </w:rPr>
            </w:r>
            <w:r>
              <w:rPr>
                <w:noProof/>
                <w:webHidden/>
              </w:rPr>
              <w:fldChar w:fldCharType="separate"/>
            </w:r>
            <w:r>
              <w:rPr>
                <w:noProof/>
                <w:webHidden/>
              </w:rPr>
              <w:t>32</w:t>
            </w:r>
            <w:r>
              <w:rPr>
                <w:noProof/>
                <w:webHidden/>
              </w:rPr>
              <w:fldChar w:fldCharType="end"/>
            </w:r>
          </w:hyperlink>
        </w:p>
        <w:p w14:paraId="6F3D79DB" w14:textId="327E64E2" w:rsidR="0027743A" w:rsidRDefault="0027743A">
          <w:r>
            <w:rPr>
              <w:b/>
              <w:bCs/>
              <w:noProof/>
            </w:rPr>
            <w:fldChar w:fldCharType="end"/>
          </w:r>
        </w:p>
      </w:sdtContent>
    </w:sdt>
    <w:p w14:paraId="5FB8140A" w14:textId="4AE95C62" w:rsidR="00C6554A" w:rsidRPr="00250A13" w:rsidRDefault="0027743A" w:rsidP="00250A13">
      <w:pPr>
        <w:rPr>
          <w:rFonts w:asciiTheme="majorHAnsi" w:eastAsiaTheme="majorEastAsia" w:hAnsiTheme="majorHAnsi" w:cstheme="majorBidi"/>
          <w:caps/>
          <w:sz w:val="26"/>
        </w:rPr>
      </w:pPr>
      <w:r>
        <w:br w:type="page"/>
      </w:r>
    </w:p>
    <w:p w14:paraId="12E565DD" w14:textId="77777777" w:rsidR="00C6554A" w:rsidRDefault="00B42954" w:rsidP="00C6554A">
      <w:pPr>
        <w:pStyle w:val="Heading1"/>
      </w:pPr>
      <w:bookmarkStart w:id="6" w:name="_Toc72671041"/>
      <w:r>
        <w:t>Introduction</w:t>
      </w:r>
      <w:bookmarkEnd w:id="6"/>
    </w:p>
    <w:p w14:paraId="0581987E" w14:textId="523A8DD8" w:rsidR="00B42954" w:rsidRDefault="00B42954" w:rsidP="00B42954">
      <w:r>
        <w:t xml:space="preserve">This document was created to assist in the construction of a </w:t>
      </w:r>
      <w:proofErr w:type="spellStart"/>
      <w:r>
        <w:t>FlocARAZI</w:t>
      </w:r>
      <w:proofErr w:type="spellEnd"/>
      <w:r>
        <w:t xml:space="preserve"> (Floc </w:t>
      </w:r>
      <w:proofErr w:type="spellStart"/>
      <w:r>
        <w:t>AReA</w:t>
      </w:r>
      <w:proofErr w:type="spellEnd"/>
      <w:r>
        <w:t xml:space="preserve"> and </w:t>
      </w:r>
      <w:proofErr w:type="spellStart"/>
      <w:r>
        <w:t>siZing</w:t>
      </w:r>
      <w:proofErr w:type="spellEnd"/>
      <w:r>
        <w:t xml:space="preserve"> Instrument) particle sizing instrument. </w:t>
      </w:r>
      <w:r w:rsidR="00A15383">
        <w:t xml:space="preserve">Step-by-step instructions are provided for the subassemblies that make up the </w:t>
      </w:r>
      <w:proofErr w:type="spellStart"/>
      <w:r w:rsidR="00A15383">
        <w:t>FlocARAZI</w:t>
      </w:r>
      <w:proofErr w:type="spellEnd"/>
      <w:r w:rsidR="00A15383">
        <w:t>.</w:t>
      </w:r>
      <w:r w:rsidR="00702373">
        <w:t xml:space="preserve"> The beginning of each subsection </w:t>
      </w:r>
      <w:r w:rsidR="00793411">
        <w:t>provides</w:t>
      </w:r>
      <w:r w:rsidR="00702373">
        <w:t xml:space="preserve"> a description of the subassembly to be constructed and parts required for</w:t>
      </w:r>
      <w:r w:rsidR="00793411">
        <w:t xml:space="preserve"> constructing</w:t>
      </w:r>
      <w:r w:rsidR="00702373">
        <w:t xml:space="preserve"> the subassembly. The parts are hyperlinked to webpages where the parts can be purchased.</w:t>
      </w:r>
      <w:r w:rsidR="00A15383">
        <w:t xml:space="preserve"> At the end of the document, tips for using the </w:t>
      </w:r>
      <w:proofErr w:type="spellStart"/>
      <w:r w:rsidR="00A15383">
        <w:t>FlocARAZI</w:t>
      </w:r>
      <w:proofErr w:type="spellEnd"/>
      <w:r w:rsidR="00A15383">
        <w:t xml:space="preserve"> are provided. </w:t>
      </w:r>
    </w:p>
    <w:p w14:paraId="3EC07DE8" w14:textId="77777777" w:rsidR="00B42954" w:rsidRDefault="00B42954" w:rsidP="00B42954">
      <w:pPr>
        <w:pStyle w:val="Heading1"/>
      </w:pPr>
      <w:bookmarkStart w:id="7" w:name="_Toc72671042"/>
      <w:r>
        <w:t>Aluminum Frame</w:t>
      </w:r>
      <w:bookmarkEnd w:id="7"/>
    </w:p>
    <w:p w14:paraId="557C1EE2" w14:textId="74898F91" w:rsidR="004359D5" w:rsidRDefault="00B42954" w:rsidP="00B42954">
      <w:r>
        <w:t xml:space="preserve">The framing uses to secure the waterproof enclosure consists of </w:t>
      </w:r>
      <w:r w:rsidR="00045F58">
        <w:t xml:space="preserve">1-inch aluminum T-Slotted Framing </w:t>
      </w:r>
      <w:r>
        <w:t>and associated hardware for making connections between framing pieces.</w:t>
      </w:r>
      <w:r w:rsidR="000E37A9">
        <w:t xml:space="preserve"> The final assembly is shown below.</w:t>
      </w:r>
      <w:r w:rsidR="00395B04">
        <w:t xml:space="preserve"> The use of Loctite </w:t>
      </w:r>
      <w:proofErr w:type="spellStart"/>
      <w:r w:rsidR="00395B04">
        <w:t>threadlocker</w:t>
      </w:r>
      <w:proofErr w:type="spellEnd"/>
      <w:r w:rsidR="00395B04">
        <w:t xml:space="preserve"> is recommended for all screws used in the frame assembly to reduce the risk of screws loosing from vibrations w</w:t>
      </w:r>
      <w:r w:rsidR="00016114">
        <w:t>h</w:t>
      </w:r>
      <w:r w:rsidR="00395B04">
        <w:t xml:space="preserve">ile used in the field or during transit to the field. </w:t>
      </w:r>
      <w:r w:rsidR="000E37A9">
        <w:t xml:space="preserve"> </w:t>
      </w:r>
      <w:r>
        <w:t xml:space="preserve"> </w:t>
      </w:r>
    </w:p>
    <w:p w14:paraId="74ECFF23" w14:textId="06B152AD" w:rsidR="000E37A9" w:rsidRDefault="00076FC6" w:rsidP="005A758C">
      <w:pPr>
        <w:jc w:val="center"/>
      </w:pPr>
      <w:r>
        <w:rPr>
          <w:noProof/>
        </w:rPr>
        <w:drawing>
          <wp:inline distT="0" distB="0" distL="0" distR="0" wp14:anchorId="185FE705" wp14:editId="3D231A36">
            <wp:extent cx="5476875" cy="25908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76875" cy="2590800"/>
                    </a:xfrm>
                    <a:prstGeom prst="rect">
                      <a:avLst/>
                    </a:prstGeom>
                    <a:noFill/>
                    <a:ln>
                      <a:noFill/>
                    </a:ln>
                  </pic:spPr>
                </pic:pic>
              </a:graphicData>
            </a:graphic>
          </wp:inline>
        </w:drawing>
      </w:r>
    </w:p>
    <w:p w14:paraId="5F51C928" w14:textId="7DBA1EB0" w:rsidR="004359D5" w:rsidRDefault="004359D5" w:rsidP="00B42954">
      <w:r>
        <w:t xml:space="preserve">The </w:t>
      </w:r>
      <w:r w:rsidR="00E840EA">
        <w:t>parts</w:t>
      </w:r>
      <w:r>
        <w:t xml:space="preserve"> needed for the aluminum frame subassembly include: </w:t>
      </w:r>
    </w:p>
    <w:p w14:paraId="50A53DE8" w14:textId="47F8C10F" w:rsidR="004359D5" w:rsidRDefault="004359D5" w:rsidP="004359D5">
      <w:pPr>
        <w:pStyle w:val="ListBullet"/>
        <w:numPr>
          <w:ilvl w:val="0"/>
          <w:numId w:val="1"/>
        </w:numPr>
      </w:pPr>
      <w:r>
        <w:t xml:space="preserve">76 cm </w:t>
      </w:r>
      <w:hyperlink r:id="rId13" w:history="1">
        <w:r>
          <w:rPr>
            <w:rStyle w:val="Hyperlink"/>
          </w:rPr>
          <w:t>1-inch aluminum T-Slotted Framing</w:t>
        </w:r>
      </w:hyperlink>
      <w:r>
        <w:t xml:space="preserve"> (quantity: 2)</w:t>
      </w:r>
    </w:p>
    <w:p w14:paraId="2D1346C6" w14:textId="44C298CB" w:rsidR="004359D5" w:rsidRDefault="004359D5" w:rsidP="004359D5">
      <w:pPr>
        <w:pStyle w:val="ListBullet"/>
        <w:numPr>
          <w:ilvl w:val="0"/>
          <w:numId w:val="1"/>
        </w:numPr>
      </w:pPr>
      <w:r>
        <w:t xml:space="preserve">20 cm </w:t>
      </w:r>
      <w:hyperlink r:id="rId14" w:history="1">
        <w:r>
          <w:rPr>
            <w:rStyle w:val="Hyperlink"/>
          </w:rPr>
          <w:t>1-inch aluminum T-Slotted Framing</w:t>
        </w:r>
      </w:hyperlink>
      <w:r>
        <w:t xml:space="preserve"> (quantity: 5)</w:t>
      </w:r>
    </w:p>
    <w:p w14:paraId="778A7919" w14:textId="0D0F7750" w:rsidR="004359D5" w:rsidRDefault="004359D5" w:rsidP="004359D5">
      <w:pPr>
        <w:pStyle w:val="ListBullet"/>
        <w:numPr>
          <w:ilvl w:val="0"/>
          <w:numId w:val="1"/>
        </w:numPr>
      </w:pPr>
      <w:r>
        <w:t xml:space="preserve">15.5 cm </w:t>
      </w:r>
      <w:hyperlink r:id="rId15" w:history="1">
        <w:r>
          <w:rPr>
            <w:rStyle w:val="Hyperlink"/>
          </w:rPr>
          <w:t>1-inch aluminum T-Slotted Framing</w:t>
        </w:r>
      </w:hyperlink>
      <w:r>
        <w:t xml:space="preserve"> (quantity: 6)</w:t>
      </w:r>
    </w:p>
    <w:p w14:paraId="786C8DD7" w14:textId="2EEA5F29" w:rsidR="004359D5" w:rsidRDefault="004359D5" w:rsidP="004359D5">
      <w:pPr>
        <w:pStyle w:val="ListBullet"/>
        <w:numPr>
          <w:ilvl w:val="0"/>
          <w:numId w:val="1"/>
        </w:numPr>
      </w:pPr>
      <w:r>
        <w:t xml:space="preserve">45 cm </w:t>
      </w:r>
      <w:hyperlink r:id="rId16" w:history="1">
        <w:r>
          <w:rPr>
            <w:rStyle w:val="Hyperlink"/>
          </w:rPr>
          <w:t>1 x 2</w:t>
        </w:r>
        <w:r w:rsidR="007E6DAA">
          <w:rPr>
            <w:rStyle w:val="Hyperlink"/>
          </w:rPr>
          <w:t>-</w:t>
        </w:r>
        <w:r>
          <w:rPr>
            <w:rStyle w:val="Hyperlink"/>
          </w:rPr>
          <w:t>inch aluminum T-Slotted Framing</w:t>
        </w:r>
      </w:hyperlink>
      <w:r>
        <w:t xml:space="preserve"> (quantity: 1)</w:t>
      </w:r>
    </w:p>
    <w:p w14:paraId="4B6C0D0E" w14:textId="77777777" w:rsidR="007E6DAA" w:rsidRDefault="00793411" w:rsidP="004359D5">
      <w:pPr>
        <w:pStyle w:val="ListBullet"/>
        <w:numPr>
          <w:ilvl w:val="0"/>
          <w:numId w:val="1"/>
        </w:numPr>
      </w:pPr>
      <w:hyperlink r:id="rId17" w:history="1">
        <w:r w:rsidR="007E6DAA">
          <w:rPr>
            <w:rStyle w:val="Hyperlink"/>
          </w:rPr>
          <w:t>1-inch silver corner bracket</w:t>
        </w:r>
      </w:hyperlink>
      <w:r w:rsidR="007E6DAA">
        <w:t xml:space="preserve"> (quantity: 8)</w:t>
      </w:r>
    </w:p>
    <w:p w14:paraId="306A7F41" w14:textId="29810E9A" w:rsidR="007E6DAA" w:rsidRDefault="00793411" w:rsidP="004359D5">
      <w:pPr>
        <w:pStyle w:val="ListBullet"/>
        <w:numPr>
          <w:ilvl w:val="0"/>
          <w:numId w:val="1"/>
        </w:numPr>
      </w:pPr>
      <w:hyperlink r:id="rId18" w:history="1">
        <w:r w:rsidR="007E6DAA">
          <w:rPr>
            <w:rStyle w:val="Hyperlink"/>
          </w:rPr>
          <w:t>Silver Corner Surface Bracket</w:t>
        </w:r>
      </w:hyperlink>
      <w:r w:rsidR="007E6DAA">
        <w:t xml:space="preserve"> (quantity: 6) </w:t>
      </w:r>
    </w:p>
    <w:p w14:paraId="5719E49D" w14:textId="762883F3" w:rsidR="007E6DAA" w:rsidRDefault="00793411" w:rsidP="004359D5">
      <w:pPr>
        <w:pStyle w:val="ListBullet"/>
        <w:numPr>
          <w:ilvl w:val="0"/>
          <w:numId w:val="1"/>
        </w:numPr>
      </w:pPr>
      <w:hyperlink r:id="rId19" w:history="1">
        <w:r w:rsidR="007E6DAA">
          <w:rPr>
            <w:rStyle w:val="Hyperlink"/>
          </w:rPr>
          <w:t>Silver Tee Surface Bracket</w:t>
        </w:r>
      </w:hyperlink>
      <w:r w:rsidR="007E6DAA">
        <w:t xml:space="preserve"> (quantity: 1)</w:t>
      </w:r>
    </w:p>
    <w:p w14:paraId="0B5AEE00" w14:textId="1FA6C4AC" w:rsidR="00597EB9" w:rsidRDefault="00793411" w:rsidP="004359D5">
      <w:pPr>
        <w:pStyle w:val="ListBullet"/>
        <w:numPr>
          <w:ilvl w:val="0"/>
          <w:numId w:val="1"/>
        </w:numPr>
      </w:pPr>
      <w:hyperlink r:id="rId20" w:history="1">
        <w:r w:rsidR="00597EB9">
          <w:rPr>
            <w:rStyle w:val="Hyperlink"/>
          </w:rPr>
          <w:t>Silver Straight Surface Bracket</w:t>
        </w:r>
      </w:hyperlink>
      <w:r w:rsidR="00597EB9">
        <w:t xml:space="preserve"> (quantity: 10)</w:t>
      </w:r>
    </w:p>
    <w:p w14:paraId="5D7AEE91" w14:textId="01DEFC7E" w:rsidR="00597EB9" w:rsidRDefault="00793411" w:rsidP="00597EB9">
      <w:pPr>
        <w:pStyle w:val="ListBullet"/>
        <w:numPr>
          <w:ilvl w:val="0"/>
          <w:numId w:val="1"/>
        </w:numPr>
      </w:pPr>
      <w:hyperlink r:id="rId21" w:history="1">
        <w:r w:rsidR="00597EB9">
          <w:rPr>
            <w:rStyle w:val="Hyperlink"/>
          </w:rPr>
          <w:t>Silver Square Mounting Plate</w:t>
        </w:r>
      </w:hyperlink>
      <w:r w:rsidR="00597EB9">
        <w:t xml:space="preserve"> (quantity: 2)</w:t>
      </w:r>
    </w:p>
    <w:p w14:paraId="62891243" w14:textId="5B39CAC8" w:rsidR="00E171D6" w:rsidRDefault="00E171D6" w:rsidP="00597EB9">
      <w:pPr>
        <w:pStyle w:val="ListBullet"/>
        <w:numPr>
          <w:ilvl w:val="0"/>
          <w:numId w:val="1"/>
        </w:numPr>
      </w:pPr>
      <w:r w:rsidRPr="00E171D6">
        <w:t xml:space="preserve">aluminum </w:t>
      </w:r>
      <w:r w:rsidR="002D08D8">
        <w:t>plate</w:t>
      </w:r>
      <w:r w:rsidRPr="00E171D6">
        <w:t xml:space="preserve"> for rear fin (</w:t>
      </w:r>
      <w:r w:rsidR="00B43834">
        <w:t xml:space="preserve">approximately </w:t>
      </w:r>
      <w:r w:rsidRPr="00E171D6">
        <w:t>14.5</w:t>
      </w:r>
      <w:r>
        <w:t xml:space="preserve"> </w:t>
      </w:r>
      <w:r w:rsidRPr="00E171D6">
        <w:t>x</w:t>
      </w:r>
      <w:r>
        <w:t xml:space="preserve"> </w:t>
      </w:r>
      <w:r w:rsidRPr="00E171D6">
        <w:t>12</w:t>
      </w:r>
      <w:r>
        <w:t xml:space="preserve"> </w:t>
      </w:r>
      <w:r w:rsidRPr="00E171D6">
        <w:t>x</w:t>
      </w:r>
      <w:r>
        <w:t xml:space="preserve"> </w:t>
      </w:r>
      <w:r w:rsidRPr="00E171D6">
        <w:t>1/8 inch)</w:t>
      </w:r>
    </w:p>
    <w:p w14:paraId="317AB2A1" w14:textId="74F405B1" w:rsidR="00597EB9" w:rsidRDefault="00793411" w:rsidP="00597EB9">
      <w:pPr>
        <w:pStyle w:val="ListBullet"/>
        <w:numPr>
          <w:ilvl w:val="0"/>
          <w:numId w:val="1"/>
        </w:numPr>
      </w:pPr>
      <w:hyperlink r:id="rId22" w:history="1">
        <w:r w:rsidR="00597EB9">
          <w:rPr>
            <w:rStyle w:val="Hyperlink"/>
          </w:rPr>
          <w:t xml:space="preserve">Loctite Medium Strength </w:t>
        </w:r>
        <w:proofErr w:type="spellStart"/>
        <w:r w:rsidR="00597EB9">
          <w:rPr>
            <w:rStyle w:val="Hyperlink"/>
          </w:rPr>
          <w:t>Threadlocker</w:t>
        </w:r>
        <w:proofErr w:type="spellEnd"/>
      </w:hyperlink>
      <w:r w:rsidR="00597EB9">
        <w:t xml:space="preserve"> </w:t>
      </w:r>
    </w:p>
    <w:p w14:paraId="25322ACC" w14:textId="5B2D2CEB" w:rsidR="00BD4A5B" w:rsidRDefault="00BD4A5B" w:rsidP="00BD4A5B">
      <w:pPr>
        <w:pStyle w:val="ListBullet"/>
        <w:numPr>
          <w:ilvl w:val="0"/>
          <w:numId w:val="0"/>
        </w:numPr>
        <w:rPr>
          <w:u w:val="single"/>
        </w:rPr>
      </w:pPr>
      <w:r w:rsidRPr="00BD4A5B">
        <w:rPr>
          <w:u w:val="single"/>
        </w:rPr>
        <w:t>Assembly</w:t>
      </w:r>
    </w:p>
    <w:p w14:paraId="63A593B5" w14:textId="370104D1" w:rsidR="00076FC6" w:rsidRPr="00076FC6" w:rsidRDefault="00EF2062" w:rsidP="000E37A9">
      <w:pPr>
        <w:rPr>
          <w:b/>
        </w:rPr>
      </w:pPr>
      <w:r>
        <w:rPr>
          <w:b/>
        </w:rPr>
        <w:t>Step 1</w:t>
      </w:r>
    </w:p>
    <w:p w14:paraId="6F21288E" w14:textId="6D40A277" w:rsidR="00BD4A5B" w:rsidRDefault="007759F9" w:rsidP="000E37A9">
      <w:r>
        <w:t xml:space="preserve">Starting with </w:t>
      </w:r>
      <w:r w:rsidR="000E37A9">
        <w:t xml:space="preserve">one of the 76 cm </w:t>
      </w:r>
      <w:r w:rsidR="000E37A9" w:rsidRPr="00076FC6">
        <w:t>1-inch aluminum T-Slotted Framing</w:t>
      </w:r>
      <w:r w:rsidR="000E37A9" w:rsidRPr="000E37A9">
        <w:t xml:space="preserve">, three of the </w:t>
      </w:r>
      <w:r w:rsidR="000E37A9">
        <w:t xml:space="preserve">20 cm </w:t>
      </w:r>
      <w:r w:rsidR="000E37A9" w:rsidRPr="00076FC6">
        <w:t>1-inch aluminum T-Slotted Framing</w:t>
      </w:r>
      <w:r w:rsidR="000E37A9" w:rsidRPr="000E37A9">
        <w:t>, and f</w:t>
      </w:r>
      <w:r w:rsidR="000E37A9">
        <w:t>our</w:t>
      </w:r>
      <w:r w:rsidR="000E37A9" w:rsidRPr="000E37A9">
        <w:t xml:space="preserve"> of the </w:t>
      </w:r>
      <w:r w:rsidR="000E37A9" w:rsidRPr="00076FC6">
        <w:t>1-inch silver corner bracket</w:t>
      </w:r>
      <w:r w:rsidR="000E37A9">
        <w:rPr>
          <w:rStyle w:val="Hyperlink"/>
        </w:rPr>
        <w:t>s</w:t>
      </w:r>
      <w:r w:rsidR="000E37A9" w:rsidRPr="000E37A9">
        <w:t>,</w:t>
      </w:r>
      <w:r w:rsidR="00C641C6">
        <w:t xml:space="preserve"> loosely</w:t>
      </w:r>
      <w:r w:rsidR="000E37A9" w:rsidRPr="000E37A9">
        <w:t xml:space="preserve"> assemble</w:t>
      </w:r>
      <w:r w:rsidR="000E37A9">
        <w:t xml:space="preserve"> the parts as shown below. </w:t>
      </w:r>
      <w:r w:rsidR="00076FC6">
        <w:t xml:space="preserve">The positioning of the 20 cm </w:t>
      </w:r>
      <w:r w:rsidR="00076FC6" w:rsidRPr="00076FC6">
        <w:t>1-inch aluminum T-Slotted Framing</w:t>
      </w:r>
      <w:r w:rsidR="00076FC6">
        <w:t xml:space="preserve"> pieces do not need to be exact, as they will be repositioned later on. </w:t>
      </w:r>
      <w:r w:rsidR="000E37A9">
        <w:t xml:space="preserve">This assembly will be the base of the completed frame. </w:t>
      </w:r>
    </w:p>
    <w:p w14:paraId="72F6FAFC" w14:textId="1B221792" w:rsidR="000E37A9" w:rsidRDefault="000E37A9" w:rsidP="005A758C">
      <w:pPr>
        <w:jc w:val="center"/>
      </w:pPr>
      <w:r>
        <w:rPr>
          <w:noProof/>
        </w:rPr>
        <w:drawing>
          <wp:inline distT="0" distB="0" distL="0" distR="0" wp14:anchorId="42EF74DA" wp14:editId="2C8B4EF9">
            <wp:extent cx="4552950" cy="1666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390" t="22794" r="7478" b="12868"/>
                    <a:stretch/>
                  </pic:blipFill>
                  <pic:spPr bwMode="auto">
                    <a:xfrm>
                      <a:off x="0" y="0"/>
                      <a:ext cx="4552950"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3FF99066" w14:textId="0CED5430" w:rsidR="000E37A9" w:rsidRDefault="00EF2062" w:rsidP="000E37A9">
      <w:pPr>
        <w:rPr>
          <w:b/>
        </w:rPr>
      </w:pPr>
      <w:r>
        <w:rPr>
          <w:b/>
        </w:rPr>
        <w:t>Step 2</w:t>
      </w:r>
    </w:p>
    <w:p w14:paraId="07C3738F" w14:textId="6986B115" w:rsidR="00EF2062" w:rsidRDefault="005A758C" w:rsidP="000E37A9">
      <w:r>
        <w:t xml:space="preserve">Assemble four of the Siler Corner Surface Brackets on one of the 15.5 cm </w:t>
      </w:r>
      <w:r w:rsidRPr="005A758C">
        <w:t>1-inch aluminum T-Slotted Framing</w:t>
      </w:r>
      <w:r>
        <w:t xml:space="preserve"> pieces as shown below. </w:t>
      </w:r>
    </w:p>
    <w:p w14:paraId="51137C8A" w14:textId="1009FCD7" w:rsidR="005A758C" w:rsidRPr="00EF2062" w:rsidRDefault="005A758C" w:rsidP="00986A26">
      <w:pPr>
        <w:jc w:val="center"/>
      </w:pPr>
      <w:r>
        <w:rPr>
          <w:noProof/>
        </w:rPr>
        <w:drawing>
          <wp:inline distT="0" distB="0" distL="0" distR="0" wp14:anchorId="6BC41046" wp14:editId="75E94A06">
            <wp:extent cx="1904008" cy="9620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3478" t="18382" r="26956" b="28677"/>
                    <a:stretch/>
                  </pic:blipFill>
                  <pic:spPr bwMode="auto">
                    <a:xfrm>
                      <a:off x="0" y="0"/>
                      <a:ext cx="1916083" cy="968126"/>
                    </a:xfrm>
                    <a:prstGeom prst="rect">
                      <a:avLst/>
                    </a:prstGeom>
                    <a:noFill/>
                    <a:ln>
                      <a:noFill/>
                    </a:ln>
                    <a:extLst>
                      <a:ext uri="{53640926-AAD7-44D8-BBD7-CCE9431645EC}">
                        <a14:shadowObscured xmlns:a14="http://schemas.microsoft.com/office/drawing/2010/main"/>
                      </a:ext>
                    </a:extLst>
                  </pic:spPr>
                </pic:pic>
              </a:graphicData>
            </a:graphic>
          </wp:inline>
        </w:drawing>
      </w:r>
      <w:r w:rsidR="00986A26">
        <w:t xml:space="preserve">     </w:t>
      </w:r>
      <w:r w:rsidR="00986A26">
        <w:rPr>
          <w:noProof/>
        </w:rPr>
        <w:drawing>
          <wp:inline distT="0" distB="0" distL="0" distR="0" wp14:anchorId="321EA0A6" wp14:editId="2F2C649A">
            <wp:extent cx="2296757" cy="79057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1739" t="30882" r="19652" b="26471"/>
                    <a:stretch/>
                  </pic:blipFill>
                  <pic:spPr bwMode="auto">
                    <a:xfrm>
                      <a:off x="0" y="0"/>
                      <a:ext cx="2332852" cy="803000"/>
                    </a:xfrm>
                    <a:prstGeom prst="rect">
                      <a:avLst/>
                    </a:prstGeom>
                    <a:noFill/>
                    <a:ln>
                      <a:noFill/>
                    </a:ln>
                    <a:extLst>
                      <a:ext uri="{53640926-AAD7-44D8-BBD7-CCE9431645EC}">
                        <a14:shadowObscured xmlns:a14="http://schemas.microsoft.com/office/drawing/2010/main"/>
                      </a:ext>
                    </a:extLst>
                  </pic:spPr>
                </pic:pic>
              </a:graphicData>
            </a:graphic>
          </wp:inline>
        </w:drawing>
      </w:r>
    </w:p>
    <w:p w14:paraId="691B9367" w14:textId="482AFF81" w:rsidR="00045F58" w:rsidRDefault="00986A26" w:rsidP="00986A26">
      <w:pPr>
        <w:pStyle w:val="ListBullet"/>
        <w:numPr>
          <w:ilvl w:val="0"/>
          <w:numId w:val="0"/>
        </w:numPr>
      </w:pPr>
      <w:r>
        <w:t>Next,</w:t>
      </w:r>
      <w:r w:rsidR="000E6FE7">
        <w:t xml:space="preserve"> after rotating the assembly from </w:t>
      </w:r>
      <w:r w:rsidR="00016114">
        <w:t>step</w:t>
      </w:r>
      <w:r w:rsidR="000E6FE7">
        <w:t xml:space="preserve"> 1,</w:t>
      </w:r>
      <w:r>
        <w:t xml:space="preserve"> connect the bracket to the assembly from </w:t>
      </w:r>
      <w:r w:rsidR="00016114">
        <w:t>step</w:t>
      </w:r>
      <w:r>
        <w:t xml:space="preserve"> 1 as shown below.</w:t>
      </w:r>
      <w:r w:rsidR="00395B04">
        <w:t xml:space="preserve"> </w:t>
      </w:r>
      <w:r>
        <w:t xml:space="preserve"> </w:t>
      </w:r>
    </w:p>
    <w:p w14:paraId="6B824025" w14:textId="597DEB97" w:rsidR="000E6FE7" w:rsidRDefault="000E6FE7" w:rsidP="000E6FE7">
      <w:pPr>
        <w:pStyle w:val="ListBullet"/>
        <w:numPr>
          <w:ilvl w:val="0"/>
          <w:numId w:val="0"/>
        </w:numPr>
        <w:jc w:val="center"/>
      </w:pPr>
      <w:r>
        <w:rPr>
          <w:noProof/>
        </w:rPr>
        <w:drawing>
          <wp:inline distT="0" distB="0" distL="0" distR="0" wp14:anchorId="06B57CA4" wp14:editId="4D972FBA">
            <wp:extent cx="5019675" cy="1695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783" t="12133" r="5566" b="22427"/>
                    <a:stretch/>
                  </pic:blipFill>
                  <pic:spPr bwMode="auto">
                    <a:xfrm>
                      <a:off x="0" y="0"/>
                      <a:ext cx="5019675" cy="1695450"/>
                    </a:xfrm>
                    <a:prstGeom prst="rect">
                      <a:avLst/>
                    </a:prstGeom>
                    <a:noFill/>
                    <a:ln>
                      <a:noFill/>
                    </a:ln>
                    <a:extLst>
                      <a:ext uri="{53640926-AAD7-44D8-BBD7-CCE9431645EC}">
                        <a14:shadowObscured xmlns:a14="http://schemas.microsoft.com/office/drawing/2010/main"/>
                      </a:ext>
                    </a:extLst>
                  </pic:spPr>
                </pic:pic>
              </a:graphicData>
            </a:graphic>
          </wp:inline>
        </w:drawing>
      </w:r>
    </w:p>
    <w:p w14:paraId="223E72FD" w14:textId="41ACE7C2" w:rsidR="00BE0582" w:rsidRPr="00715160" w:rsidRDefault="00BE0582" w:rsidP="00715160">
      <w:pPr>
        <w:pStyle w:val="ListBullet"/>
        <w:numPr>
          <w:ilvl w:val="0"/>
          <w:numId w:val="0"/>
        </w:numPr>
        <w:rPr>
          <w:b/>
        </w:rPr>
      </w:pPr>
      <w:r>
        <w:rPr>
          <w:b/>
        </w:rPr>
        <w:t xml:space="preserve">Step 3 </w:t>
      </w:r>
    </w:p>
    <w:p w14:paraId="5200296C" w14:textId="37854131" w:rsidR="00B93475" w:rsidRDefault="00715160" w:rsidP="00E745F2">
      <w:r>
        <w:t>In step 3, the top part of th</w:t>
      </w:r>
      <w:r w:rsidR="00A231BC">
        <w:t xml:space="preserve">e frame subassembly will be constructed. Onto the second 76 cm </w:t>
      </w:r>
      <w:r w:rsidR="00A231BC" w:rsidRPr="00A231BC">
        <w:t>1-inch aluminum T-Slotted Framing</w:t>
      </w:r>
      <w:r w:rsidR="00A231BC">
        <w:t xml:space="preserve"> piece, attach both of the Silver Square Mounting Plates as shown below. </w:t>
      </w:r>
      <w:r w:rsidR="00225C88">
        <w:t xml:space="preserve">Note that the screw pattern from the </w:t>
      </w:r>
      <w:hyperlink r:id="rId27" w:history="1">
        <w:r w:rsidR="00225C88">
          <w:rPr>
            <w:rStyle w:val="Hyperlink"/>
          </w:rPr>
          <w:t>Blue Robotics Enclosure Clamp (3</w:t>
        </w:r>
        <w:r w:rsidR="00225C88">
          <w:rPr>
            <w:rStyle w:val="Hyperlink"/>
            <w:rFonts w:ascii="Times New Roman" w:hAnsi="Times New Roman" w:cs="Times New Roman"/>
          </w:rPr>
          <w:t>″</w:t>
        </w:r>
        <w:r w:rsidR="00225C88">
          <w:rPr>
            <w:rStyle w:val="Hyperlink"/>
          </w:rPr>
          <w:t xml:space="preserve"> Series)</w:t>
        </w:r>
      </w:hyperlink>
      <w:r w:rsidR="00225C88">
        <w:t xml:space="preserve"> will need to be transferred to the Silver Square Mounting Plates</w:t>
      </w:r>
      <w:r w:rsidR="00793411">
        <w:t xml:space="preserve"> shown below</w:t>
      </w:r>
      <w:r w:rsidR="00225C88">
        <w:t xml:space="preserve">. </w:t>
      </w:r>
    </w:p>
    <w:p w14:paraId="5A5D0BD3" w14:textId="505391ED" w:rsidR="00B93475" w:rsidRDefault="00A231BC" w:rsidP="00A231BC">
      <w:pPr>
        <w:pStyle w:val="ListBullet"/>
        <w:numPr>
          <w:ilvl w:val="0"/>
          <w:numId w:val="0"/>
        </w:numPr>
        <w:jc w:val="center"/>
      </w:pPr>
      <w:r>
        <w:rPr>
          <w:noProof/>
        </w:rPr>
        <w:drawing>
          <wp:inline distT="0" distB="0" distL="0" distR="0" wp14:anchorId="1736B158" wp14:editId="5A88594E">
            <wp:extent cx="5133975" cy="8953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74" t="33456" r="2087" b="31985"/>
                    <a:stretch/>
                  </pic:blipFill>
                  <pic:spPr bwMode="auto">
                    <a:xfrm>
                      <a:off x="0" y="0"/>
                      <a:ext cx="5133975"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6098243D" w14:textId="2A59929A" w:rsidR="002671A8" w:rsidRDefault="00D34E7B" w:rsidP="00D34E7B">
      <w:pPr>
        <w:pStyle w:val="ListBullet"/>
        <w:numPr>
          <w:ilvl w:val="0"/>
          <w:numId w:val="0"/>
        </w:numPr>
      </w:pPr>
      <w:r>
        <w:t xml:space="preserve">After flipping the assembly above from the beginning of step 3, next two 20 cm </w:t>
      </w:r>
      <w:r w:rsidRPr="00D34E7B">
        <w:t>1-inch aluminum T-Slotted Framing</w:t>
      </w:r>
      <w:r>
        <w:t xml:space="preserve"> pieces and four </w:t>
      </w:r>
      <w:r w:rsidRPr="00D34E7B">
        <w:t>1-inch silver corner bracket</w:t>
      </w:r>
      <w:r w:rsidRPr="002671A8">
        <w:t>s</w:t>
      </w:r>
      <w:r w:rsidRPr="00D34E7B">
        <w:t xml:space="preserve"> will be</w:t>
      </w:r>
      <w:r w:rsidR="002671A8">
        <w:t xml:space="preserve"> mounted to the frame as shown below. </w:t>
      </w:r>
    </w:p>
    <w:p w14:paraId="6F325833" w14:textId="4959E7E6" w:rsidR="00B93475" w:rsidRDefault="002671A8" w:rsidP="002671A8">
      <w:pPr>
        <w:pStyle w:val="ListBullet"/>
        <w:numPr>
          <w:ilvl w:val="0"/>
          <w:numId w:val="0"/>
        </w:numPr>
        <w:jc w:val="center"/>
      </w:pPr>
      <w:r>
        <w:rPr>
          <w:rStyle w:val="Hyperlink"/>
          <w:noProof/>
        </w:rPr>
        <w:drawing>
          <wp:inline distT="0" distB="0" distL="0" distR="0" wp14:anchorId="02764D8D" wp14:editId="41C02CAF">
            <wp:extent cx="5286375" cy="12954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913" t="24264" r="1565" b="25735"/>
                    <a:stretch/>
                  </pic:blipFill>
                  <pic:spPr bwMode="auto">
                    <a:xfrm>
                      <a:off x="0" y="0"/>
                      <a:ext cx="5286375"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1922471C" w14:textId="2A4EEADC" w:rsidR="001303B3" w:rsidRDefault="001303B3" w:rsidP="001303B3">
      <w:pPr>
        <w:pStyle w:val="ListBullet"/>
        <w:numPr>
          <w:ilvl w:val="0"/>
          <w:numId w:val="0"/>
        </w:numPr>
      </w:pPr>
      <w:r>
        <w:t xml:space="preserve">Again, these parts can be loosely attached as their final position will be adjusted later on. The two loose 1-inch aluminum T-Slotted Framing pieces will be used as attachment points for managing power cables. </w:t>
      </w:r>
    </w:p>
    <w:p w14:paraId="3094B5CA" w14:textId="018BAE6C" w:rsidR="00CB3EA3" w:rsidRDefault="002D08D8" w:rsidP="001303B3">
      <w:pPr>
        <w:pStyle w:val="ListBullet"/>
        <w:numPr>
          <w:ilvl w:val="0"/>
          <w:numId w:val="0"/>
        </w:numPr>
        <w:rPr>
          <w:b/>
        </w:rPr>
      </w:pPr>
      <w:r>
        <w:rPr>
          <w:b/>
        </w:rPr>
        <w:t>Step 4</w:t>
      </w:r>
    </w:p>
    <w:p w14:paraId="3D764391" w14:textId="6E3C480C" w:rsidR="004E1F1A" w:rsidRDefault="002D08D8" w:rsidP="001303B3">
      <w:pPr>
        <w:pStyle w:val="ListBullet"/>
        <w:numPr>
          <w:ilvl w:val="0"/>
          <w:numId w:val="0"/>
        </w:numPr>
      </w:pPr>
      <w:r>
        <w:t xml:space="preserve">In step 4, the rudder will be assembled </w:t>
      </w:r>
      <w:r w:rsidR="00793411">
        <w:t>and</w:t>
      </w:r>
      <w:r>
        <w:t xml:space="preserve"> attached to the assembly from step 3. The parts needed for the rudder assembly include the 45 cm </w:t>
      </w:r>
      <w:r w:rsidRPr="002D08D8">
        <w:t>1 x 2-inch aluminum T-Slotted Framing</w:t>
      </w:r>
      <w:r>
        <w:t xml:space="preserve">, </w:t>
      </w:r>
      <w:r w:rsidRPr="00E171D6">
        <w:t xml:space="preserve">aluminum </w:t>
      </w:r>
      <w:r>
        <w:t>plate</w:t>
      </w:r>
      <w:r w:rsidRPr="00E171D6">
        <w:t xml:space="preserve"> for rear fin</w:t>
      </w:r>
      <w:r>
        <w:t xml:space="preserve">, one </w:t>
      </w:r>
      <w:r w:rsidRPr="002D08D8">
        <w:t>Silver Tee Surface Bracket</w:t>
      </w:r>
      <w:r>
        <w:t xml:space="preserve">, and two </w:t>
      </w:r>
      <w:r w:rsidRPr="002D08D8">
        <w:t>Silver Straight Surface Bracket</w:t>
      </w:r>
      <w:r>
        <w:t xml:space="preserve">s. The aluminum plate can be fixed as shown below. Note that holes will need to be drilled into the aluminum plate to accommodate the Silver Straight Surface Bracket screws. </w:t>
      </w:r>
      <w:r w:rsidR="00793411">
        <w:t>The holes drilled below where the brackets are mounted will be used for securing the Power and Data Cable Subassembly later on.</w:t>
      </w:r>
    </w:p>
    <w:p w14:paraId="3324F3AA" w14:textId="6EA321F2" w:rsidR="004E1F1A" w:rsidRDefault="004E1F1A" w:rsidP="001303B3">
      <w:pPr>
        <w:pStyle w:val="ListBullet"/>
        <w:numPr>
          <w:ilvl w:val="0"/>
          <w:numId w:val="0"/>
        </w:numPr>
      </w:pPr>
      <w:r>
        <w:rPr>
          <w:noProof/>
        </w:rPr>
        <w:drawing>
          <wp:inline distT="0" distB="0" distL="0" distR="0" wp14:anchorId="404BA690" wp14:editId="3B71FDC8">
            <wp:extent cx="2657475" cy="13932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869" t="9926" r="19478" b="10662"/>
                    <a:stretch/>
                  </pic:blipFill>
                  <pic:spPr bwMode="auto">
                    <a:xfrm>
                      <a:off x="0" y="0"/>
                      <a:ext cx="2672306" cy="140101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631A6E6" wp14:editId="236BEB3B">
            <wp:extent cx="2724150" cy="1371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5305" t="14338" r="10087" b="6250"/>
                    <a:stretch/>
                  </pic:blipFill>
                  <pic:spPr bwMode="auto">
                    <a:xfrm>
                      <a:off x="0" y="0"/>
                      <a:ext cx="2749197" cy="1384211"/>
                    </a:xfrm>
                    <a:prstGeom prst="rect">
                      <a:avLst/>
                    </a:prstGeom>
                    <a:noFill/>
                    <a:ln>
                      <a:noFill/>
                    </a:ln>
                    <a:extLst>
                      <a:ext uri="{53640926-AAD7-44D8-BBD7-CCE9431645EC}">
                        <a14:shadowObscured xmlns:a14="http://schemas.microsoft.com/office/drawing/2010/main"/>
                      </a:ext>
                    </a:extLst>
                  </pic:spPr>
                </pic:pic>
              </a:graphicData>
            </a:graphic>
          </wp:inline>
        </w:drawing>
      </w:r>
    </w:p>
    <w:p w14:paraId="76E604D1" w14:textId="78B194FC" w:rsidR="0047124E" w:rsidRDefault="0047124E" w:rsidP="001303B3">
      <w:pPr>
        <w:pStyle w:val="ListBullet"/>
        <w:numPr>
          <w:ilvl w:val="0"/>
          <w:numId w:val="0"/>
        </w:numPr>
      </w:pPr>
      <w:r>
        <w:t xml:space="preserve">The assemblies from the current step and step 3 can then be mounted to the assembly from step 2 as shown below. </w:t>
      </w:r>
    </w:p>
    <w:p w14:paraId="4FAD76D1" w14:textId="141C1BAA" w:rsidR="0047124E" w:rsidRDefault="0047124E" w:rsidP="0047124E">
      <w:pPr>
        <w:pStyle w:val="ListBullet"/>
        <w:numPr>
          <w:ilvl w:val="0"/>
          <w:numId w:val="0"/>
        </w:numPr>
        <w:jc w:val="center"/>
      </w:pPr>
      <w:r>
        <w:rPr>
          <w:noProof/>
        </w:rPr>
        <w:drawing>
          <wp:inline distT="0" distB="0" distL="0" distR="0" wp14:anchorId="7FEC9141" wp14:editId="5DF56DB0">
            <wp:extent cx="4972050" cy="1771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687" t="13187" r="4687" b="18681"/>
                    <a:stretch/>
                  </pic:blipFill>
                  <pic:spPr bwMode="auto">
                    <a:xfrm>
                      <a:off x="0" y="0"/>
                      <a:ext cx="4972050" cy="1771650"/>
                    </a:xfrm>
                    <a:prstGeom prst="rect">
                      <a:avLst/>
                    </a:prstGeom>
                    <a:noFill/>
                    <a:ln>
                      <a:noFill/>
                    </a:ln>
                    <a:extLst>
                      <a:ext uri="{53640926-AAD7-44D8-BBD7-CCE9431645EC}">
                        <a14:shadowObscured xmlns:a14="http://schemas.microsoft.com/office/drawing/2010/main"/>
                      </a:ext>
                    </a:extLst>
                  </pic:spPr>
                </pic:pic>
              </a:graphicData>
            </a:graphic>
          </wp:inline>
        </w:drawing>
      </w:r>
    </w:p>
    <w:p w14:paraId="155E14D0" w14:textId="30F347D5" w:rsidR="00B17D95" w:rsidRDefault="00682CB3" w:rsidP="00B17D95">
      <w:pPr>
        <w:pStyle w:val="ListBullet"/>
        <w:numPr>
          <w:ilvl w:val="0"/>
          <w:numId w:val="0"/>
        </w:numPr>
        <w:rPr>
          <w:b/>
        </w:rPr>
      </w:pPr>
      <w:r>
        <w:rPr>
          <w:b/>
        </w:rPr>
        <w:t>Step 5</w:t>
      </w:r>
    </w:p>
    <w:p w14:paraId="0017910C" w14:textId="19A4E055" w:rsidR="00682CB3" w:rsidRDefault="00682CB3" w:rsidP="00B17D95">
      <w:pPr>
        <w:pStyle w:val="ListBullet"/>
        <w:numPr>
          <w:ilvl w:val="0"/>
          <w:numId w:val="0"/>
        </w:numPr>
      </w:pPr>
      <w:r>
        <w:t xml:space="preserve">In step 5, a bracket for supporting the rudder end of the frame assembly will be assembled. The parts needed for the bracket include one 15.5 cm </w:t>
      </w:r>
      <w:r w:rsidRPr="00682CB3">
        <w:t>1-inch aluminum T-Slotted Framing</w:t>
      </w:r>
      <w:r>
        <w:t xml:space="preserve"> piece and two modified </w:t>
      </w:r>
      <w:r w:rsidRPr="00682CB3">
        <w:t>Silver Corner Surface Bracket</w:t>
      </w:r>
      <w:r>
        <w:t>s. The parts are assembled as shown below. Note that the Silver Corner Surface Brackets were modified by cutting off one section of the bracket. This modification was made to reduce the interference of electrical wires with the brackets</w:t>
      </w:r>
      <w:r w:rsidR="00793411">
        <w:t xml:space="preserve"> </w:t>
      </w:r>
      <w:r>
        <w:t xml:space="preserve">. </w:t>
      </w:r>
    </w:p>
    <w:p w14:paraId="0F020133" w14:textId="7B927A4C" w:rsidR="00DD7E35" w:rsidRDefault="00DD7E35" w:rsidP="00DD7E35">
      <w:pPr>
        <w:pStyle w:val="ListBullet"/>
        <w:numPr>
          <w:ilvl w:val="0"/>
          <w:numId w:val="0"/>
        </w:numPr>
        <w:jc w:val="center"/>
      </w:pPr>
      <w:r>
        <w:rPr>
          <w:noProof/>
        </w:rPr>
        <w:drawing>
          <wp:inline distT="0" distB="0" distL="0" distR="0" wp14:anchorId="439A10CE" wp14:editId="3ED88219">
            <wp:extent cx="2590800" cy="1352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5391" t="37867" r="27305" b="9926"/>
                    <a:stretch/>
                  </pic:blipFill>
                  <pic:spPr bwMode="auto">
                    <a:xfrm>
                      <a:off x="0" y="0"/>
                      <a:ext cx="259080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3D6ABB95" w14:textId="5C53248D" w:rsidR="00EF1197" w:rsidRDefault="00EF1197" w:rsidP="00EF1197">
      <w:pPr>
        <w:pStyle w:val="ListBullet"/>
        <w:numPr>
          <w:ilvl w:val="0"/>
          <w:numId w:val="0"/>
        </w:numPr>
      </w:pPr>
      <w:r>
        <w:t xml:space="preserve">The bracket can then be mounted to the </w:t>
      </w:r>
      <w:r w:rsidR="00593100">
        <w:t>frame assembly from part 4 as shown below.</w:t>
      </w:r>
    </w:p>
    <w:p w14:paraId="7CAE2430" w14:textId="63B5C66C" w:rsidR="002B07C9" w:rsidRDefault="002B07C9" w:rsidP="002B07C9">
      <w:pPr>
        <w:pStyle w:val="ListBullet"/>
        <w:numPr>
          <w:ilvl w:val="0"/>
          <w:numId w:val="0"/>
        </w:numPr>
        <w:jc w:val="center"/>
      </w:pPr>
      <w:r>
        <w:rPr>
          <w:noProof/>
        </w:rPr>
        <w:drawing>
          <wp:inline distT="0" distB="0" distL="0" distR="0" wp14:anchorId="29AB48D2" wp14:editId="3611CB6C">
            <wp:extent cx="5162550" cy="1609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174" t="26103" r="1565" b="11764"/>
                    <a:stretch/>
                  </pic:blipFill>
                  <pic:spPr bwMode="auto">
                    <a:xfrm>
                      <a:off x="0" y="0"/>
                      <a:ext cx="5162550" cy="1609725"/>
                    </a:xfrm>
                    <a:prstGeom prst="rect">
                      <a:avLst/>
                    </a:prstGeom>
                    <a:noFill/>
                    <a:ln>
                      <a:noFill/>
                    </a:ln>
                    <a:extLst>
                      <a:ext uri="{53640926-AAD7-44D8-BBD7-CCE9431645EC}">
                        <a14:shadowObscured xmlns:a14="http://schemas.microsoft.com/office/drawing/2010/main"/>
                      </a:ext>
                    </a:extLst>
                  </pic:spPr>
                </pic:pic>
              </a:graphicData>
            </a:graphic>
          </wp:inline>
        </w:drawing>
      </w:r>
    </w:p>
    <w:p w14:paraId="4F8A156B" w14:textId="6BC8FA2E" w:rsidR="002B07C9" w:rsidRDefault="002B07C9" w:rsidP="002B07C9">
      <w:pPr>
        <w:pStyle w:val="ListBullet"/>
        <w:numPr>
          <w:ilvl w:val="0"/>
          <w:numId w:val="0"/>
        </w:numPr>
        <w:rPr>
          <w:b/>
        </w:rPr>
      </w:pPr>
      <w:r w:rsidRPr="002B07C9">
        <w:rPr>
          <w:b/>
        </w:rPr>
        <w:t>Step 6</w:t>
      </w:r>
    </w:p>
    <w:p w14:paraId="1832A23C" w14:textId="176D6767" w:rsidR="002B07C9" w:rsidRDefault="002B07C9" w:rsidP="002B07C9">
      <w:pPr>
        <w:pStyle w:val="ListBullet"/>
        <w:numPr>
          <w:ilvl w:val="0"/>
          <w:numId w:val="0"/>
        </w:numPr>
      </w:pPr>
      <w:r>
        <w:t xml:space="preserve">In step 6, supports that will be used to secure the Blue Robotics waterproof housing end caps will be assembled. The parts needed include four 15.5 cm </w:t>
      </w:r>
      <w:r w:rsidRPr="002B07C9">
        <w:t>1-inch aluminum T-Slotted Framing</w:t>
      </w:r>
      <w:r>
        <w:t xml:space="preserve"> pieces, and eight </w:t>
      </w:r>
      <w:r w:rsidRPr="002B07C9">
        <w:t>Silver Straight Surface Bracke</w:t>
      </w:r>
      <w:r>
        <w:t xml:space="preserve">ts. The surface brackets can be combined with the T-slotted framing as shown below. </w:t>
      </w:r>
    </w:p>
    <w:p w14:paraId="5B24AAAA" w14:textId="6ED2A2DB" w:rsidR="002B07C9" w:rsidRDefault="002B07C9" w:rsidP="002B07C9">
      <w:pPr>
        <w:pStyle w:val="ListBullet"/>
        <w:numPr>
          <w:ilvl w:val="0"/>
          <w:numId w:val="0"/>
        </w:numPr>
        <w:jc w:val="center"/>
      </w:pPr>
      <w:r>
        <w:rPr>
          <w:noProof/>
        </w:rPr>
        <w:drawing>
          <wp:inline distT="0" distB="0" distL="0" distR="0" wp14:anchorId="56A65759" wp14:editId="22108532">
            <wp:extent cx="2000250" cy="1666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8695" t="23897" r="34783" b="11765"/>
                    <a:stretch/>
                  </pic:blipFill>
                  <pic:spPr bwMode="auto">
                    <a:xfrm>
                      <a:off x="0" y="0"/>
                      <a:ext cx="2000250"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21BEA7A4" w14:textId="7435F140" w:rsidR="002B07C9" w:rsidRDefault="002B07C9" w:rsidP="002B07C9">
      <w:pPr>
        <w:pStyle w:val="ListBullet"/>
        <w:numPr>
          <w:ilvl w:val="0"/>
          <w:numId w:val="0"/>
        </w:numPr>
      </w:pPr>
      <w:r>
        <w:t>The supports can then be assembled onto the frame assembly from step 5.</w:t>
      </w:r>
    </w:p>
    <w:p w14:paraId="547507E7" w14:textId="79E19D93" w:rsidR="002B07C9" w:rsidRDefault="002B07C9" w:rsidP="002B07C9">
      <w:pPr>
        <w:pStyle w:val="ListBullet"/>
        <w:numPr>
          <w:ilvl w:val="0"/>
          <w:numId w:val="0"/>
        </w:numPr>
        <w:jc w:val="center"/>
      </w:pPr>
      <w:r>
        <w:rPr>
          <w:noProof/>
        </w:rPr>
        <w:drawing>
          <wp:inline distT="0" distB="0" distL="0" distR="0" wp14:anchorId="0759D64C" wp14:editId="0139D463">
            <wp:extent cx="2171700"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9739" t="9559" r="30609" b="19853"/>
                    <a:stretch/>
                  </pic:blipFill>
                  <pic:spPr bwMode="auto">
                    <a:xfrm rot="5400000">
                      <a:off x="0" y="0"/>
                      <a:ext cx="2171700" cy="18288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487F89F" wp14:editId="02D2F698">
            <wp:extent cx="2166935" cy="2348232"/>
            <wp:effectExtent l="4445"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6087" r="30261"/>
                    <a:stretch/>
                  </pic:blipFill>
                  <pic:spPr bwMode="auto">
                    <a:xfrm rot="5400000">
                      <a:off x="0" y="0"/>
                      <a:ext cx="2171979" cy="2353698"/>
                    </a:xfrm>
                    <a:prstGeom prst="rect">
                      <a:avLst/>
                    </a:prstGeom>
                    <a:noFill/>
                    <a:ln>
                      <a:noFill/>
                    </a:ln>
                    <a:extLst>
                      <a:ext uri="{53640926-AAD7-44D8-BBD7-CCE9431645EC}">
                        <a14:shadowObscured xmlns:a14="http://schemas.microsoft.com/office/drawing/2010/main"/>
                      </a:ext>
                    </a:extLst>
                  </pic:spPr>
                </pic:pic>
              </a:graphicData>
            </a:graphic>
          </wp:inline>
        </w:drawing>
      </w:r>
    </w:p>
    <w:p w14:paraId="5F6713D3" w14:textId="05C983DC" w:rsidR="00AF1F9D" w:rsidRPr="002B07C9" w:rsidRDefault="00497D2C" w:rsidP="00AF1F9D">
      <w:pPr>
        <w:pStyle w:val="ListBullet"/>
        <w:numPr>
          <w:ilvl w:val="0"/>
          <w:numId w:val="0"/>
        </w:numPr>
      </w:pPr>
      <w:r>
        <w:t xml:space="preserve">Final adjustment to the Aluminum Frame subassembly will be made after combining the aluminum frame subassembly with the Camera Subassembly and LED Light Source Subassembly. </w:t>
      </w:r>
      <w:r w:rsidR="00AF1F9D">
        <w:t xml:space="preserve">The Aluminum Frame subassembly is now complete. </w:t>
      </w:r>
    </w:p>
    <w:p w14:paraId="20B0E404" w14:textId="236069AD" w:rsidR="00B93475" w:rsidRDefault="00B93475" w:rsidP="00B93475">
      <w:pPr>
        <w:pStyle w:val="Heading1"/>
      </w:pPr>
      <w:bookmarkStart w:id="8" w:name="_Toc72671043"/>
      <w:r>
        <w:t>Camera Subassembly</w:t>
      </w:r>
      <w:bookmarkEnd w:id="8"/>
    </w:p>
    <w:p w14:paraId="242E33C4" w14:textId="183F60F6" w:rsidR="00897ACB" w:rsidRDefault="00B43834" w:rsidP="00B93475">
      <w:r>
        <w:t xml:space="preserve">The camera subassembly consists of the camera, optics, stepper motor </w:t>
      </w:r>
      <w:r w:rsidR="00793411">
        <w:t xml:space="preserve">and rail system </w:t>
      </w:r>
      <w:r>
        <w:t>for focusing the camera, and 3D printed parts for securing the camera and stepper motor</w:t>
      </w:r>
      <w:r w:rsidR="00793411">
        <w:t xml:space="preserve"> within the waterproof housing</w:t>
      </w:r>
      <w:r>
        <w:t xml:space="preserve">. </w:t>
      </w:r>
      <w:r w:rsidR="009016F1">
        <w:t xml:space="preserve">The instructions here will break the camera subassembly into smaller assemblies that will be combined at the end. </w:t>
      </w:r>
    </w:p>
    <w:p w14:paraId="6F00E648" w14:textId="52D0B403" w:rsidR="0091139B" w:rsidRDefault="0091139B" w:rsidP="0091139B">
      <w:pPr>
        <w:jc w:val="center"/>
      </w:pPr>
      <w:r>
        <w:rPr>
          <w:noProof/>
        </w:rPr>
        <w:drawing>
          <wp:inline distT="0" distB="0" distL="0" distR="0" wp14:anchorId="71E6871A" wp14:editId="5B344C3B">
            <wp:extent cx="5181600" cy="1590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305" t="16176" r="2087" b="22427"/>
                    <a:stretch/>
                  </pic:blipFill>
                  <pic:spPr bwMode="auto">
                    <a:xfrm>
                      <a:off x="0" y="0"/>
                      <a:ext cx="5181600" cy="1590675"/>
                    </a:xfrm>
                    <a:prstGeom prst="rect">
                      <a:avLst/>
                    </a:prstGeom>
                    <a:noFill/>
                    <a:ln>
                      <a:noFill/>
                    </a:ln>
                    <a:extLst>
                      <a:ext uri="{53640926-AAD7-44D8-BBD7-CCE9431645EC}">
                        <a14:shadowObscured xmlns:a14="http://schemas.microsoft.com/office/drawing/2010/main"/>
                      </a:ext>
                    </a:extLst>
                  </pic:spPr>
                </pic:pic>
              </a:graphicData>
            </a:graphic>
          </wp:inline>
        </w:drawing>
      </w:r>
    </w:p>
    <w:p w14:paraId="29BAAE2D" w14:textId="04161407" w:rsidR="00874E91" w:rsidRDefault="00874E91" w:rsidP="00B93475">
      <w:r>
        <w:t xml:space="preserve">The camera subassembly is housed within a Blue Robotics </w:t>
      </w:r>
      <w:r w:rsidR="00E931CE">
        <w:t>3” diameter acrylic tube</w:t>
      </w:r>
      <w:r w:rsidR="0057650B">
        <w:t>, which will be secured to the Aluminum Frame subassembly with a Blue Robotics Enclosure Clamp.</w:t>
      </w:r>
    </w:p>
    <w:p w14:paraId="3DD89E70" w14:textId="5DE97891" w:rsidR="00E931CE" w:rsidRDefault="00793411" w:rsidP="00E931CE">
      <w:pPr>
        <w:pStyle w:val="ListBullet"/>
        <w:numPr>
          <w:ilvl w:val="0"/>
          <w:numId w:val="1"/>
        </w:numPr>
      </w:pPr>
      <w:hyperlink r:id="rId39" w:history="1">
        <w:r w:rsidR="00E931CE">
          <w:rPr>
            <w:rStyle w:val="Hyperlink"/>
          </w:rPr>
          <w:t>Blue Robotics 3" acrylic tube (406 mm</w:t>
        </w:r>
        <w:r w:rsidR="00527479">
          <w:rPr>
            <w:rStyle w:val="Hyperlink"/>
          </w:rPr>
          <w:t xml:space="preserve"> long</w:t>
        </w:r>
        <w:r w:rsidR="00E931CE">
          <w:rPr>
            <w:rStyle w:val="Hyperlink"/>
          </w:rPr>
          <w:t>)</w:t>
        </w:r>
      </w:hyperlink>
      <w:r w:rsidR="00E931CE">
        <w:t xml:space="preserve"> </w:t>
      </w:r>
    </w:p>
    <w:p w14:paraId="60C3356E" w14:textId="7AB06103" w:rsidR="00F36F49" w:rsidRDefault="00793411" w:rsidP="00F36F49">
      <w:pPr>
        <w:pStyle w:val="ListBullet"/>
        <w:numPr>
          <w:ilvl w:val="0"/>
          <w:numId w:val="1"/>
        </w:numPr>
      </w:pPr>
      <w:hyperlink r:id="rId40" w:history="1">
        <w:r w:rsidR="00F36F49">
          <w:rPr>
            <w:rStyle w:val="Hyperlink"/>
          </w:rPr>
          <w:t>Blue Robotics Enclosure Clamp (3</w:t>
        </w:r>
        <w:r w:rsidR="00F36F49">
          <w:rPr>
            <w:rStyle w:val="Hyperlink"/>
            <w:rFonts w:ascii="Times New Roman" w:hAnsi="Times New Roman" w:cs="Times New Roman"/>
          </w:rPr>
          <w:t>″</w:t>
        </w:r>
        <w:r w:rsidR="00F36F49">
          <w:rPr>
            <w:rStyle w:val="Hyperlink"/>
          </w:rPr>
          <w:t xml:space="preserve"> Series)</w:t>
        </w:r>
      </w:hyperlink>
      <w:r w:rsidR="00F36F49">
        <w:t xml:space="preserve"> </w:t>
      </w:r>
    </w:p>
    <w:p w14:paraId="07E9493F" w14:textId="77777777" w:rsidR="00E931CE" w:rsidRDefault="00E931CE" w:rsidP="00B93475"/>
    <w:p w14:paraId="0386EA56" w14:textId="75733FCC" w:rsidR="009016F1" w:rsidRDefault="009016F1" w:rsidP="009016F1">
      <w:pPr>
        <w:pStyle w:val="Heading2"/>
      </w:pPr>
      <w:bookmarkStart w:id="9" w:name="_Toc72671044"/>
      <w:r>
        <w:t>Optics</w:t>
      </w:r>
      <w:bookmarkEnd w:id="9"/>
    </w:p>
    <w:p w14:paraId="61636892" w14:textId="0DED6B49" w:rsidR="0031683B" w:rsidRDefault="0031683B" w:rsidP="0031683B">
      <w:r>
        <w:t xml:space="preserve">The Optics subassembly consists of the parts needed for the </w:t>
      </w:r>
      <w:r w:rsidR="003C45C5">
        <w:t>microscope subassembly that will eventually be attached to the camera. The parts presented here, when combined</w:t>
      </w:r>
      <w:r w:rsidR="00D03650">
        <w:t>,</w:t>
      </w:r>
      <w:r w:rsidR="003C45C5">
        <w:t xml:space="preserve"> produce a microscope assembly with an effective 2X magnification.</w:t>
      </w:r>
    </w:p>
    <w:p w14:paraId="68398311" w14:textId="24DDA9C3" w:rsidR="000261CF" w:rsidRPr="0031683B" w:rsidRDefault="000261CF" w:rsidP="000261CF">
      <w:pPr>
        <w:jc w:val="center"/>
      </w:pPr>
      <w:r>
        <w:rPr>
          <w:noProof/>
        </w:rPr>
        <w:drawing>
          <wp:inline distT="0" distB="0" distL="0" distR="0" wp14:anchorId="28FDBCB7" wp14:editId="4DDB850B">
            <wp:extent cx="4276725" cy="9810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913" t="33824" r="16000" b="28309"/>
                    <a:stretch/>
                  </pic:blipFill>
                  <pic:spPr bwMode="auto">
                    <a:xfrm>
                      <a:off x="0" y="0"/>
                      <a:ext cx="4276725" cy="981075"/>
                    </a:xfrm>
                    <a:prstGeom prst="rect">
                      <a:avLst/>
                    </a:prstGeom>
                    <a:noFill/>
                    <a:ln>
                      <a:noFill/>
                    </a:ln>
                    <a:extLst>
                      <a:ext uri="{53640926-AAD7-44D8-BBD7-CCE9431645EC}">
                        <a14:shadowObscured xmlns:a14="http://schemas.microsoft.com/office/drawing/2010/main"/>
                      </a:ext>
                    </a:extLst>
                  </pic:spPr>
                </pic:pic>
              </a:graphicData>
            </a:graphic>
          </wp:inline>
        </w:drawing>
      </w:r>
    </w:p>
    <w:p w14:paraId="3F6C47C5" w14:textId="0A7A6017" w:rsidR="00A70961" w:rsidRDefault="00A70961" w:rsidP="00B93475">
      <w:r>
        <w:t xml:space="preserve">The parts needed for the </w:t>
      </w:r>
      <w:r w:rsidR="00897ACB">
        <w:t>optics</w:t>
      </w:r>
      <w:r>
        <w:t xml:space="preserve"> subassembly include:</w:t>
      </w:r>
    </w:p>
    <w:p w14:paraId="13C50BD4" w14:textId="68060CF7" w:rsidR="00F5110B" w:rsidRDefault="00793411" w:rsidP="00F5110B">
      <w:pPr>
        <w:pStyle w:val="ListBullet"/>
        <w:numPr>
          <w:ilvl w:val="0"/>
          <w:numId w:val="1"/>
        </w:numPr>
      </w:pPr>
      <w:hyperlink r:id="rId42" w:history="1">
        <w:r w:rsidR="00F5110B">
          <w:rPr>
            <w:rStyle w:val="Hyperlink"/>
          </w:rPr>
          <w:t>5x Mitutoyo Plan Apo infinity Corrected Long Working Distance Objective</w:t>
        </w:r>
      </w:hyperlink>
    </w:p>
    <w:p w14:paraId="52B146F4" w14:textId="77777777" w:rsidR="004F7042" w:rsidRDefault="00793411" w:rsidP="00F5110B">
      <w:pPr>
        <w:pStyle w:val="ListBullet"/>
        <w:numPr>
          <w:ilvl w:val="0"/>
          <w:numId w:val="1"/>
        </w:numPr>
      </w:pPr>
      <w:hyperlink r:id="rId43" w:history="1">
        <w:r w:rsidR="004F7042">
          <w:rPr>
            <w:rStyle w:val="Hyperlink"/>
          </w:rPr>
          <w:t xml:space="preserve">AC254-075-A - f = 75 mm, Ø1" Achromatic Doublet, ARC: 400 - 700 nm </w:t>
        </w:r>
      </w:hyperlink>
    </w:p>
    <w:p w14:paraId="2B03EC42" w14:textId="77777777" w:rsidR="004F7042" w:rsidRDefault="00793411" w:rsidP="00F5110B">
      <w:pPr>
        <w:pStyle w:val="ListBullet"/>
        <w:numPr>
          <w:ilvl w:val="0"/>
          <w:numId w:val="1"/>
        </w:numPr>
      </w:pPr>
      <w:hyperlink r:id="rId44" w:anchor="ad-image-0" w:history="1">
        <w:r w:rsidR="004F7042">
          <w:rPr>
            <w:rStyle w:val="Hyperlink"/>
          </w:rPr>
          <w:t>SM1D12D - SM1 Ring-Actuated Iris Diaphragm</w:t>
        </w:r>
      </w:hyperlink>
    </w:p>
    <w:p w14:paraId="09548FAE" w14:textId="77777777" w:rsidR="004F7042" w:rsidRDefault="00793411" w:rsidP="00F5110B">
      <w:pPr>
        <w:pStyle w:val="ListBullet"/>
        <w:numPr>
          <w:ilvl w:val="0"/>
          <w:numId w:val="1"/>
        </w:numPr>
      </w:pPr>
      <w:hyperlink r:id="rId45" w:history="1">
        <w:r w:rsidR="004F7042">
          <w:rPr>
            <w:rStyle w:val="Hyperlink"/>
          </w:rPr>
          <w:t>SM1L30 - SM1 Lens Tube, 3.00" Thread Depth</w:t>
        </w:r>
      </w:hyperlink>
    </w:p>
    <w:p w14:paraId="2C747C25" w14:textId="77777777" w:rsidR="004F7042" w:rsidRDefault="00793411" w:rsidP="00F5110B">
      <w:pPr>
        <w:pStyle w:val="ListBullet"/>
        <w:numPr>
          <w:ilvl w:val="0"/>
          <w:numId w:val="1"/>
        </w:numPr>
      </w:pPr>
      <w:hyperlink r:id="rId46" w:history="1">
        <w:r w:rsidR="004F7042">
          <w:rPr>
            <w:rStyle w:val="Hyperlink"/>
          </w:rPr>
          <w:t>SM1A27 - Adapter with External SM1 Threads and Internal M26 x 0.706 Threads</w:t>
        </w:r>
      </w:hyperlink>
    </w:p>
    <w:p w14:paraId="206B1204" w14:textId="77777777" w:rsidR="004F7042" w:rsidRDefault="00793411" w:rsidP="00F5110B">
      <w:pPr>
        <w:pStyle w:val="ListBullet"/>
        <w:numPr>
          <w:ilvl w:val="0"/>
          <w:numId w:val="1"/>
        </w:numPr>
      </w:pPr>
      <w:hyperlink r:id="rId47" w:history="1">
        <w:r w:rsidR="004F7042">
          <w:rPr>
            <w:rStyle w:val="Hyperlink"/>
          </w:rPr>
          <w:t>SM1A9 - Adapter with External C-Mount Threads and Internal SM1 Threads</w:t>
        </w:r>
      </w:hyperlink>
    </w:p>
    <w:p w14:paraId="4EA56551" w14:textId="22FF2B9E" w:rsidR="004F7042" w:rsidRPr="009D24A7" w:rsidRDefault="00793411" w:rsidP="00F5110B">
      <w:pPr>
        <w:pStyle w:val="ListBullet"/>
        <w:numPr>
          <w:ilvl w:val="0"/>
          <w:numId w:val="1"/>
        </w:numPr>
      </w:pPr>
      <w:hyperlink r:id="rId48" w:history="1">
        <w:r w:rsidR="004F7042">
          <w:rPr>
            <w:rStyle w:val="Hyperlink"/>
          </w:rPr>
          <w:t>SM1RR - SM1 Retaining Ring for Ø1" Lens Tubes and Mounts</w:t>
        </w:r>
      </w:hyperlink>
      <w:r w:rsidR="009D24A7" w:rsidRPr="009D24A7">
        <w:t xml:space="preserve"> (quantity: 2)</w:t>
      </w:r>
      <w:r w:rsidR="004F7042" w:rsidRPr="009D24A7">
        <w:t xml:space="preserve">     </w:t>
      </w:r>
    </w:p>
    <w:p w14:paraId="340DBAAE" w14:textId="5E96079E" w:rsidR="00F07C51" w:rsidRPr="00E17E45" w:rsidRDefault="00793411" w:rsidP="00F5110B">
      <w:pPr>
        <w:pStyle w:val="ListBullet"/>
        <w:numPr>
          <w:ilvl w:val="0"/>
          <w:numId w:val="1"/>
        </w:numPr>
        <w:rPr>
          <w:rStyle w:val="Hyperlink"/>
          <w:color w:val="595959" w:themeColor="text1" w:themeTint="A6"/>
          <w:u w:val="none"/>
        </w:rPr>
      </w:pPr>
      <w:hyperlink r:id="rId49" w:history="1">
        <w:r w:rsidR="003E2572">
          <w:rPr>
            <w:rStyle w:val="Hyperlink"/>
          </w:rPr>
          <w:t>SPW602 - Spanner Wrench for SM1-Threaded Retaining Rings</w:t>
        </w:r>
      </w:hyperlink>
      <w:r w:rsidR="009D24A7">
        <w:rPr>
          <w:rStyle w:val="Hyperlink"/>
        </w:rPr>
        <w:t xml:space="preserve"> </w:t>
      </w:r>
    </w:p>
    <w:p w14:paraId="6EA22EA5" w14:textId="08725F1E" w:rsidR="00E17E45" w:rsidRDefault="00E17E45" w:rsidP="00E17E45">
      <w:pPr>
        <w:pStyle w:val="ListBullet"/>
        <w:numPr>
          <w:ilvl w:val="0"/>
          <w:numId w:val="0"/>
        </w:numPr>
        <w:rPr>
          <w:u w:val="single"/>
        </w:rPr>
      </w:pPr>
      <w:r>
        <w:rPr>
          <w:u w:val="single"/>
        </w:rPr>
        <w:t>Assembly</w:t>
      </w:r>
    </w:p>
    <w:p w14:paraId="26B7AF9B" w14:textId="3443AB34" w:rsidR="00E17E45" w:rsidRDefault="00E17E45" w:rsidP="00E17E45">
      <w:pPr>
        <w:pStyle w:val="ListBullet"/>
        <w:numPr>
          <w:ilvl w:val="0"/>
          <w:numId w:val="0"/>
        </w:numPr>
        <w:rPr>
          <w:b/>
        </w:rPr>
      </w:pPr>
      <w:r>
        <w:rPr>
          <w:b/>
        </w:rPr>
        <w:t>Step 1</w:t>
      </w:r>
    </w:p>
    <w:p w14:paraId="1083858D" w14:textId="20A71FC8" w:rsidR="00B24AD9" w:rsidRDefault="00C27B15" w:rsidP="00307B83">
      <w:r>
        <w:t xml:space="preserve">In step 1, the </w:t>
      </w:r>
      <w:r w:rsidR="00307B83">
        <w:t xml:space="preserve">Achromatic Doublet will be assembled within the </w:t>
      </w:r>
      <w:r w:rsidR="00307B83" w:rsidRPr="00307B83">
        <w:t>3.00" SM1L30 - SM1 Lens Tube</w:t>
      </w:r>
      <w:r w:rsidR="00307B83">
        <w:t xml:space="preserve">. The parts needed include the </w:t>
      </w:r>
      <w:r w:rsidR="00307B83" w:rsidRPr="00307B83">
        <w:t>AC254-075-A - f = 75 mm, Ø1" Achromatic Doublet, ARC: 400 - 700 nm</w:t>
      </w:r>
      <w:r w:rsidR="00307B83">
        <w:t xml:space="preserve">, </w:t>
      </w:r>
      <w:r w:rsidR="00307B83" w:rsidRPr="00307B83">
        <w:t xml:space="preserve"> SM1L30 - SM1 Lens Tube, 3.00" Thread Depth</w:t>
      </w:r>
      <w:r w:rsidR="00307B83">
        <w:t xml:space="preserve">, and </w:t>
      </w:r>
      <w:r w:rsidR="00307B83" w:rsidRPr="00307B83">
        <w:t>SM1RR - SM1 Retaining Ring for Ø1" Lens Tubes and Mounts</w:t>
      </w:r>
      <w:r w:rsidR="00307B83">
        <w:t xml:space="preserve">. </w:t>
      </w:r>
      <w:r w:rsidR="009D24A7">
        <w:t xml:space="preserve">From either end of the </w:t>
      </w:r>
      <w:r w:rsidR="009D24A7" w:rsidRPr="00307B83">
        <w:t>3.00" SM1L30 - SM1 Lens Tube</w:t>
      </w:r>
      <w:r w:rsidR="009D24A7">
        <w:t xml:space="preserve">, thread in one retaining ring so that when the </w:t>
      </w:r>
      <w:r w:rsidR="009D24A7" w:rsidRPr="00307B83">
        <w:t>AC254-075-A - f = 75 mm, Ø1" Achromatic Doublet</w:t>
      </w:r>
      <w:r w:rsidR="009D24A7">
        <w:t xml:space="preserve"> is positioned on the inserted retaining ring, the top of the </w:t>
      </w:r>
      <w:r w:rsidR="009D24A7" w:rsidRPr="00307B83">
        <w:t>AC254-075-A - f = 75 mm, Ø1" Achromatic Doublet</w:t>
      </w:r>
      <w:r w:rsidR="009D24A7">
        <w:t xml:space="preserve"> to the edge of the </w:t>
      </w:r>
      <w:r w:rsidR="009D24A7" w:rsidRPr="00307B83">
        <w:t>3.00" SM1L30 - SM1 Lens Tube</w:t>
      </w:r>
      <w:r w:rsidR="009D24A7">
        <w:t xml:space="preserve"> measures approximately 0.24 inches. Ensure that the domed end of the </w:t>
      </w:r>
      <w:r w:rsidR="006C54C3" w:rsidRPr="00307B83">
        <w:t>AC254-075-A - f = 75 mm, Ø1" Achromatic Doublet</w:t>
      </w:r>
      <w:r w:rsidR="006C54C3">
        <w:t xml:space="preserve"> is facing towards the end of the </w:t>
      </w:r>
      <w:r w:rsidR="006C54C3" w:rsidRPr="00307B83">
        <w:t>3.00" SM1L30 - SM1 Lens Tube</w:t>
      </w:r>
      <w:r w:rsidR="006C54C3">
        <w:t xml:space="preserve"> in which the Achromatic Doublet was inserted.</w:t>
      </w:r>
    </w:p>
    <w:p w14:paraId="467AFFEA" w14:textId="61EC4E2B" w:rsidR="00B24AD9" w:rsidRDefault="00B24AD9" w:rsidP="00307B83">
      <w:r>
        <w:rPr>
          <w:noProof/>
        </w:rPr>
        <w:drawing>
          <wp:inline distT="0" distB="0" distL="0" distR="0" wp14:anchorId="12E789FC" wp14:editId="46B40C3D">
            <wp:extent cx="5143500" cy="1952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087" t="12132" b="12500"/>
                    <a:stretch/>
                  </pic:blipFill>
                  <pic:spPr bwMode="auto">
                    <a:xfrm>
                      <a:off x="0" y="0"/>
                      <a:ext cx="5143500" cy="1952625"/>
                    </a:xfrm>
                    <a:prstGeom prst="rect">
                      <a:avLst/>
                    </a:prstGeom>
                    <a:noFill/>
                    <a:ln>
                      <a:noFill/>
                    </a:ln>
                    <a:extLst>
                      <a:ext uri="{53640926-AAD7-44D8-BBD7-CCE9431645EC}">
                        <a14:shadowObscured xmlns:a14="http://schemas.microsoft.com/office/drawing/2010/main"/>
                      </a:ext>
                    </a:extLst>
                  </pic:spPr>
                </pic:pic>
              </a:graphicData>
            </a:graphic>
          </wp:inline>
        </w:drawing>
      </w:r>
    </w:p>
    <w:p w14:paraId="727C629E" w14:textId="04466AC9" w:rsidR="00307B83" w:rsidRDefault="006C54C3" w:rsidP="00307B83">
      <w:r>
        <w:t xml:space="preserve"> Next, thread in the second </w:t>
      </w:r>
      <w:r w:rsidRPr="006C54C3">
        <w:t>SM1RR - SM1 Retaining Ring for Ø1" Lens Tubes and Mounts</w:t>
      </w:r>
      <w:r>
        <w:t xml:space="preserve"> to secure the Achromatic Doublet in place. </w:t>
      </w:r>
    </w:p>
    <w:p w14:paraId="1C7B66B5" w14:textId="5A3707F7" w:rsidR="00B24AD9" w:rsidRDefault="00FC057C" w:rsidP="00F304DB">
      <w:pPr>
        <w:jc w:val="center"/>
      </w:pPr>
      <w:r>
        <w:rPr>
          <w:noProof/>
        </w:rPr>
        <w:drawing>
          <wp:inline distT="0" distB="0" distL="0" distR="0" wp14:anchorId="559AD109" wp14:editId="007A94B0">
            <wp:extent cx="1965960" cy="1181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4175" t="27573" r="30957" b="15441"/>
                    <a:stretch/>
                  </pic:blipFill>
                  <pic:spPr bwMode="auto">
                    <a:xfrm>
                      <a:off x="0" y="0"/>
                      <a:ext cx="2094048" cy="1258052"/>
                    </a:xfrm>
                    <a:prstGeom prst="rect">
                      <a:avLst/>
                    </a:prstGeom>
                    <a:noFill/>
                    <a:ln>
                      <a:noFill/>
                    </a:ln>
                    <a:extLst>
                      <a:ext uri="{53640926-AAD7-44D8-BBD7-CCE9431645EC}">
                        <a14:shadowObscured xmlns:a14="http://schemas.microsoft.com/office/drawing/2010/main"/>
                      </a:ext>
                    </a:extLst>
                  </pic:spPr>
                </pic:pic>
              </a:graphicData>
            </a:graphic>
          </wp:inline>
        </w:drawing>
      </w:r>
    </w:p>
    <w:p w14:paraId="0C39638E" w14:textId="06D3EE67" w:rsidR="00930C31" w:rsidRDefault="00930C31" w:rsidP="00930C31">
      <w:pPr>
        <w:rPr>
          <w:b/>
        </w:rPr>
      </w:pPr>
      <w:r>
        <w:rPr>
          <w:b/>
        </w:rPr>
        <w:t>Step 2</w:t>
      </w:r>
    </w:p>
    <w:p w14:paraId="14C482F0" w14:textId="0029BD52" w:rsidR="007E7EF6" w:rsidRDefault="007E7EF6" w:rsidP="007E7EF6">
      <w:r>
        <w:t xml:space="preserve">Onto the </w:t>
      </w:r>
      <w:r w:rsidRPr="007E7EF6">
        <w:t>5x Mitutoyo Plan Apo infinity Corrected Long Working Distance Objective</w:t>
      </w:r>
      <w:r>
        <w:t xml:space="preserve">, screw on the </w:t>
      </w:r>
      <w:r w:rsidRPr="007E7EF6">
        <w:t>SM1A27 - Adapter with External SM1 Threads and Internal M26 x 0.706 Threads</w:t>
      </w:r>
      <w:r>
        <w:t>.</w:t>
      </w:r>
    </w:p>
    <w:p w14:paraId="5C50ADC2" w14:textId="11093912" w:rsidR="007E7EF6" w:rsidRDefault="007E7EF6" w:rsidP="007E7EF6">
      <w:pPr>
        <w:jc w:val="center"/>
      </w:pPr>
      <w:r>
        <w:rPr>
          <w:noProof/>
        </w:rPr>
        <w:drawing>
          <wp:inline distT="0" distB="0" distL="0" distR="0" wp14:anchorId="0734F420" wp14:editId="1DB06F56">
            <wp:extent cx="1733550" cy="866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0782" t="35294" r="37565" b="31250"/>
                    <a:stretch/>
                  </pic:blipFill>
                  <pic:spPr bwMode="auto">
                    <a:xfrm>
                      <a:off x="0" y="0"/>
                      <a:ext cx="1733550" cy="86677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AFDB101" wp14:editId="15E4E7DE">
            <wp:extent cx="1943100" cy="8809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1913" t="35294" r="37044" b="25368"/>
                    <a:stretch/>
                  </pic:blipFill>
                  <pic:spPr bwMode="auto">
                    <a:xfrm>
                      <a:off x="0" y="0"/>
                      <a:ext cx="1960202" cy="888736"/>
                    </a:xfrm>
                    <a:prstGeom prst="rect">
                      <a:avLst/>
                    </a:prstGeom>
                    <a:noFill/>
                    <a:ln>
                      <a:noFill/>
                    </a:ln>
                    <a:extLst>
                      <a:ext uri="{53640926-AAD7-44D8-BBD7-CCE9431645EC}">
                        <a14:shadowObscured xmlns:a14="http://schemas.microsoft.com/office/drawing/2010/main"/>
                      </a:ext>
                    </a:extLst>
                  </pic:spPr>
                </pic:pic>
              </a:graphicData>
            </a:graphic>
          </wp:inline>
        </w:drawing>
      </w:r>
    </w:p>
    <w:p w14:paraId="29DF335E" w14:textId="10798453" w:rsidR="007E7EF6" w:rsidRDefault="007E7EF6" w:rsidP="007E7EF6">
      <w:pPr>
        <w:rPr>
          <w:b/>
        </w:rPr>
      </w:pPr>
      <w:r>
        <w:rPr>
          <w:b/>
        </w:rPr>
        <w:t>Step 3</w:t>
      </w:r>
    </w:p>
    <w:p w14:paraId="09990722" w14:textId="1D023982" w:rsidR="007E7EF6" w:rsidRDefault="007E7EF6" w:rsidP="007E7EF6">
      <w:r>
        <w:t xml:space="preserve">On the </w:t>
      </w:r>
      <w:r w:rsidRPr="007E7EF6">
        <w:t>SM1D12D - SM1 Ring-Actuated Iris Diaphragm</w:t>
      </w:r>
      <w:r>
        <w:t xml:space="preserve">, loosen the set screw that secures the position of the iris to adjust the iris to the preferred diameter. The iris diameter as shown is approximately </w:t>
      </w:r>
      <w:r w:rsidR="000B6240">
        <w:t xml:space="preserve">3.5 mm. </w:t>
      </w:r>
      <w:r w:rsidR="00DE3110">
        <w:t xml:space="preserve">Screw down the set screw to secure the iris in place. </w:t>
      </w:r>
    </w:p>
    <w:p w14:paraId="10A25AB3" w14:textId="2B774B56" w:rsidR="00DE3110" w:rsidRDefault="00DE3110" w:rsidP="00DE3110">
      <w:pPr>
        <w:jc w:val="center"/>
      </w:pPr>
      <w:r>
        <w:rPr>
          <w:noProof/>
        </w:rPr>
        <w:drawing>
          <wp:inline distT="0" distB="0" distL="0" distR="0" wp14:anchorId="53744EB5" wp14:editId="62E04D8C">
            <wp:extent cx="1085850" cy="9406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2087" r="23305"/>
                    <a:stretch/>
                  </pic:blipFill>
                  <pic:spPr bwMode="auto">
                    <a:xfrm>
                      <a:off x="0" y="0"/>
                      <a:ext cx="1085850" cy="940609"/>
                    </a:xfrm>
                    <a:prstGeom prst="rect">
                      <a:avLst/>
                    </a:prstGeom>
                    <a:noFill/>
                    <a:ln>
                      <a:noFill/>
                    </a:ln>
                    <a:extLst>
                      <a:ext uri="{53640926-AAD7-44D8-BBD7-CCE9431645EC}">
                        <a14:shadowObscured xmlns:a14="http://schemas.microsoft.com/office/drawing/2010/main"/>
                      </a:ext>
                    </a:extLst>
                  </pic:spPr>
                </pic:pic>
              </a:graphicData>
            </a:graphic>
          </wp:inline>
        </w:drawing>
      </w:r>
    </w:p>
    <w:p w14:paraId="1A91F1E5" w14:textId="76F006AA" w:rsidR="00DE3110" w:rsidRDefault="00DE3110" w:rsidP="00DE3110">
      <w:r>
        <w:t xml:space="preserve">Next, assemble the </w:t>
      </w:r>
      <w:r w:rsidRPr="007E7EF6">
        <w:t>SM1D12D - SM1 Ring-Actuated Iris Diaphragm</w:t>
      </w:r>
      <w:r>
        <w:t xml:space="preserve"> onto the assembly from step 2. </w:t>
      </w:r>
    </w:p>
    <w:p w14:paraId="713C9E37" w14:textId="6C70295F" w:rsidR="00DE3110" w:rsidRDefault="00DE3110" w:rsidP="00DE3110">
      <w:pPr>
        <w:jc w:val="center"/>
      </w:pPr>
      <w:r>
        <w:rPr>
          <w:noProof/>
        </w:rPr>
        <w:drawing>
          <wp:inline distT="0" distB="0" distL="0" distR="0" wp14:anchorId="1812C4A9" wp14:editId="1969C67B">
            <wp:extent cx="2266950" cy="10312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5652" t="33456" r="38087" b="22059"/>
                    <a:stretch/>
                  </pic:blipFill>
                  <pic:spPr bwMode="auto">
                    <a:xfrm>
                      <a:off x="0" y="0"/>
                      <a:ext cx="2272922" cy="1033924"/>
                    </a:xfrm>
                    <a:prstGeom prst="rect">
                      <a:avLst/>
                    </a:prstGeom>
                    <a:noFill/>
                    <a:ln>
                      <a:noFill/>
                    </a:ln>
                    <a:extLst>
                      <a:ext uri="{53640926-AAD7-44D8-BBD7-CCE9431645EC}">
                        <a14:shadowObscured xmlns:a14="http://schemas.microsoft.com/office/drawing/2010/main"/>
                      </a:ext>
                    </a:extLst>
                  </pic:spPr>
                </pic:pic>
              </a:graphicData>
            </a:graphic>
          </wp:inline>
        </w:drawing>
      </w:r>
    </w:p>
    <w:p w14:paraId="25F0094A" w14:textId="6A42485E" w:rsidR="00DE3110" w:rsidRDefault="00DE3110" w:rsidP="00DE3110">
      <w:pPr>
        <w:rPr>
          <w:b/>
        </w:rPr>
      </w:pPr>
      <w:r>
        <w:rPr>
          <w:b/>
        </w:rPr>
        <w:t>Step 4</w:t>
      </w:r>
    </w:p>
    <w:p w14:paraId="0BDF2361" w14:textId="71283466" w:rsidR="00DE3110" w:rsidRDefault="00DE3110" w:rsidP="00DE3110">
      <w:r>
        <w:t xml:space="preserve">Assemble the objective and aperture assembly from step 3 onto the lens tube assembly from step 1. The objective and aperture assembly should be assembled onto the end of the lens tube assembly closest to the Achromatic Doublet. </w:t>
      </w:r>
    </w:p>
    <w:p w14:paraId="2E6F19A1" w14:textId="454F7769" w:rsidR="001349DA" w:rsidRDefault="001349DA" w:rsidP="001349DA">
      <w:pPr>
        <w:jc w:val="center"/>
      </w:pPr>
      <w:r>
        <w:rPr>
          <w:noProof/>
        </w:rPr>
        <w:drawing>
          <wp:inline distT="0" distB="0" distL="0" distR="0" wp14:anchorId="783DB51A" wp14:editId="1544B599">
            <wp:extent cx="3714750" cy="8286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652" t="40441" r="20522" b="27574"/>
                    <a:stretch/>
                  </pic:blipFill>
                  <pic:spPr bwMode="auto">
                    <a:xfrm>
                      <a:off x="0" y="0"/>
                      <a:ext cx="3714750" cy="828675"/>
                    </a:xfrm>
                    <a:prstGeom prst="rect">
                      <a:avLst/>
                    </a:prstGeom>
                    <a:noFill/>
                    <a:ln>
                      <a:noFill/>
                    </a:ln>
                    <a:extLst>
                      <a:ext uri="{53640926-AAD7-44D8-BBD7-CCE9431645EC}">
                        <a14:shadowObscured xmlns:a14="http://schemas.microsoft.com/office/drawing/2010/main"/>
                      </a:ext>
                    </a:extLst>
                  </pic:spPr>
                </pic:pic>
              </a:graphicData>
            </a:graphic>
          </wp:inline>
        </w:drawing>
      </w:r>
    </w:p>
    <w:p w14:paraId="760A05CB" w14:textId="2E0C5B6D" w:rsidR="004F441D" w:rsidRDefault="004F441D" w:rsidP="004F441D">
      <w:r>
        <w:t xml:space="preserve">Finally, assemble the </w:t>
      </w:r>
      <w:r w:rsidRPr="004F441D">
        <w:t>SM1A9 - Adapter with External C-Mount Threads and Internal SM1 Threads</w:t>
      </w:r>
      <w:r>
        <w:t xml:space="preserve"> onto the end of the assembly from step 4. </w:t>
      </w:r>
    </w:p>
    <w:p w14:paraId="14A4D5A2" w14:textId="3FE54250" w:rsidR="004F441D" w:rsidRDefault="004F441D" w:rsidP="004F441D">
      <w:pPr>
        <w:jc w:val="center"/>
      </w:pPr>
      <w:r>
        <w:rPr>
          <w:noProof/>
        </w:rPr>
        <w:drawing>
          <wp:inline distT="0" distB="0" distL="0" distR="0" wp14:anchorId="4E24445D" wp14:editId="605F7C33">
            <wp:extent cx="4276725" cy="9810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913" t="33824" r="16000" b="28309"/>
                    <a:stretch/>
                  </pic:blipFill>
                  <pic:spPr bwMode="auto">
                    <a:xfrm>
                      <a:off x="0" y="0"/>
                      <a:ext cx="4276725" cy="981075"/>
                    </a:xfrm>
                    <a:prstGeom prst="rect">
                      <a:avLst/>
                    </a:prstGeom>
                    <a:noFill/>
                    <a:ln>
                      <a:noFill/>
                    </a:ln>
                    <a:extLst>
                      <a:ext uri="{53640926-AAD7-44D8-BBD7-CCE9431645EC}">
                        <a14:shadowObscured xmlns:a14="http://schemas.microsoft.com/office/drawing/2010/main"/>
                      </a:ext>
                    </a:extLst>
                  </pic:spPr>
                </pic:pic>
              </a:graphicData>
            </a:graphic>
          </wp:inline>
        </w:drawing>
      </w:r>
    </w:p>
    <w:p w14:paraId="230BB772" w14:textId="49EF5253" w:rsidR="00E17E45" w:rsidRPr="008F1685" w:rsidRDefault="004F441D" w:rsidP="003A636F">
      <w:r>
        <w:t xml:space="preserve">The optics subassembly is now complete. </w:t>
      </w:r>
    </w:p>
    <w:p w14:paraId="1786B7C3" w14:textId="5278C88E" w:rsidR="004C385B" w:rsidRDefault="004C385B" w:rsidP="004C385B">
      <w:pPr>
        <w:pStyle w:val="Heading2"/>
      </w:pPr>
      <w:bookmarkStart w:id="10" w:name="_Toc72671045"/>
      <w:r>
        <w:t>Camera and Stepper Guide Rail</w:t>
      </w:r>
      <w:bookmarkEnd w:id="10"/>
    </w:p>
    <w:p w14:paraId="7EB2D3FD" w14:textId="541B4177" w:rsidR="006B322B" w:rsidRPr="006B322B" w:rsidRDefault="006B322B" w:rsidP="006B322B">
      <w:r>
        <w:t xml:space="preserve">The Camera and Stepper Guide Rail consist of the parts necessary for mounting the camera to the stepper guide rail platform. </w:t>
      </w:r>
    </w:p>
    <w:p w14:paraId="0CF42DDE" w14:textId="77777777" w:rsidR="004C385B" w:rsidRDefault="004C385B" w:rsidP="004C385B">
      <w:r>
        <w:t xml:space="preserve">The parts needed for the camera and stepper guide rail sub assembly include: </w:t>
      </w:r>
    </w:p>
    <w:p w14:paraId="41CF786D" w14:textId="77777777" w:rsidR="004C385B" w:rsidRDefault="00793411" w:rsidP="004C385B">
      <w:pPr>
        <w:pStyle w:val="ListBullet"/>
        <w:numPr>
          <w:ilvl w:val="0"/>
          <w:numId w:val="1"/>
        </w:numPr>
      </w:pPr>
      <w:hyperlink r:id="rId57" w:history="1">
        <w:r w:rsidR="004C385B">
          <w:rPr>
            <w:rStyle w:val="Hyperlink"/>
          </w:rPr>
          <w:t>FLIR Blackfly S GigE BFS-PGE-120S4M-CS: 12 MP, 8.5 FPS, Sony IMX226, Mono</w:t>
        </w:r>
      </w:hyperlink>
    </w:p>
    <w:p w14:paraId="0BD75823" w14:textId="5F47912C" w:rsidR="004C385B" w:rsidRDefault="00793411" w:rsidP="0099232C">
      <w:pPr>
        <w:pStyle w:val="ListBullet"/>
        <w:numPr>
          <w:ilvl w:val="0"/>
          <w:numId w:val="1"/>
        </w:numPr>
      </w:pPr>
      <w:hyperlink r:id="rId58" w:history="1">
        <w:r w:rsidR="004C385B">
          <w:rPr>
            <w:rStyle w:val="Hyperlink"/>
          </w:rPr>
          <w:t>Linear Rail and Stepper Motor (150mm)</w:t>
        </w:r>
      </w:hyperlink>
    </w:p>
    <w:p w14:paraId="48912F6E" w14:textId="236F9F3F" w:rsidR="00724236" w:rsidRDefault="00724236" w:rsidP="004C385B">
      <w:pPr>
        <w:pStyle w:val="ListBullet"/>
        <w:numPr>
          <w:ilvl w:val="0"/>
          <w:numId w:val="1"/>
        </w:numPr>
      </w:pPr>
      <w:r>
        <w:t>3D printed spacer for elevating camera on guide rail platform</w:t>
      </w:r>
    </w:p>
    <w:p w14:paraId="21ACE8C6" w14:textId="2E159BC6" w:rsidR="00A37266" w:rsidRDefault="00A37266" w:rsidP="00A37266">
      <w:pPr>
        <w:rPr>
          <w:u w:val="single"/>
        </w:rPr>
      </w:pPr>
      <w:r>
        <w:rPr>
          <w:u w:val="single"/>
        </w:rPr>
        <w:t>Assembly</w:t>
      </w:r>
    </w:p>
    <w:p w14:paraId="0E05C6E9" w14:textId="107E9740" w:rsidR="00A37266" w:rsidRDefault="00A8361E" w:rsidP="00A37266">
      <w:r>
        <w:t xml:space="preserve">After removing the linear guide rail platform from the guide rail, mount the camera to the platform with the 3D printed spacer placed between the platform and camera. Mounting of the camera to the platform will be dependent on the screw hole pattern on that camera and the available holes on the platform. This step may require drilling new through holes depending on holes available on the platform. </w:t>
      </w:r>
    </w:p>
    <w:p w14:paraId="637D243A" w14:textId="760F66B8" w:rsidR="00A8361E" w:rsidRDefault="00A8361E" w:rsidP="00A37266">
      <w:r>
        <w:t>Here, the camera was mounted to the platform by shifting the position of the recirculating linear bearings and using two holes available in the platform to secure the camera with screws. Loctite was added to the screws to protect against loosening of the screws due to vibrations. The assembly is shown below.</w:t>
      </w:r>
    </w:p>
    <w:p w14:paraId="47E48A0B" w14:textId="6A902801" w:rsidR="00A8361E" w:rsidRPr="00A8361E" w:rsidRDefault="00A8361E" w:rsidP="00A8361E">
      <w:pPr>
        <w:jc w:val="center"/>
      </w:pPr>
      <w:r>
        <w:rPr>
          <w:noProof/>
        </w:rPr>
        <w:drawing>
          <wp:inline distT="0" distB="0" distL="0" distR="0" wp14:anchorId="23655737" wp14:editId="54EA868D">
            <wp:extent cx="5029200" cy="1228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390" t="18015" r="6782" b="34559"/>
                    <a:stretch/>
                  </pic:blipFill>
                  <pic:spPr bwMode="auto">
                    <a:xfrm>
                      <a:off x="0" y="0"/>
                      <a:ext cx="5029200" cy="1228725"/>
                    </a:xfrm>
                    <a:prstGeom prst="rect">
                      <a:avLst/>
                    </a:prstGeom>
                    <a:noFill/>
                    <a:ln>
                      <a:noFill/>
                    </a:ln>
                    <a:extLst>
                      <a:ext uri="{53640926-AAD7-44D8-BBD7-CCE9431645EC}">
                        <a14:shadowObscured xmlns:a14="http://schemas.microsoft.com/office/drawing/2010/main"/>
                      </a:ext>
                    </a:extLst>
                  </pic:spPr>
                </pic:pic>
              </a:graphicData>
            </a:graphic>
          </wp:inline>
        </w:drawing>
      </w:r>
    </w:p>
    <w:p w14:paraId="11C954D8" w14:textId="77777777" w:rsidR="00634897" w:rsidRDefault="00634897" w:rsidP="00634897">
      <w:pPr>
        <w:pStyle w:val="Heading2"/>
      </w:pPr>
      <w:bookmarkStart w:id="11" w:name="_Toc72671046"/>
      <w:r>
        <w:t>Subassembly support structure</w:t>
      </w:r>
      <w:bookmarkEnd w:id="11"/>
    </w:p>
    <w:p w14:paraId="0831D20E" w14:textId="60B0EEB1" w:rsidR="00634897" w:rsidRDefault="00634897" w:rsidP="00634897">
      <w:r>
        <w:t xml:space="preserve">The support structure includes parts that are used for securing parts from the camera and stepper guide rail subassembly. </w:t>
      </w:r>
      <w:r w:rsidR="000C492D">
        <w:t>In addition, the parts necessary for powering and driving the stepper motor are included.</w:t>
      </w:r>
    </w:p>
    <w:p w14:paraId="4B2C4735" w14:textId="21EA1F40" w:rsidR="004F7042" w:rsidRDefault="00634897" w:rsidP="00634897">
      <w:r>
        <w:t>The parts needed</w:t>
      </w:r>
      <w:r w:rsidR="00A100D1">
        <w:t xml:space="preserve"> for the support structure subassembly</w:t>
      </w:r>
      <w:r>
        <w:t xml:space="preserve"> include:</w:t>
      </w:r>
    </w:p>
    <w:p w14:paraId="28417276" w14:textId="46020BE6" w:rsidR="00634897" w:rsidRDefault="00634897" w:rsidP="00634897">
      <w:pPr>
        <w:pStyle w:val="ListBullet"/>
        <w:numPr>
          <w:ilvl w:val="0"/>
          <w:numId w:val="1"/>
        </w:numPr>
      </w:pPr>
      <w:r>
        <w:t>3D printed stepper motor holder</w:t>
      </w:r>
    </w:p>
    <w:p w14:paraId="578F4634" w14:textId="5DBE9E5D" w:rsidR="00634897" w:rsidRDefault="00634897" w:rsidP="00634897">
      <w:pPr>
        <w:pStyle w:val="ListBullet"/>
        <w:numPr>
          <w:ilvl w:val="0"/>
          <w:numId w:val="1"/>
        </w:numPr>
      </w:pPr>
      <w:r>
        <w:t>3D printed stepper motor rail holder</w:t>
      </w:r>
    </w:p>
    <w:p w14:paraId="19F11056" w14:textId="77777777" w:rsidR="00634897" w:rsidRDefault="00793411" w:rsidP="00634897">
      <w:pPr>
        <w:pStyle w:val="ListBullet"/>
        <w:numPr>
          <w:ilvl w:val="0"/>
          <w:numId w:val="1"/>
        </w:numPr>
      </w:pPr>
      <w:hyperlink r:id="rId60" w:history="1">
        <w:r w:rsidR="00634897">
          <w:rPr>
            <w:rStyle w:val="Hyperlink"/>
          </w:rPr>
          <w:t>316 Stainless Steel Threaded Rod; M3 x 0.5 mm Thread Size, 26 cm long</w:t>
        </w:r>
      </w:hyperlink>
      <w:r w:rsidR="00634897">
        <w:t xml:space="preserve"> (quantity: 4)</w:t>
      </w:r>
    </w:p>
    <w:p w14:paraId="03A5B4E9" w14:textId="77777777" w:rsidR="005F62D6" w:rsidRDefault="00793411" w:rsidP="00634897">
      <w:pPr>
        <w:pStyle w:val="ListBullet"/>
        <w:numPr>
          <w:ilvl w:val="0"/>
          <w:numId w:val="1"/>
        </w:numPr>
      </w:pPr>
      <w:hyperlink r:id="rId61" w:history="1">
        <w:r w:rsidR="00634897">
          <w:rPr>
            <w:rStyle w:val="Hyperlink"/>
          </w:rPr>
          <w:t>316 Stainless Steel Hex Nut; M3 x 0.5 mm Thread</w:t>
        </w:r>
      </w:hyperlink>
      <w:r w:rsidR="005F62D6">
        <w:t xml:space="preserve"> (quantity: 12)</w:t>
      </w:r>
    </w:p>
    <w:p w14:paraId="66C6425A" w14:textId="410979A2" w:rsidR="005F62D6" w:rsidRDefault="00793411" w:rsidP="00634897">
      <w:pPr>
        <w:pStyle w:val="ListBullet"/>
        <w:numPr>
          <w:ilvl w:val="0"/>
          <w:numId w:val="1"/>
        </w:numPr>
      </w:pPr>
      <w:hyperlink r:id="rId62" w:history="1">
        <w:r w:rsidR="005F62D6">
          <w:rPr>
            <w:rStyle w:val="Hyperlink"/>
          </w:rPr>
          <w:t>18-8 Stainless Steel Nylon-Insert Locknut; M3 x 0.5 mm Thread</w:t>
        </w:r>
      </w:hyperlink>
      <w:r w:rsidR="005F62D6">
        <w:t xml:space="preserve"> (quantity: 4)</w:t>
      </w:r>
    </w:p>
    <w:p w14:paraId="1C8F7E43" w14:textId="7B498234" w:rsidR="00EB2529" w:rsidRDefault="00793411" w:rsidP="00634897">
      <w:pPr>
        <w:pStyle w:val="ListBullet"/>
        <w:numPr>
          <w:ilvl w:val="0"/>
          <w:numId w:val="1"/>
        </w:numPr>
      </w:pPr>
      <w:hyperlink r:id="rId63" w:history="1">
        <w:r w:rsidR="009C5A10">
          <w:rPr>
            <w:rStyle w:val="Hyperlink"/>
          </w:rPr>
          <w:t>Button Head Hex Drive Screw; 18-8 Stainless Steel, M3 x 0.50 mm Thread, 30mm Long</w:t>
        </w:r>
      </w:hyperlink>
      <w:r w:rsidR="009C5A10">
        <w:t xml:space="preserve"> </w:t>
      </w:r>
      <w:r w:rsidR="00EB2529">
        <w:t>(quantity: 2)</w:t>
      </w:r>
    </w:p>
    <w:p w14:paraId="6D46AC8F" w14:textId="77777777" w:rsidR="00234F73" w:rsidRDefault="00234F73" w:rsidP="00634897">
      <w:pPr>
        <w:pStyle w:val="ListBullet"/>
        <w:numPr>
          <w:ilvl w:val="0"/>
          <w:numId w:val="1"/>
        </w:numPr>
      </w:pPr>
      <w:r>
        <w:t>Small zip ties for securing parts (quantity: 8)</w:t>
      </w:r>
    </w:p>
    <w:p w14:paraId="74CE4906" w14:textId="4C41AD1B" w:rsidR="00634897" w:rsidRDefault="00793411" w:rsidP="00634897">
      <w:pPr>
        <w:pStyle w:val="ListBullet"/>
        <w:numPr>
          <w:ilvl w:val="0"/>
          <w:numId w:val="1"/>
        </w:numPr>
      </w:pPr>
      <w:hyperlink r:id="rId64" w:history="1">
        <w:r w:rsidR="00234F73">
          <w:rPr>
            <w:rStyle w:val="Hyperlink"/>
          </w:rPr>
          <w:t>Spare O-Ring Set (3</w:t>
        </w:r>
        <w:r w:rsidR="00234F73">
          <w:rPr>
            <w:rStyle w:val="Hyperlink"/>
            <w:rFonts w:ascii="Times New Roman" w:hAnsi="Times New Roman" w:cs="Times New Roman"/>
          </w:rPr>
          <w:t>″</w:t>
        </w:r>
        <w:r w:rsidR="00234F73">
          <w:rPr>
            <w:rStyle w:val="Hyperlink"/>
          </w:rPr>
          <w:t xml:space="preserve"> Series)</w:t>
        </w:r>
      </w:hyperlink>
      <w:r w:rsidR="00234F73">
        <w:t xml:space="preserve"> (quantity: 4) </w:t>
      </w:r>
      <w:r w:rsidR="000B63A2">
        <w:t xml:space="preserve"> </w:t>
      </w:r>
      <w:r w:rsidR="005F62D6">
        <w:t xml:space="preserve"> </w:t>
      </w:r>
    </w:p>
    <w:p w14:paraId="4FAF8917" w14:textId="77777777" w:rsidR="0099232C" w:rsidRDefault="00793411" w:rsidP="0099232C">
      <w:pPr>
        <w:pStyle w:val="ListBullet"/>
        <w:numPr>
          <w:ilvl w:val="0"/>
          <w:numId w:val="1"/>
        </w:numPr>
      </w:pPr>
      <w:hyperlink r:id="rId65" w:history="1">
        <w:r w:rsidR="0099232C">
          <w:rPr>
            <w:rStyle w:val="Hyperlink"/>
          </w:rPr>
          <w:t>Integrated Stepper Motor Driver 0-2A 10-28VDC for NEMA 8,11,14,17 Stepper Motor</w:t>
        </w:r>
      </w:hyperlink>
    </w:p>
    <w:p w14:paraId="583AFC07" w14:textId="77777777" w:rsidR="0099232C" w:rsidRPr="0099232C" w:rsidRDefault="00793411" w:rsidP="0099232C">
      <w:pPr>
        <w:pStyle w:val="ListBullet"/>
        <w:rPr>
          <w:rStyle w:val="Hyperlink"/>
          <w:color w:val="595959" w:themeColor="text1" w:themeTint="A6"/>
          <w:u w:val="none"/>
        </w:rPr>
      </w:pPr>
      <w:hyperlink r:id="rId66" w:history="1">
        <w:r w:rsidR="0099232C">
          <w:rPr>
            <w:rStyle w:val="Hyperlink"/>
          </w:rPr>
          <w:t xml:space="preserve">7.4V 1500 </w:t>
        </w:r>
        <w:proofErr w:type="spellStart"/>
        <w:r w:rsidR="0099232C">
          <w:rPr>
            <w:rStyle w:val="Hyperlink"/>
          </w:rPr>
          <w:t>mAh</w:t>
        </w:r>
        <w:proofErr w:type="spellEnd"/>
        <w:r w:rsidR="0099232C">
          <w:rPr>
            <w:rStyle w:val="Hyperlink"/>
          </w:rPr>
          <w:t xml:space="preserve"> </w:t>
        </w:r>
        <w:proofErr w:type="spellStart"/>
        <w:r w:rsidR="0099232C">
          <w:rPr>
            <w:rStyle w:val="Hyperlink"/>
          </w:rPr>
          <w:t>Lipo</w:t>
        </w:r>
        <w:proofErr w:type="spellEnd"/>
        <w:r w:rsidR="0099232C">
          <w:rPr>
            <w:rStyle w:val="Hyperlink"/>
          </w:rPr>
          <w:t xml:space="preserve"> Battery Pack with Dean T Plug</w:t>
        </w:r>
      </w:hyperlink>
    </w:p>
    <w:p w14:paraId="15B25D8B" w14:textId="77777777" w:rsidR="0099232C" w:rsidRPr="0099232C" w:rsidRDefault="00793411" w:rsidP="0099232C">
      <w:pPr>
        <w:pStyle w:val="ListBullet"/>
        <w:numPr>
          <w:ilvl w:val="0"/>
          <w:numId w:val="1"/>
        </w:numPr>
        <w:rPr>
          <w:rStyle w:val="Hyperlink"/>
          <w:color w:val="595959" w:themeColor="text1" w:themeTint="A6"/>
          <w:u w:val="none"/>
        </w:rPr>
      </w:pPr>
      <w:hyperlink r:id="rId67" w:history="1">
        <w:r w:rsidR="0099232C">
          <w:rPr>
            <w:rStyle w:val="Hyperlink"/>
          </w:rPr>
          <w:t>Male T-Plug / T-Connectors Deans Style with 10cm 14awg Wire</w:t>
        </w:r>
      </w:hyperlink>
    </w:p>
    <w:p w14:paraId="05A23371" w14:textId="3A9C3537" w:rsidR="0099232C" w:rsidRDefault="00793411" w:rsidP="0099232C">
      <w:pPr>
        <w:pStyle w:val="ListBullet"/>
        <w:numPr>
          <w:ilvl w:val="0"/>
          <w:numId w:val="1"/>
        </w:numPr>
      </w:pPr>
      <w:hyperlink r:id="rId68" w:history="1">
        <w:r w:rsidR="0099232C">
          <w:rPr>
            <w:rStyle w:val="Hyperlink"/>
          </w:rPr>
          <w:t>Mini Rocker Switch with 2 Lead Wire</w:t>
        </w:r>
      </w:hyperlink>
    </w:p>
    <w:p w14:paraId="429BB9AB" w14:textId="77777777" w:rsidR="0099232C" w:rsidRDefault="00793411" w:rsidP="0099232C">
      <w:pPr>
        <w:pStyle w:val="ListBullet"/>
        <w:numPr>
          <w:ilvl w:val="0"/>
          <w:numId w:val="1"/>
        </w:numPr>
      </w:pPr>
      <w:hyperlink r:id="rId69" w:history="1">
        <w:r w:rsidR="0099232C">
          <w:rPr>
            <w:rStyle w:val="Hyperlink"/>
          </w:rPr>
          <w:t>RJ45 Coupler ethernet Cable Coupler Female to Female</w:t>
        </w:r>
      </w:hyperlink>
    </w:p>
    <w:p w14:paraId="15E956A1" w14:textId="77777777" w:rsidR="0099232C" w:rsidRDefault="00793411" w:rsidP="0099232C">
      <w:pPr>
        <w:pStyle w:val="ListBullet"/>
        <w:numPr>
          <w:ilvl w:val="0"/>
          <w:numId w:val="1"/>
        </w:numPr>
      </w:pPr>
      <w:hyperlink r:id="rId70" w:history="1">
        <w:r w:rsidR="0099232C">
          <w:rPr>
            <w:rStyle w:val="Hyperlink"/>
          </w:rPr>
          <w:t>Short Cat6A Shielded Ethernet Cable (1 ft)</w:t>
        </w:r>
      </w:hyperlink>
    </w:p>
    <w:p w14:paraId="67F2C28F" w14:textId="77777777" w:rsidR="0099232C" w:rsidRDefault="00793411" w:rsidP="0099232C">
      <w:pPr>
        <w:pStyle w:val="ListBullet"/>
        <w:numPr>
          <w:ilvl w:val="0"/>
          <w:numId w:val="1"/>
        </w:numPr>
      </w:pPr>
      <w:hyperlink r:id="rId71" w:history="1">
        <w:r w:rsidR="0099232C">
          <w:rPr>
            <w:rStyle w:val="Hyperlink"/>
          </w:rPr>
          <w:t>RJ45 Ethernet Connector Breakout Board</w:t>
        </w:r>
      </w:hyperlink>
      <w:r w:rsidR="0099232C">
        <w:t xml:space="preserve"> </w:t>
      </w:r>
    </w:p>
    <w:p w14:paraId="35BFC8BA" w14:textId="77777777" w:rsidR="0099232C" w:rsidRDefault="0099232C" w:rsidP="0099232C">
      <w:pPr>
        <w:pStyle w:val="ListBullet"/>
        <w:numPr>
          <w:ilvl w:val="0"/>
          <w:numId w:val="1"/>
        </w:numPr>
      </w:pPr>
      <w:r>
        <w:t>22 AWG wire</w:t>
      </w:r>
    </w:p>
    <w:p w14:paraId="19846635" w14:textId="77777777" w:rsidR="0099232C" w:rsidRDefault="0099232C" w:rsidP="0099232C">
      <w:pPr>
        <w:pStyle w:val="ListBullet"/>
        <w:numPr>
          <w:ilvl w:val="0"/>
          <w:numId w:val="1"/>
        </w:numPr>
      </w:pPr>
      <w:r>
        <w:t xml:space="preserve">Small heat shrink kit </w:t>
      </w:r>
    </w:p>
    <w:p w14:paraId="43A05EB4" w14:textId="77777777" w:rsidR="0099232C" w:rsidRPr="00CC6DEF" w:rsidRDefault="0099232C" w:rsidP="0099232C">
      <w:pPr>
        <w:pStyle w:val="ListBullet"/>
        <w:numPr>
          <w:ilvl w:val="0"/>
          <w:numId w:val="0"/>
        </w:numPr>
        <w:rPr>
          <w:u w:val="single"/>
        </w:rPr>
      </w:pPr>
      <w:r>
        <w:rPr>
          <w:u w:val="single"/>
        </w:rPr>
        <w:t>Tools</w:t>
      </w:r>
    </w:p>
    <w:p w14:paraId="7A5DFF38" w14:textId="77777777" w:rsidR="0099232C" w:rsidRDefault="0099232C" w:rsidP="0099232C">
      <w:pPr>
        <w:pStyle w:val="ListBullet"/>
      </w:pPr>
      <w:r>
        <w:t>Solder</w:t>
      </w:r>
    </w:p>
    <w:p w14:paraId="031513C3" w14:textId="0A13ED53" w:rsidR="0099232C" w:rsidRDefault="0099232C" w:rsidP="0099232C">
      <w:pPr>
        <w:pStyle w:val="ListBullet"/>
      </w:pPr>
      <w:r>
        <w:t>Soldering iron</w:t>
      </w:r>
    </w:p>
    <w:p w14:paraId="398431D7" w14:textId="68B27C16" w:rsidR="00B80EF5" w:rsidRDefault="00B80EF5" w:rsidP="00B80EF5">
      <w:pPr>
        <w:rPr>
          <w:u w:val="single"/>
        </w:rPr>
      </w:pPr>
      <w:r>
        <w:rPr>
          <w:u w:val="single"/>
        </w:rPr>
        <w:t>Assembly</w:t>
      </w:r>
    </w:p>
    <w:p w14:paraId="224F464A" w14:textId="2E076709" w:rsidR="00B80EF5" w:rsidRDefault="00B80EF5" w:rsidP="00B80EF5">
      <w:pPr>
        <w:rPr>
          <w:b/>
        </w:rPr>
      </w:pPr>
      <w:r>
        <w:rPr>
          <w:b/>
        </w:rPr>
        <w:t>Step 1</w:t>
      </w:r>
    </w:p>
    <w:p w14:paraId="0F779281" w14:textId="73234D02" w:rsidR="00284DCE" w:rsidRDefault="00284DCE" w:rsidP="00284DCE">
      <w:r>
        <w:t xml:space="preserve">With the 3D printed stepper motor holder, 3D printed stepper motor rail holder, four </w:t>
      </w:r>
      <w:r w:rsidRPr="00284DCE">
        <w:t>316 Stainless Steel Threaded Rod; M3 x 0.5 mm Thread Size, 26 cm long</w:t>
      </w:r>
      <w:r>
        <w:t xml:space="preserve">, and </w:t>
      </w:r>
      <w:r w:rsidRPr="00284DCE">
        <w:t>316 Stainless Steel Hex Nut; M3 x 0.5 mm Thread</w:t>
      </w:r>
      <w:r>
        <w:t>, secure the 3D printed parts as shown below.</w:t>
      </w:r>
      <w:r w:rsidR="006F409B">
        <w:t xml:space="preserve"> Allow for just enough threaded rod length on the 3D printed stepper motor holder (right) side of the assembly for four </w:t>
      </w:r>
      <w:r w:rsidR="006F409B" w:rsidRPr="006F409B">
        <w:t>18-8 Stainless Steel Nylon-Insert Locknut; M3 x 0.5 mm Thread</w:t>
      </w:r>
      <w:r w:rsidR="006F409B">
        <w:t xml:space="preserve">. </w:t>
      </w:r>
    </w:p>
    <w:p w14:paraId="3F9D74BC" w14:textId="71EF7476" w:rsidR="00284DCE" w:rsidRDefault="006F409B" w:rsidP="006F409B">
      <w:pPr>
        <w:jc w:val="center"/>
      </w:pPr>
      <w:r>
        <w:rPr>
          <w:noProof/>
        </w:rPr>
        <w:drawing>
          <wp:inline distT="0" distB="0" distL="0" distR="0" wp14:anchorId="3F7947E5" wp14:editId="2D2A6467">
            <wp:extent cx="4524375" cy="1276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7131" t="22794" r="10262" b="27941"/>
                    <a:stretch/>
                  </pic:blipFill>
                  <pic:spPr bwMode="auto">
                    <a:xfrm>
                      <a:off x="0" y="0"/>
                      <a:ext cx="4524375"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0A53C00B" w14:textId="049214FE" w:rsidR="000C2238" w:rsidRDefault="000C2238" w:rsidP="000C2238">
      <w:pPr>
        <w:rPr>
          <w:b/>
        </w:rPr>
      </w:pPr>
      <w:r>
        <w:rPr>
          <w:b/>
        </w:rPr>
        <w:t>Step 2</w:t>
      </w:r>
    </w:p>
    <w:p w14:paraId="04C030F5" w14:textId="58371DB0" w:rsidR="000C2238" w:rsidRDefault="000C2238" w:rsidP="000C2238">
      <w:r>
        <w:t xml:space="preserve">Secure the </w:t>
      </w:r>
      <w:r w:rsidRPr="000C2238">
        <w:t>Integrated Stepper Motor Driver 0-2A 10-28VDC for NEMA 8,11,14,17 Stepper Motor</w:t>
      </w:r>
      <w:r>
        <w:t xml:space="preserve"> to the excess threaded rod as shown on the left side of the assembly above in step 1</w:t>
      </w:r>
      <w:r w:rsidR="00C0249D">
        <w:t xml:space="preserve"> and below</w:t>
      </w:r>
      <w:r>
        <w:t>.</w:t>
      </w:r>
    </w:p>
    <w:p w14:paraId="43B09480" w14:textId="7D1BB043" w:rsidR="000C2238" w:rsidRDefault="000C2238" w:rsidP="00AB432E">
      <w:pPr>
        <w:jc w:val="center"/>
      </w:pPr>
      <w:r>
        <w:rPr>
          <w:noProof/>
        </w:rPr>
        <w:drawing>
          <wp:inline distT="0" distB="0" distL="0" distR="0" wp14:anchorId="1225DF84" wp14:editId="48443E6D">
            <wp:extent cx="2019300" cy="2305050"/>
            <wp:effectExtent l="9525"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2087" r="41044" b="11029"/>
                    <a:stretch/>
                  </pic:blipFill>
                  <pic:spPr bwMode="auto">
                    <a:xfrm rot="5400000">
                      <a:off x="0" y="0"/>
                      <a:ext cx="2019300" cy="2305050"/>
                    </a:xfrm>
                    <a:prstGeom prst="rect">
                      <a:avLst/>
                    </a:prstGeom>
                    <a:noFill/>
                    <a:ln>
                      <a:noFill/>
                    </a:ln>
                    <a:extLst>
                      <a:ext uri="{53640926-AAD7-44D8-BBD7-CCE9431645EC}">
                        <a14:shadowObscured xmlns:a14="http://schemas.microsoft.com/office/drawing/2010/main"/>
                      </a:ext>
                    </a:extLst>
                  </pic:spPr>
                </pic:pic>
              </a:graphicData>
            </a:graphic>
          </wp:inline>
        </w:drawing>
      </w:r>
    </w:p>
    <w:p w14:paraId="2C5A6825" w14:textId="6B9D6ADC" w:rsidR="008A5A74" w:rsidRDefault="00AB432E" w:rsidP="00152227">
      <w:r>
        <w:t xml:space="preserve">The power </w:t>
      </w:r>
      <w:r w:rsidR="00152227">
        <w:t>wires</w:t>
      </w:r>
      <w:r>
        <w:t xml:space="preserve"> (black and red) will go to the battery side shown in the images above. The stepper motor driver </w:t>
      </w:r>
      <w:proofErr w:type="gramStart"/>
      <w:r>
        <w:t>signal</w:t>
      </w:r>
      <w:proofErr w:type="gramEnd"/>
      <w:r>
        <w:t xml:space="preserve"> controlling </w:t>
      </w:r>
      <w:r w:rsidR="00152227">
        <w:t>wires</w:t>
      </w:r>
      <w:r>
        <w:t xml:space="preserve"> (white, green, black, purple) will go to the side opposite of the battery as shown above. </w:t>
      </w:r>
      <w:r w:rsidR="00152227">
        <w:t xml:space="preserve">The stepper motor driver signal controlling wires are extended by soldering on extension wires and covering with heat shrink. The extended stepper motor driver signal controlling wires are inserted into a </w:t>
      </w:r>
      <w:r w:rsidR="00152227" w:rsidRPr="00152227">
        <w:t>RJ45 Ethernet Connector Breakout Board</w:t>
      </w:r>
      <w:r w:rsidR="00152227">
        <w:t>.</w:t>
      </w:r>
      <w:r w:rsidR="008A5A74">
        <w:t xml:space="preserve"> The location of the wires within the breakout board will be determined by the wires chosen from the 225 ft Cat6 ethernet cable to serve as signal control for the stepper motor driver. </w:t>
      </w:r>
    </w:p>
    <w:p w14:paraId="515294E8" w14:textId="3789F0BF" w:rsidR="00152227" w:rsidRDefault="008A5A74" w:rsidP="008A5A74">
      <w:pPr>
        <w:jc w:val="center"/>
      </w:pPr>
      <w:r>
        <w:rPr>
          <w:noProof/>
        </w:rPr>
        <w:drawing>
          <wp:inline distT="0" distB="0" distL="0" distR="0" wp14:anchorId="2C766D88" wp14:editId="696735DB">
            <wp:extent cx="1428750" cy="1895475"/>
            <wp:effectExtent l="0" t="4763"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8261" t="15809" r="35652" b="11029"/>
                    <a:stretch/>
                  </pic:blipFill>
                  <pic:spPr bwMode="auto">
                    <a:xfrm rot="5400000">
                      <a:off x="0" y="0"/>
                      <a:ext cx="1428750" cy="1895475"/>
                    </a:xfrm>
                    <a:prstGeom prst="rect">
                      <a:avLst/>
                    </a:prstGeom>
                    <a:noFill/>
                    <a:ln>
                      <a:noFill/>
                    </a:ln>
                    <a:extLst>
                      <a:ext uri="{53640926-AAD7-44D8-BBD7-CCE9431645EC}">
                        <a14:shadowObscured xmlns:a14="http://schemas.microsoft.com/office/drawing/2010/main"/>
                      </a:ext>
                    </a:extLst>
                  </pic:spPr>
                </pic:pic>
              </a:graphicData>
            </a:graphic>
          </wp:inline>
        </w:drawing>
      </w:r>
    </w:p>
    <w:p w14:paraId="2A460449" w14:textId="5620B98A" w:rsidR="00AB432E" w:rsidRDefault="006C20A2" w:rsidP="00AB432E">
      <w:r>
        <w:t xml:space="preserve">The </w:t>
      </w:r>
      <w:r w:rsidRPr="00152227">
        <w:t>RJ45 Ethernet Connector Breakout Board</w:t>
      </w:r>
      <w:r>
        <w:t xml:space="preserve"> can then be inserted into its securing location on the 3D printed stepper motor holder. </w:t>
      </w:r>
    </w:p>
    <w:p w14:paraId="407AC3B7" w14:textId="2BA8F960" w:rsidR="00B72D0F" w:rsidRDefault="00B72D0F" w:rsidP="00AB432E">
      <w:pPr>
        <w:rPr>
          <w:b/>
        </w:rPr>
      </w:pPr>
      <w:r>
        <w:rPr>
          <w:b/>
        </w:rPr>
        <w:t>Step 3</w:t>
      </w:r>
    </w:p>
    <w:p w14:paraId="5CEABFE0" w14:textId="628372F8" w:rsidR="00B72D0F" w:rsidRPr="0099232C" w:rsidRDefault="00B72D0F" w:rsidP="00B72D0F">
      <w:pPr>
        <w:rPr>
          <w:rStyle w:val="Hyperlink"/>
          <w:color w:val="595959" w:themeColor="text1" w:themeTint="A6"/>
          <w:u w:val="none"/>
        </w:rPr>
      </w:pPr>
      <w:r>
        <w:t xml:space="preserve">On the battery side, the </w:t>
      </w:r>
      <w:r w:rsidRPr="00B72D0F">
        <w:t xml:space="preserve">7.4V 1500 </w:t>
      </w:r>
      <w:proofErr w:type="spellStart"/>
      <w:r w:rsidRPr="00B72D0F">
        <w:t>mAh</w:t>
      </w:r>
      <w:proofErr w:type="spellEnd"/>
      <w:r w:rsidRPr="00B72D0F">
        <w:t xml:space="preserve"> </w:t>
      </w:r>
      <w:proofErr w:type="spellStart"/>
      <w:r w:rsidRPr="00B72D0F">
        <w:t>Lipo</w:t>
      </w:r>
      <w:proofErr w:type="spellEnd"/>
      <w:r w:rsidRPr="00B72D0F">
        <w:t xml:space="preserve"> Battery Pack with Dean T Plug</w:t>
      </w:r>
      <w:r>
        <w:t xml:space="preserve">, </w:t>
      </w:r>
      <w:r w:rsidRPr="00B72D0F">
        <w:t>Male T-Plug / T-Connectors Deans Style with 10cm 14awg Wire</w:t>
      </w:r>
      <w:r>
        <w:t xml:space="preserve">, and </w:t>
      </w:r>
      <w:r w:rsidRPr="00B72D0F">
        <w:t>Mini Rocker Switch with 2 Lead Wire</w:t>
      </w:r>
      <w:r>
        <w:t>s are wired in series to allow for turning power to the stepper motor and driver on and off. In addition, a magnet has been glued to the face of the rocker switch (right) to allow for touch free operation of the power switch.</w:t>
      </w:r>
    </w:p>
    <w:p w14:paraId="0C739DB6" w14:textId="7F29EFE3" w:rsidR="00B72D0F" w:rsidRPr="00B72D0F" w:rsidRDefault="00B72D0F" w:rsidP="00AB432E">
      <w:r>
        <w:rPr>
          <w:noProof/>
        </w:rPr>
        <w:drawing>
          <wp:inline distT="0" distB="0" distL="0" distR="0" wp14:anchorId="4A59BBA8" wp14:editId="3A6EFCAA">
            <wp:extent cx="5467350" cy="14954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74" t="20221" b="22059"/>
                    <a:stretch/>
                  </pic:blipFill>
                  <pic:spPr bwMode="auto">
                    <a:xfrm>
                      <a:off x="0" y="0"/>
                      <a:ext cx="5467350"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57C532C1" w14:textId="5173F8CD" w:rsidR="00BB6AC8" w:rsidRDefault="00BB6AC8" w:rsidP="00BB6AC8">
      <w:r>
        <w:t xml:space="preserve">Finally, the </w:t>
      </w:r>
      <w:r w:rsidRPr="00BB6AC8">
        <w:t>RJ45 Female to Female</w:t>
      </w:r>
      <w:r>
        <w:t xml:space="preserve"> </w:t>
      </w:r>
      <w:r w:rsidRPr="00BB6AC8">
        <w:t xml:space="preserve">ethernet Cable Coupler </w:t>
      </w:r>
      <w:r>
        <w:t xml:space="preserve">can be inserted into the 3D printed stepper motor holder as shown below. </w:t>
      </w:r>
    </w:p>
    <w:p w14:paraId="691CA537" w14:textId="32CA3EB4" w:rsidR="00BB6AC8" w:rsidRDefault="002E440D" w:rsidP="002E440D">
      <w:pPr>
        <w:jc w:val="center"/>
      </w:pPr>
      <w:r>
        <w:rPr>
          <w:noProof/>
        </w:rPr>
        <w:drawing>
          <wp:inline distT="0" distB="0" distL="0" distR="0" wp14:anchorId="25E8567D" wp14:editId="09679CA8">
            <wp:extent cx="1146022" cy="1162050"/>
            <wp:effectExtent l="0" t="8255" r="825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3305" t="26471" r="51825" b="20221"/>
                    <a:stretch/>
                  </pic:blipFill>
                  <pic:spPr bwMode="auto">
                    <a:xfrm rot="5400000">
                      <a:off x="0" y="0"/>
                      <a:ext cx="1147841" cy="116389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871AD32" wp14:editId="5A01F3A1">
            <wp:extent cx="2876550" cy="2009775"/>
            <wp:effectExtent l="0" t="4763"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5738" t="22427" r="41740"/>
                    <a:stretch/>
                  </pic:blipFill>
                  <pic:spPr bwMode="auto">
                    <a:xfrm rot="5400000">
                      <a:off x="0" y="0"/>
                      <a:ext cx="2876550" cy="200977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693BB67" wp14:editId="7FBC74DA">
            <wp:extent cx="2152856" cy="1971675"/>
            <wp:effectExtent l="0" t="4763"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9391" t="18016" r="35478" b="13970"/>
                    <a:stretch/>
                  </pic:blipFill>
                  <pic:spPr bwMode="auto">
                    <a:xfrm rot="5400000">
                      <a:off x="0" y="0"/>
                      <a:ext cx="2156952" cy="1975427"/>
                    </a:xfrm>
                    <a:prstGeom prst="rect">
                      <a:avLst/>
                    </a:prstGeom>
                    <a:noFill/>
                    <a:ln>
                      <a:noFill/>
                    </a:ln>
                    <a:extLst>
                      <a:ext uri="{53640926-AAD7-44D8-BBD7-CCE9431645EC}">
                        <a14:shadowObscured xmlns:a14="http://schemas.microsoft.com/office/drawing/2010/main"/>
                      </a:ext>
                    </a:extLst>
                  </pic:spPr>
                </pic:pic>
              </a:graphicData>
            </a:graphic>
          </wp:inline>
        </w:drawing>
      </w:r>
    </w:p>
    <w:p w14:paraId="733BFAA2" w14:textId="374E23AA" w:rsidR="000C2238" w:rsidRDefault="00F224DA" w:rsidP="000C2238">
      <w:pPr>
        <w:rPr>
          <w:b/>
        </w:rPr>
      </w:pPr>
      <w:r>
        <w:rPr>
          <w:b/>
        </w:rPr>
        <w:t>Step 4</w:t>
      </w:r>
    </w:p>
    <w:p w14:paraId="4BBB11B7" w14:textId="335F94A1" w:rsidR="00F224DA" w:rsidRDefault="00B01149" w:rsidP="000C2238">
      <w:r>
        <w:t xml:space="preserve">In this step, the Camera and Stepper Guide Rail subassembly will be combined with the optics subassembly and the assembly from step 3. </w:t>
      </w:r>
      <w:r w:rsidR="00091606">
        <w:t xml:space="preserve">Place the </w:t>
      </w:r>
      <w:r w:rsidR="009C5A10">
        <w:t xml:space="preserve">Camera and Stepper Guide Rail subassembly into the sub assembly from step 3 as shown below. </w:t>
      </w:r>
    </w:p>
    <w:p w14:paraId="74D5C644" w14:textId="1982AEC6" w:rsidR="009C5A10" w:rsidRDefault="009C5A10" w:rsidP="009C5A10">
      <w:pPr>
        <w:jc w:val="center"/>
      </w:pPr>
      <w:r>
        <w:rPr>
          <w:noProof/>
        </w:rPr>
        <w:drawing>
          <wp:inline distT="0" distB="0" distL="0" distR="0" wp14:anchorId="1581AA64" wp14:editId="16CEE061">
            <wp:extent cx="5153025" cy="14573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7278" r="5913" b="26471"/>
                    <a:stretch/>
                  </pic:blipFill>
                  <pic:spPr bwMode="auto">
                    <a:xfrm>
                      <a:off x="0" y="0"/>
                      <a:ext cx="5153025" cy="1457325"/>
                    </a:xfrm>
                    <a:prstGeom prst="rect">
                      <a:avLst/>
                    </a:prstGeom>
                    <a:noFill/>
                    <a:ln>
                      <a:noFill/>
                    </a:ln>
                    <a:extLst>
                      <a:ext uri="{53640926-AAD7-44D8-BBD7-CCE9431645EC}">
                        <a14:shadowObscured xmlns:a14="http://schemas.microsoft.com/office/drawing/2010/main"/>
                      </a:ext>
                    </a:extLst>
                  </pic:spPr>
                </pic:pic>
              </a:graphicData>
            </a:graphic>
          </wp:inline>
        </w:drawing>
      </w:r>
    </w:p>
    <w:p w14:paraId="675E0AB4" w14:textId="77777777" w:rsidR="006D3B0F" w:rsidRDefault="009C5A10" w:rsidP="006D3B0F">
      <w:r>
        <w:t>The front of the stepper guide rail (left) is secured to the 3D printed stepper motor rail holder with two 30 mm long stainless steel M3 button head screws shown below</w:t>
      </w:r>
      <w:r w:rsidR="00F96538">
        <w:t xml:space="preserve"> (not tightened)</w:t>
      </w:r>
      <w:r>
        <w:t>.</w:t>
      </w:r>
    </w:p>
    <w:p w14:paraId="4577AAFC" w14:textId="7767E235" w:rsidR="009C5A10" w:rsidRPr="00404708" w:rsidRDefault="009C5A10" w:rsidP="006D3B0F">
      <w:pPr>
        <w:jc w:val="center"/>
      </w:pPr>
      <w:r>
        <w:rPr>
          <w:noProof/>
        </w:rPr>
        <w:drawing>
          <wp:inline distT="0" distB="0" distL="0" distR="0" wp14:anchorId="1AD2A7D3" wp14:editId="3B22EC3A">
            <wp:extent cx="5133975" cy="1803588"/>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2868" b="12868"/>
                    <a:stretch/>
                  </pic:blipFill>
                  <pic:spPr bwMode="auto">
                    <a:xfrm>
                      <a:off x="0" y="0"/>
                      <a:ext cx="5157382" cy="1811811"/>
                    </a:xfrm>
                    <a:prstGeom prst="rect">
                      <a:avLst/>
                    </a:prstGeom>
                    <a:noFill/>
                    <a:ln>
                      <a:noFill/>
                    </a:ln>
                    <a:extLst>
                      <a:ext uri="{53640926-AAD7-44D8-BBD7-CCE9431645EC}">
                        <a14:shadowObscured xmlns:a14="http://schemas.microsoft.com/office/drawing/2010/main"/>
                      </a:ext>
                    </a:extLst>
                  </pic:spPr>
                </pic:pic>
              </a:graphicData>
            </a:graphic>
          </wp:inline>
        </w:drawing>
      </w:r>
    </w:p>
    <w:p w14:paraId="6D08A1ED" w14:textId="252AD689" w:rsidR="00B80EF5" w:rsidRDefault="00B13CDB" w:rsidP="00B80EF5">
      <w:r>
        <w:t xml:space="preserve">Next, the </w:t>
      </w:r>
      <w:r w:rsidRPr="00B13CDB">
        <w:t>18-8 Stainless Steel Nylon-Insert Locknut; M3 x 0.5 mm Thread</w:t>
      </w:r>
      <w:r>
        <w:t xml:space="preserve">s can be inserted onto the threaded rod as shown below. </w:t>
      </w:r>
    </w:p>
    <w:p w14:paraId="7774F92B" w14:textId="6973B017" w:rsidR="00B13CDB" w:rsidRDefault="00B13CDB" w:rsidP="00B13CDB">
      <w:pPr>
        <w:jc w:val="center"/>
      </w:pPr>
      <w:r>
        <w:rPr>
          <w:noProof/>
        </w:rPr>
        <w:drawing>
          <wp:inline distT="0" distB="0" distL="0" distR="0" wp14:anchorId="4E21B6A7" wp14:editId="349594A1">
            <wp:extent cx="3067050" cy="1781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2957" t="13235" r="21043" b="18015"/>
                    <a:stretch/>
                  </pic:blipFill>
                  <pic:spPr bwMode="auto">
                    <a:xfrm>
                      <a:off x="0" y="0"/>
                      <a:ext cx="3067050" cy="1781175"/>
                    </a:xfrm>
                    <a:prstGeom prst="rect">
                      <a:avLst/>
                    </a:prstGeom>
                    <a:noFill/>
                    <a:ln>
                      <a:noFill/>
                    </a:ln>
                    <a:extLst>
                      <a:ext uri="{53640926-AAD7-44D8-BBD7-CCE9431645EC}">
                        <a14:shadowObscured xmlns:a14="http://schemas.microsoft.com/office/drawing/2010/main"/>
                      </a:ext>
                    </a:extLst>
                  </pic:spPr>
                </pic:pic>
              </a:graphicData>
            </a:graphic>
          </wp:inline>
        </w:drawing>
      </w:r>
    </w:p>
    <w:p w14:paraId="16375DC4" w14:textId="2AA9FD94" w:rsidR="00B13CDB" w:rsidRDefault="00B13CDB" w:rsidP="00B13CDB">
      <w:r>
        <w:t xml:space="preserve">Finally, the optics subassembly can be screwed onto the camera to complete the camera subassembly. </w:t>
      </w:r>
    </w:p>
    <w:p w14:paraId="79AB0266" w14:textId="7F5D9495" w:rsidR="00B42954" w:rsidRDefault="004D7454" w:rsidP="000C46F5">
      <w:r>
        <w:rPr>
          <w:noProof/>
        </w:rPr>
        <w:drawing>
          <wp:inline distT="0" distB="0" distL="0" distR="0" wp14:anchorId="0EC13ABA" wp14:editId="25F6A5F2">
            <wp:extent cx="5181600" cy="1590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305" t="16176" r="2087" b="22427"/>
                    <a:stretch/>
                  </pic:blipFill>
                  <pic:spPr bwMode="auto">
                    <a:xfrm>
                      <a:off x="0" y="0"/>
                      <a:ext cx="5181600" cy="1590675"/>
                    </a:xfrm>
                    <a:prstGeom prst="rect">
                      <a:avLst/>
                    </a:prstGeom>
                    <a:noFill/>
                    <a:ln>
                      <a:noFill/>
                    </a:ln>
                    <a:extLst>
                      <a:ext uri="{53640926-AAD7-44D8-BBD7-CCE9431645EC}">
                        <a14:shadowObscured xmlns:a14="http://schemas.microsoft.com/office/drawing/2010/main"/>
                      </a:ext>
                    </a:extLst>
                  </pic:spPr>
                </pic:pic>
              </a:graphicData>
            </a:graphic>
          </wp:inline>
        </w:drawing>
      </w:r>
    </w:p>
    <w:p w14:paraId="1CFFDF21" w14:textId="1DF425F1" w:rsidR="00A16ED5" w:rsidRDefault="00A16ED5" w:rsidP="00A16ED5">
      <w:pPr>
        <w:pStyle w:val="Heading1"/>
      </w:pPr>
      <w:bookmarkStart w:id="12" w:name="_Toc72671047"/>
      <w:r>
        <w:t>LED Light Source Subassembly</w:t>
      </w:r>
      <w:bookmarkEnd w:id="12"/>
    </w:p>
    <w:p w14:paraId="3A606206" w14:textId="6F77CEFE" w:rsidR="00A16ED5" w:rsidRDefault="00E931CE" w:rsidP="00A16ED5">
      <w:r>
        <w:t xml:space="preserve">The LED light source subassembly consists of an LED mounted to adjustable post clamps that allows for left-right and up-down adjustment of the LED light source. The post clamps are secured within a 3D printed holder. </w:t>
      </w:r>
    </w:p>
    <w:p w14:paraId="624CCA4D" w14:textId="000D3C8E" w:rsidR="00526369" w:rsidRDefault="00526369" w:rsidP="00A16ED5">
      <w:r>
        <w:t xml:space="preserve">The parts needed for the LED light source subassembly include: </w:t>
      </w:r>
    </w:p>
    <w:p w14:paraId="5189E9DD" w14:textId="24604228" w:rsidR="00526369" w:rsidRDefault="007879A0" w:rsidP="00526369">
      <w:pPr>
        <w:pStyle w:val="ListBullet"/>
        <w:numPr>
          <w:ilvl w:val="0"/>
          <w:numId w:val="1"/>
        </w:numPr>
      </w:pPr>
      <w:r>
        <w:t>3D printed light holder</w:t>
      </w:r>
    </w:p>
    <w:p w14:paraId="0FC1D0E8" w14:textId="77777777" w:rsidR="00B631D0" w:rsidRDefault="00793411" w:rsidP="00526369">
      <w:pPr>
        <w:pStyle w:val="ListBullet"/>
        <w:numPr>
          <w:ilvl w:val="0"/>
          <w:numId w:val="1"/>
        </w:numPr>
      </w:pPr>
      <w:hyperlink r:id="rId82" w:history="1">
        <w:r w:rsidR="00B631D0">
          <w:rPr>
            <w:rStyle w:val="Hyperlink"/>
          </w:rPr>
          <w:t>LED</w:t>
        </w:r>
      </w:hyperlink>
    </w:p>
    <w:p w14:paraId="57C87B1F" w14:textId="43F57AB2" w:rsidR="00B631D0" w:rsidRDefault="00793411" w:rsidP="00526369">
      <w:pPr>
        <w:pStyle w:val="ListBullet"/>
        <w:numPr>
          <w:ilvl w:val="0"/>
          <w:numId w:val="1"/>
        </w:numPr>
      </w:pPr>
      <w:hyperlink r:id="rId83" w:anchor="customerReviews" w:history="1">
        <w:r w:rsidR="00CE257E">
          <w:rPr>
            <w:rStyle w:val="Hyperlink"/>
          </w:rPr>
          <w:t>Aluminum</w:t>
        </w:r>
        <w:r w:rsidR="00B631D0">
          <w:rPr>
            <w:rStyle w:val="Hyperlink"/>
          </w:rPr>
          <w:t xml:space="preserve"> Heat Sink Radiator Fin</w:t>
        </w:r>
      </w:hyperlink>
    </w:p>
    <w:p w14:paraId="0A3B551D" w14:textId="77777777" w:rsidR="00B631D0" w:rsidRDefault="00793411" w:rsidP="00526369">
      <w:pPr>
        <w:pStyle w:val="ListBullet"/>
        <w:numPr>
          <w:ilvl w:val="0"/>
          <w:numId w:val="1"/>
        </w:numPr>
      </w:pPr>
      <w:hyperlink r:id="rId84" w:history="1">
        <w:r w:rsidR="00B631D0">
          <w:rPr>
            <w:rStyle w:val="Hyperlink"/>
          </w:rPr>
          <w:t>Thermal Conductive Glue</w:t>
        </w:r>
      </w:hyperlink>
    </w:p>
    <w:p w14:paraId="22109E7D" w14:textId="2C154DE3" w:rsidR="00B631D0" w:rsidRDefault="00793411" w:rsidP="00526369">
      <w:pPr>
        <w:pStyle w:val="ListBullet"/>
        <w:numPr>
          <w:ilvl w:val="0"/>
          <w:numId w:val="1"/>
        </w:numPr>
      </w:pPr>
      <w:hyperlink r:id="rId85" w:history="1">
        <w:r w:rsidR="00B631D0">
          <w:rPr>
            <w:rStyle w:val="Hyperlink"/>
          </w:rPr>
          <w:t>MSRA90 - Mini-Post Right-Angle Post Clamp, Fixed 90° Adapter</w:t>
        </w:r>
      </w:hyperlink>
      <w:r w:rsidR="0081075E">
        <w:rPr>
          <w:rStyle w:val="Hyperlink"/>
        </w:rPr>
        <w:t xml:space="preserve"> (quantity: 1)</w:t>
      </w:r>
    </w:p>
    <w:p w14:paraId="554D9D55" w14:textId="77777777" w:rsidR="00B631D0" w:rsidRDefault="00793411" w:rsidP="00526369">
      <w:pPr>
        <w:pStyle w:val="ListBullet"/>
        <w:numPr>
          <w:ilvl w:val="0"/>
          <w:numId w:val="1"/>
        </w:numPr>
      </w:pPr>
      <w:hyperlink r:id="rId86" w:history="1">
        <w:r w:rsidR="00B631D0">
          <w:rPr>
            <w:rStyle w:val="Hyperlink"/>
          </w:rPr>
          <w:t>ER90B/M - Fixed 90° Bracket, Ø6 mm Bore and M3 Taps</w:t>
        </w:r>
      </w:hyperlink>
    </w:p>
    <w:p w14:paraId="5E14EB7F" w14:textId="77777777" w:rsidR="0096432F" w:rsidRDefault="00793411" w:rsidP="00526369">
      <w:pPr>
        <w:pStyle w:val="ListBullet"/>
        <w:numPr>
          <w:ilvl w:val="0"/>
          <w:numId w:val="1"/>
        </w:numPr>
      </w:pPr>
      <w:hyperlink r:id="rId87" w:history="1">
        <w:r w:rsidR="00B631D0">
          <w:rPr>
            <w:rStyle w:val="Hyperlink"/>
          </w:rPr>
          <w:t>MS2R - Mini-Series Optical Post, Ø6 mm, L = 2"</w:t>
        </w:r>
      </w:hyperlink>
    </w:p>
    <w:p w14:paraId="0C74F235" w14:textId="77777777" w:rsidR="00527479" w:rsidRDefault="00793411" w:rsidP="00526369">
      <w:pPr>
        <w:pStyle w:val="ListBullet"/>
        <w:numPr>
          <w:ilvl w:val="0"/>
          <w:numId w:val="1"/>
        </w:numPr>
      </w:pPr>
      <w:hyperlink r:id="rId88" w:history="1">
        <w:r w:rsidR="0096432F">
          <w:rPr>
            <w:rStyle w:val="Hyperlink"/>
          </w:rPr>
          <w:t>Screw for securing optical post</w:t>
        </w:r>
      </w:hyperlink>
    </w:p>
    <w:p w14:paraId="79FD56D1" w14:textId="77777777" w:rsidR="00527479" w:rsidRDefault="00793411" w:rsidP="00526369">
      <w:pPr>
        <w:pStyle w:val="ListBullet"/>
        <w:numPr>
          <w:ilvl w:val="0"/>
          <w:numId w:val="1"/>
        </w:numPr>
      </w:pPr>
      <w:hyperlink r:id="rId89" w:history="1">
        <w:r w:rsidR="00527479">
          <w:rPr>
            <w:rStyle w:val="Hyperlink"/>
          </w:rPr>
          <w:t>Locknut for securing optical post screw</w:t>
        </w:r>
      </w:hyperlink>
    </w:p>
    <w:p w14:paraId="110F302D" w14:textId="63B025C8" w:rsidR="00195205" w:rsidRDefault="00793411" w:rsidP="00526369">
      <w:pPr>
        <w:pStyle w:val="ListBullet"/>
        <w:numPr>
          <w:ilvl w:val="0"/>
          <w:numId w:val="1"/>
        </w:numPr>
      </w:pPr>
      <w:hyperlink r:id="rId90" w:history="1">
        <w:r w:rsidR="00527479">
          <w:rPr>
            <w:rStyle w:val="Hyperlink"/>
          </w:rPr>
          <w:t>Blue Robotics 3" acrylic tube (120 mm long)</w:t>
        </w:r>
      </w:hyperlink>
    </w:p>
    <w:p w14:paraId="77A6655C" w14:textId="62EB425F" w:rsidR="00F36F49" w:rsidRDefault="00793411" w:rsidP="00526369">
      <w:pPr>
        <w:pStyle w:val="ListBullet"/>
        <w:numPr>
          <w:ilvl w:val="0"/>
          <w:numId w:val="1"/>
        </w:numPr>
      </w:pPr>
      <w:hyperlink r:id="rId91" w:history="1">
        <w:r w:rsidR="00F36F49">
          <w:rPr>
            <w:rStyle w:val="Hyperlink"/>
          </w:rPr>
          <w:t>Blue Robotics Enclosure Clamp (3</w:t>
        </w:r>
        <w:r w:rsidR="00F36F49">
          <w:rPr>
            <w:rStyle w:val="Hyperlink"/>
            <w:rFonts w:ascii="Times New Roman" w:hAnsi="Times New Roman" w:cs="Times New Roman"/>
          </w:rPr>
          <w:t>″</w:t>
        </w:r>
        <w:r w:rsidR="00F36F49">
          <w:rPr>
            <w:rStyle w:val="Hyperlink"/>
          </w:rPr>
          <w:t xml:space="preserve"> Series)</w:t>
        </w:r>
      </w:hyperlink>
      <w:r w:rsidR="00F36F49">
        <w:t xml:space="preserve"> </w:t>
      </w:r>
    </w:p>
    <w:p w14:paraId="1BD6AE2F" w14:textId="71364EB8" w:rsidR="007879A0" w:rsidRDefault="00793411" w:rsidP="00526369">
      <w:pPr>
        <w:pStyle w:val="ListBullet"/>
        <w:numPr>
          <w:ilvl w:val="0"/>
          <w:numId w:val="1"/>
        </w:numPr>
      </w:pPr>
      <w:hyperlink r:id="rId92" w:history="1">
        <w:r w:rsidR="00195205">
          <w:rPr>
            <w:rStyle w:val="Hyperlink"/>
          </w:rPr>
          <w:t>DC Power Cable 12V 5A Plugs Male Female Connectors</w:t>
        </w:r>
      </w:hyperlink>
      <w:r w:rsidR="00195205">
        <w:t xml:space="preserve"> </w:t>
      </w:r>
      <w:r w:rsidR="00527479">
        <w:t xml:space="preserve">  </w:t>
      </w:r>
      <w:r w:rsidR="0096432F">
        <w:t xml:space="preserve"> </w:t>
      </w:r>
      <w:r w:rsidR="00B631D0">
        <w:t xml:space="preserve">     </w:t>
      </w:r>
      <w:r w:rsidR="007879A0">
        <w:t xml:space="preserve"> </w:t>
      </w:r>
    </w:p>
    <w:p w14:paraId="0A7EE416" w14:textId="2CD28B9F" w:rsidR="00F36F49" w:rsidRDefault="00793411" w:rsidP="00526369">
      <w:pPr>
        <w:pStyle w:val="ListBullet"/>
        <w:numPr>
          <w:ilvl w:val="0"/>
          <w:numId w:val="1"/>
        </w:numPr>
      </w:pPr>
      <w:hyperlink r:id="rId93" w:history="1">
        <w:r w:rsidR="00C844A3">
          <w:rPr>
            <w:rStyle w:val="Hyperlink"/>
          </w:rPr>
          <w:t>Button Head Hex Drive Screw; 18-8 Stainless Steel, M3 x 0.50 mm Thread, 50mm Long</w:t>
        </w:r>
      </w:hyperlink>
      <w:r w:rsidR="00C844A3">
        <w:t xml:space="preserve"> (quantity: 1) </w:t>
      </w:r>
    </w:p>
    <w:p w14:paraId="40B3DA60" w14:textId="4ECD6DAA" w:rsidR="00C95FE4" w:rsidRDefault="00793411" w:rsidP="00C95FE4">
      <w:pPr>
        <w:pStyle w:val="ListBullet"/>
        <w:numPr>
          <w:ilvl w:val="0"/>
          <w:numId w:val="1"/>
        </w:numPr>
      </w:pPr>
      <w:hyperlink r:id="rId94" w:history="1">
        <w:r w:rsidR="00C95FE4">
          <w:rPr>
            <w:rStyle w:val="Hyperlink"/>
          </w:rPr>
          <w:t>316 Stainless Steel Hex Nut; M3 x 0.5 mm Thread</w:t>
        </w:r>
      </w:hyperlink>
      <w:r w:rsidR="00C95FE4">
        <w:t xml:space="preserve"> (quantity: 1)</w:t>
      </w:r>
    </w:p>
    <w:p w14:paraId="244330CC" w14:textId="77777777" w:rsidR="00C95FE4" w:rsidRDefault="00C95FE4" w:rsidP="00C95FE4">
      <w:pPr>
        <w:pStyle w:val="ListBullet"/>
        <w:numPr>
          <w:ilvl w:val="0"/>
          <w:numId w:val="0"/>
        </w:numPr>
        <w:ind w:left="720" w:hanging="360"/>
      </w:pPr>
    </w:p>
    <w:p w14:paraId="1EB8A3E3" w14:textId="5B2239FD" w:rsidR="00A22E28" w:rsidRDefault="00A22E28" w:rsidP="00A22E28">
      <w:pPr>
        <w:rPr>
          <w:u w:val="single"/>
        </w:rPr>
      </w:pPr>
      <w:r>
        <w:rPr>
          <w:u w:val="single"/>
        </w:rPr>
        <w:t>Assembly</w:t>
      </w:r>
    </w:p>
    <w:p w14:paraId="625C36C8" w14:textId="77777777" w:rsidR="00C95FE4" w:rsidRDefault="001A1ABE" w:rsidP="00A22E28">
      <w:r w:rsidRPr="009E447F">
        <w:t>Preparation</w:t>
      </w:r>
      <w:r w:rsidR="009E447F" w:rsidRPr="009E447F">
        <w:t xml:space="preserve"> necessary</w:t>
      </w:r>
      <w:r w:rsidRPr="009E447F">
        <w:t xml:space="preserve"> for step 1 </w:t>
      </w:r>
      <w:r w:rsidR="009E447F" w:rsidRPr="009E447F">
        <w:t xml:space="preserve">includes </w:t>
      </w:r>
      <w:r w:rsidR="009E447F">
        <w:t xml:space="preserve">gluing the </w:t>
      </w:r>
      <w:r w:rsidR="009E447F" w:rsidRPr="009E447F">
        <w:t>Aluminum Heat Sink Radiator Fin</w:t>
      </w:r>
      <w:r w:rsidR="009E447F">
        <w:t xml:space="preserve"> to the LED with the </w:t>
      </w:r>
      <w:r w:rsidR="009E447F" w:rsidRPr="009E447F">
        <w:t>Thermal Conductive Glue</w:t>
      </w:r>
      <w:r w:rsidR="009E447F">
        <w:t xml:space="preserve">. In addition, wires need to be soldered to the LED positive and negative leads. A </w:t>
      </w:r>
      <w:r w:rsidR="009E447F" w:rsidRPr="009E447F">
        <w:t xml:space="preserve">DC Power Cable 12V </w:t>
      </w:r>
      <w:r w:rsidR="009E447F">
        <w:t xml:space="preserve">Plug </w:t>
      </w:r>
      <w:r w:rsidR="009E447F" w:rsidRPr="009E447F">
        <w:t>Connector</w:t>
      </w:r>
      <w:r w:rsidR="009E447F">
        <w:t xml:space="preserve"> can be soldered to the wires for easy disconnection of the power cable.        </w:t>
      </w:r>
    </w:p>
    <w:p w14:paraId="62A660C1" w14:textId="30D7D03B" w:rsidR="00A22E28" w:rsidRDefault="00693B0E" w:rsidP="00A22E28">
      <w:pPr>
        <w:rPr>
          <w:b/>
        </w:rPr>
      </w:pPr>
      <w:r>
        <w:rPr>
          <w:b/>
        </w:rPr>
        <w:t>Step 1</w:t>
      </w:r>
    </w:p>
    <w:p w14:paraId="27982487" w14:textId="2F6F8B6C" w:rsidR="0081075E" w:rsidRDefault="00C95FE4" w:rsidP="0081075E">
      <w:r>
        <w:t>For step 1, the parts needed include the pre-assembled LED</w:t>
      </w:r>
      <w:r w:rsidR="0081075E">
        <w:t>,</w:t>
      </w:r>
      <w:r>
        <w:t xml:space="preserve"> one 50 mm stainless steel M3 button head hex drive screw, one stainless steel M3 x 0.5 mm hex nut, </w:t>
      </w:r>
      <w:r w:rsidR="0081075E">
        <w:t xml:space="preserve">one </w:t>
      </w:r>
      <w:r w:rsidR="0081075E" w:rsidRPr="0081075E">
        <w:t xml:space="preserve">MSRA90 - Mini-Post Right-Angle Post Clamp, </w:t>
      </w:r>
      <w:proofErr w:type="gramStart"/>
      <w:r w:rsidR="0081075E" w:rsidRPr="0081075E">
        <w:t>Fixed</w:t>
      </w:r>
      <w:proofErr w:type="gramEnd"/>
      <w:r w:rsidR="0081075E" w:rsidRPr="0081075E">
        <w:t xml:space="preserve"> 90° Adapte</w:t>
      </w:r>
      <w:r w:rsidR="0081075E">
        <w:t xml:space="preserve">r, one </w:t>
      </w:r>
      <w:r w:rsidR="0081075E" w:rsidRPr="0081075E">
        <w:t>ER90B/M - Fixed 90° Bracket, Ø6 mm Bore and M3 Tap</w:t>
      </w:r>
      <w:r w:rsidR="0081075E">
        <w:t>s,</w:t>
      </w:r>
      <w:r w:rsidR="005769DF">
        <w:t xml:space="preserve"> and</w:t>
      </w:r>
      <w:r w:rsidR="0081075E">
        <w:t xml:space="preserve"> one </w:t>
      </w:r>
      <w:r w:rsidR="0081075E" w:rsidRPr="0081075E">
        <w:t>MS2R - Mini-Series Optical Post, Ø6 mm, L = 2"</w:t>
      </w:r>
      <w:r w:rsidR="005769DF">
        <w:t xml:space="preserve">. </w:t>
      </w:r>
    </w:p>
    <w:p w14:paraId="172D64DC" w14:textId="77777777" w:rsidR="007B3245" w:rsidRDefault="007B3245" w:rsidP="007B3245">
      <w:r>
        <w:t xml:space="preserve">The LED is secured to the </w:t>
      </w:r>
      <w:r w:rsidRPr="007B3245">
        <w:t>ER90B/M - Fixed 90° Bracket, Ø6 mm Bore and M3 Taps</w:t>
      </w:r>
      <w:r>
        <w:t xml:space="preserve"> with the hex screw and hex nut as shown below. </w:t>
      </w:r>
    </w:p>
    <w:p w14:paraId="7523A3C3" w14:textId="438306F7" w:rsidR="007B3245" w:rsidRDefault="007B3245" w:rsidP="007B3245">
      <w:pPr>
        <w:jc w:val="center"/>
      </w:pPr>
      <w:r>
        <w:rPr>
          <w:noProof/>
        </w:rPr>
        <w:drawing>
          <wp:inline distT="0" distB="0" distL="0" distR="0" wp14:anchorId="4DE62867" wp14:editId="3A24EFDF">
            <wp:extent cx="4410075" cy="1685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23530" r="19478" b="11397"/>
                    <a:stretch/>
                  </pic:blipFill>
                  <pic:spPr bwMode="auto">
                    <a:xfrm>
                      <a:off x="0" y="0"/>
                      <a:ext cx="4410075" cy="1685925"/>
                    </a:xfrm>
                    <a:prstGeom prst="rect">
                      <a:avLst/>
                    </a:prstGeom>
                    <a:noFill/>
                    <a:ln>
                      <a:noFill/>
                    </a:ln>
                    <a:extLst>
                      <a:ext uri="{53640926-AAD7-44D8-BBD7-CCE9431645EC}">
                        <a14:shadowObscured xmlns:a14="http://schemas.microsoft.com/office/drawing/2010/main"/>
                      </a:ext>
                    </a:extLst>
                  </pic:spPr>
                </pic:pic>
              </a:graphicData>
            </a:graphic>
          </wp:inline>
        </w:drawing>
      </w:r>
    </w:p>
    <w:p w14:paraId="6B9DFB4A" w14:textId="7C66E1EC" w:rsidR="007B3245" w:rsidRDefault="007B3245" w:rsidP="007B3245">
      <w:r>
        <w:t xml:space="preserve">The </w:t>
      </w:r>
      <w:r w:rsidRPr="007B3245">
        <w:t>MS2R - Mini-Series Optical Post, Ø6 mm, L = 2"</w:t>
      </w:r>
      <w:r>
        <w:t xml:space="preserve"> is then secured in the </w:t>
      </w:r>
      <w:r w:rsidRPr="0081075E">
        <w:t>MSRA90 - Mini-Post Right-Angle Post Clamp Fixed 90° Adapte</w:t>
      </w:r>
      <w:r>
        <w:t xml:space="preserve">r, and </w:t>
      </w:r>
      <w:r w:rsidRPr="0081075E">
        <w:t>ER90B/M - Fixed 90° Bracket</w:t>
      </w:r>
      <w:r>
        <w:t xml:space="preserve"> as shown above. </w:t>
      </w:r>
    </w:p>
    <w:p w14:paraId="11F615C5" w14:textId="686057B5" w:rsidR="002A2008" w:rsidRDefault="002A2008" w:rsidP="007B3245">
      <w:pPr>
        <w:rPr>
          <w:b/>
        </w:rPr>
      </w:pPr>
      <w:r>
        <w:rPr>
          <w:b/>
        </w:rPr>
        <w:t>Step 2</w:t>
      </w:r>
    </w:p>
    <w:p w14:paraId="25FECD83" w14:textId="77777777" w:rsidR="00E6095D" w:rsidRDefault="002A2008" w:rsidP="007B3245">
      <w:r>
        <w:t>The subassembly from part 1 is then secured in the 3D printed light holder with one screw for securing the optical post and a locknut. The optical post is inserted in the hole in the 3D printed light holder shown below</w:t>
      </w:r>
      <w:r w:rsidR="00E6095D">
        <w:t>, securing the assembly from step 1 at the same time.</w:t>
      </w:r>
    </w:p>
    <w:p w14:paraId="6706C7C7" w14:textId="02A579FB" w:rsidR="00E6095D" w:rsidRDefault="00E6095D" w:rsidP="00C87C6F">
      <w:pPr>
        <w:jc w:val="center"/>
      </w:pPr>
      <w:r>
        <w:rPr>
          <w:noProof/>
        </w:rPr>
        <w:drawing>
          <wp:inline distT="0" distB="0" distL="0" distR="0" wp14:anchorId="5703868A" wp14:editId="3D4D34D9">
            <wp:extent cx="2143125" cy="1885950"/>
            <wp:effectExtent l="0" t="4762" r="4762" b="4763"/>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22782" t="9559" r="38087" b="17648"/>
                    <a:stretch/>
                  </pic:blipFill>
                  <pic:spPr bwMode="auto">
                    <a:xfrm rot="5400000">
                      <a:off x="0" y="0"/>
                      <a:ext cx="2143125" cy="1885950"/>
                    </a:xfrm>
                    <a:prstGeom prst="rect">
                      <a:avLst/>
                    </a:prstGeom>
                    <a:noFill/>
                    <a:ln>
                      <a:noFill/>
                    </a:ln>
                    <a:extLst>
                      <a:ext uri="{53640926-AAD7-44D8-BBD7-CCE9431645EC}">
                        <a14:shadowObscured xmlns:a14="http://schemas.microsoft.com/office/drawing/2010/main"/>
                      </a:ext>
                    </a:extLst>
                  </pic:spPr>
                </pic:pic>
              </a:graphicData>
            </a:graphic>
          </wp:inline>
        </w:drawing>
      </w:r>
      <w:r w:rsidR="00C87C6F">
        <w:t xml:space="preserve">  </w:t>
      </w:r>
      <w:r>
        <w:rPr>
          <w:noProof/>
        </w:rPr>
        <w:drawing>
          <wp:inline distT="0" distB="0" distL="0" distR="0" wp14:anchorId="2EFC05E2" wp14:editId="6CC22303">
            <wp:extent cx="2190750" cy="2038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1826" t="21323" r="48174"/>
                    <a:stretch/>
                  </pic:blipFill>
                  <pic:spPr bwMode="auto">
                    <a:xfrm rot="5400000">
                      <a:off x="0" y="0"/>
                      <a:ext cx="2190750" cy="2038350"/>
                    </a:xfrm>
                    <a:prstGeom prst="rect">
                      <a:avLst/>
                    </a:prstGeom>
                    <a:noFill/>
                    <a:ln>
                      <a:noFill/>
                    </a:ln>
                    <a:extLst>
                      <a:ext uri="{53640926-AAD7-44D8-BBD7-CCE9431645EC}">
                        <a14:shadowObscured xmlns:a14="http://schemas.microsoft.com/office/drawing/2010/main"/>
                      </a:ext>
                    </a:extLst>
                  </pic:spPr>
                </pic:pic>
              </a:graphicData>
            </a:graphic>
          </wp:inline>
        </w:drawing>
      </w:r>
    </w:p>
    <w:p w14:paraId="2145322E" w14:textId="72B4B9C2" w:rsidR="00C87C6F" w:rsidRDefault="00C87C6F" w:rsidP="00C87C6F">
      <w:r>
        <w:t>The optical post is then secured with the screw and lock nut shown below</w:t>
      </w:r>
      <w:r w:rsidR="00226F3B">
        <w:t xml:space="preserve"> to complete the LED Light Source Subassembly</w:t>
      </w:r>
      <w:r>
        <w:t xml:space="preserve">. </w:t>
      </w:r>
    </w:p>
    <w:p w14:paraId="12733604" w14:textId="2F5810AD" w:rsidR="005623E9" w:rsidRDefault="005623E9" w:rsidP="00090403">
      <w:pPr>
        <w:jc w:val="center"/>
      </w:pPr>
      <w:r>
        <w:rPr>
          <w:noProof/>
        </w:rPr>
        <w:drawing>
          <wp:inline distT="0" distB="0" distL="0" distR="0" wp14:anchorId="4B040F35" wp14:editId="2992B47D">
            <wp:extent cx="3833327" cy="1943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3739" t="26471" r="35826" b="19485"/>
                    <a:stretch/>
                  </pic:blipFill>
                  <pic:spPr bwMode="auto">
                    <a:xfrm>
                      <a:off x="0" y="0"/>
                      <a:ext cx="3859387" cy="1956310"/>
                    </a:xfrm>
                    <a:prstGeom prst="rect">
                      <a:avLst/>
                    </a:prstGeom>
                    <a:noFill/>
                    <a:ln>
                      <a:noFill/>
                    </a:ln>
                    <a:extLst>
                      <a:ext uri="{53640926-AAD7-44D8-BBD7-CCE9431645EC}">
                        <a14:shadowObscured xmlns:a14="http://schemas.microsoft.com/office/drawing/2010/main"/>
                      </a:ext>
                    </a:extLst>
                  </pic:spPr>
                </pic:pic>
              </a:graphicData>
            </a:graphic>
          </wp:inline>
        </w:drawing>
      </w:r>
    </w:p>
    <w:p w14:paraId="16D8CF4E" w14:textId="30522B79" w:rsidR="00526369" w:rsidRDefault="005756F6" w:rsidP="005756F6">
      <w:pPr>
        <w:pStyle w:val="Heading1"/>
      </w:pPr>
      <w:bookmarkStart w:id="13" w:name="_Toc72671048"/>
      <w:r>
        <w:t>Flow-Through</w:t>
      </w:r>
      <w:r w:rsidR="002E3AE4">
        <w:t xml:space="preserve"> Cell Subassembly</w:t>
      </w:r>
      <w:bookmarkEnd w:id="13"/>
    </w:p>
    <w:p w14:paraId="5B5A982C" w14:textId="155BE42C" w:rsidR="002E3AE4" w:rsidRDefault="002E3AE4" w:rsidP="002E3AE4">
      <w:r>
        <w:t xml:space="preserve">The flow-through cell subassembly separates the acrylic tube that holds the camera subassembly from the acrylic tube that holds the LED light source subassembly. This subassembly serves both as a waterproof seal for both acrylic tubes, and as the volume where water and sediment </w:t>
      </w:r>
      <w:r w:rsidR="004626E7">
        <w:t>are</w:t>
      </w:r>
      <w:r>
        <w:t xml:space="preserve"> allowed to pass, which will be illuminated by the LED and imaged by the camera.</w:t>
      </w:r>
    </w:p>
    <w:p w14:paraId="014D1653" w14:textId="055E1352" w:rsidR="002A1DF2" w:rsidRDefault="002A1DF2" w:rsidP="002A1DF2">
      <w:pPr>
        <w:jc w:val="center"/>
      </w:pPr>
      <w:r>
        <w:rPr>
          <w:noProof/>
        </w:rPr>
        <w:drawing>
          <wp:inline distT="0" distB="0" distL="0" distR="0" wp14:anchorId="0517E7DE" wp14:editId="0126DBAB">
            <wp:extent cx="2162175" cy="2305050"/>
            <wp:effectExtent l="4763"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29391" t="4412" r="31130" b="6617"/>
                    <a:stretch/>
                  </pic:blipFill>
                  <pic:spPr bwMode="auto">
                    <a:xfrm rot="5400000">
                      <a:off x="0" y="0"/>
                      <a:ext cx="2162175" cy="2305050"/>
                    </a:xfrm>
                    <a:prstGeom prst="rect">
                      <a:avLst/>
                    </a:prstGeom>
                    <a:noFill/>
                    <a:ln>
                      <a:noFill/>
                    </a:ln>
                    <a:extLst>
                      <a:ext uri="{53640926-AAD7-44D8-BBD7-CCE9431645EC}">
                        <a14:shadowObscured xmlns:a14="http://schemas.microsoft.com/office/drawing/2010/main"/>
                      </a:ext>
                    </a:extLst>
                  </pic:spPr>
                </pic:pic>
              </a:graphicData>
            </a:graphic>
          </wp:inline>
        </w:drawing>
      </w:r>
    </w:p>
    <w:p w14:paraId="399736BE" w14:textId="54FE93C8" w:rsidR="00A100D1" w:rsidRDefault="00A100D1" w:rsidP="002E3AE4">
      <w:r>
        <w:t xml:space="preserve">The parts needed for the flow-through cell subassembly include: </w:t>
      </w:r>
    </w:p>
    <w:p w14:paraId="018CEC51" w14:textId="77777777" w:rsidR="00333ADC" w:rsidRDefault="00793411" w:rsidP="00BF36B0">
      <w:pPr>
        <w:pStyle w:val="ListBullet"/>
        <w:numPr>
          <w:ilvl w:val="0"/>
          <w:numId w:val="1"/>
        </w:numPr>
      </w:pPr>
      <w:hyperlink r:id="rId100" w:history="1">
        <w:r w:rsidR="00333ADC">
          <w:rPr>
            <w:rStyle w:val="Hyperlink"/>
          </w:rPr>
          <w:t>Blue Robotics Clear Acrylic End Cap (3</w:t>
        </w:r>
        <w:r w:rsidR="00333ADC">
          <w:rPr>
            <w:rStyle w:val="Hyperlink"/>
            <w:rFonts w:ascii="Times New Roman" w:hAnsi="Times New Roman" w:cs="Times New Roman"/>
          </w:rPr>
          <w:t>″</w:t>
        </w:r>
        <w:r w:rsidR="00333ADC">
          <w:rPr>
            <w:rStyle w:val="Hyperlink"/>
          </w:rPr>
          <w:t xml:space="preserve"> Series)</w:t>
        </w:r>
      </w:hyperlink>
      <w:r w:rsidR="00333ADC">
        <w:t xml:space="preserve"> (quantity: 2)</w:t>
      </w:r>
    </w:p>
    <w:p w14:paraId="3CB9EDC0" w14:textId="77777777" w:rsidR="00333ADC" w:rsidRDefault="00793411" w:rsidP="00BF36B0">
      <w:pPr>
        <w:pStyle w:val="ListBullet"/>
        <w:numPr>
          <w:ilvl w:val="0"/>
          <w:numId w:val="1"/>
        </w:numPr>
      </w:pPr>
      <w:hyperlink r:id="rId101" w:history="1">
        <w:r w:rsidR="00333ADC">
          <w:rPr>
            <w:rStyle w:val="Hyperlink"/>
          </w:rPr>
          <w:t>Blue Robotics O-Ring Flange (3</w:t>
        </w:r>
        <w:r w:rsidR="00333ADC">
          <w:rPr>
            <w:rStyle w:val="Hyperlink"/>
            <w:rFonts w:ascii="Times New Roman" w:hAnsi="Times New Roman" w:cs="Times New Roman"/>
          </w:rPr>
          <w:t>″</w:t>
        </w:r>
        <w:r w:rsidR="00333ADC">
          <w:rPr>
            <w:rStyle w:val="Hyperlink"/>
          </w:rPr>
          <w:t xml:space="preserve"> Series)</w:t>
        </w:r>
      </w:hyperlink>
      <w:r w:rsidR="00333ADC">
        <w:t xml:space="preserve"> (quantity: 2)</w:t>
      </w:r>
    </w:p>
    <w:p w14:paraId="3C72245C" w14:textId="77777777" w:rsidR="00506AB9" w:rsidRDefault="00793411" w:rsidP="00BF36B0">
      <w:pPr>
        <w:pStyle w:val="ListBullet"/>
        <w:numPr>
          <w:ilvl w:val="0"/>
          <w:numId w:val="1"/>
        </w:numPr>
      </w:pPr>
      <w:hyperlink r:id="rId102" w:history="1">
        <w:r w:rsidR="00333ADC">
          <w:rPr>
            <w:rStyle w:val="Hyperlink"/>
          </w:rPr>
          <w:t>316 Stainless Steel Hex Drive Flat Head Screw; 90 Degree Countersink, M3 x 0.50mm Thread, 30mm Long</w:t>
        </w:r>
      </w:hyperlink>
      <w:r w:rsidR="00333ADC">
        <w:t xml:space="preserve"> (quantity: 6)</w:t>
      </w:r>
    </w:p>
    <w:p w14:paraId="1BBDDFE1" w14:textId="77777777" w:rsidR="000D0B69" w:rsidRDefault="000D0B69" w:rsidP="00BF36B0">
      <w:pPr>
        <w:pStyle w:val="ListBullet"/>
        <w:numPr>
          <w:ilvl w:val="0"/>
          <w:numId w:val="1"/>
        </w:numPr>
      </w:pPr>
      <w:r>
        <w:t>Washers to use as spacers (this will depend on application – washers in picture are 1.27 mm in thickness)</w:t>
      </w:r>
    </w:p>
    <w:p w14:paraId="3507EEB2" w14:textId="77777777" w:rsidR="00247743" w:rsidRDefault="00247743" w:rsidP="00247743">
      <w:pPr>
        <w:rPr>
          <w:u w:val="single"/>
        </w:rPr>
      </w:pPr>
      <w:r>
        <w:rPr>
          <w:u w:val="single"/>
        </w:rPr>
        <w:t>Tools</w:t>
      </w:r>
    </w:p>
    <w:p w14:paraId="624AAD8E" w14:textId="77777777" w:rsidR="007C6DE7" w:rsidRDefault="00793411" w:rsidP="00247743">
      <w:pPr>
        <w:pStyle w:val="ListBullet"/>
        <w:numPr>
          <w:ilvl w:val="0"/>
          <w:numId w:val="1"/>
        </w:numPr>
      </w:pPr>
      <w:hyperlink r:id="rId103" w:history="1">
        <w:r w:rsidR="00247743">
          <w:rPr>
            <w:rStyle w:val="Hyperlink"/>
          </w:rPr>
          <w:t>Drill-Point Countersink for Screws; 90 Degree Countersunk Ends</w:t>
        </w:r>
      </w:hyperlink>
    </w:p>
    <w:p w14:paraId="5B4B5488" w14:textId="4FDA6A70" w:rsidR="00BF36B0" w:rsidRDefault="007C6DE7" w:rsidP="00247743">
      <w:pPr>
        <w:pStyle w:val="ListBullet"/>
        <w:numPr>
          <w:ilvl w:val="0"/>
          <w:numId w:val="1"/>
        </w:numPr>
      </w:pPr>
      <w:r>
        <w:t>0.125” drill bit</w:t>
      </w:r>
      <w:r w:rsidR="00247743">
        <w:t xml:space="preserve"> </w:t>
      </w:r>
    </w:p>
    <w:p w14:paraId="093230AB" w14:textId="5E12946A" w:rsidR="00EC696D" w:rsidRDefault="00EC696D" w:rsidP="00EC696D">
      <w:pPr>
        <w:rPr>
          <w:u w:val="single"/>
        </w:rPr>
      </w:pPr>
      <w:r>
        <w:rPr>
          <w:u w:val="single"/>
        </w:rPr>
        <w:t>Assembly</w:t>
      </w:r>
    </w:p>
    <w:p w14:paraId="09D48EBD" w14:textId="40A1BA4A" w:rsidR="00EC696D" w:rsidRDefault="00EC696D" w:rsidP="00EC696D">
      <w:r>
        <w:t xml:space="preserve">Prior to assembly, the six threads in one of the </w:t>
      </w:r>
      <w:r w:rsidRPr="00EC696D">
        <w:t>Blue Robotics O-Ring Flange</w:t>
      </w:r>
      <w:r>
        <w:t xml:space="preserve"> part will need to be drilled out to allow for the </w:t>
      </w:r>
      <w:r w:rsidRPr="00EC696D">
        <w:t>316 Stainless Steel Hex Drive Flat Head Screw</w:t>
      </w:r>
      <w:r>
        <w:t xml:space="preserve">s to freely pass through. In addition, to allow for a flush mating between the </w:t>
      </w:r>
      <w:r w:rsidRPr="00EC696D">
        <w:t>Blue Robotics O-Ring Flange</w:t>
      </w:r>
      <w:r>
        <w:t xml:space="preserve"> and the Blue Robotics 3” Acrylic Tube, the </w:t>
      </w:r>
      <w:proofErr w:type="gramStart"/>
      <w:r>
        <w:t>drilled out</w:t>
      </w:r>
      <w:proofErr w:type="gramEnd"/>
      <w:r>
        <w:t xml:space="preserve"> hole needs to be countersunk to accommodate the six 90 degree countersunk flat head screws</w:t>
      </w:r>
      <w:r w:rsidR="006F0F06">
        <w:t xml:space="preserve"> as shown below</w:t>
      </w:r>
      <w:r>
        <w:t xml:space="preserve">. </w:t>
      </w:r>
    </w:p>
    <w:p w14:paraId="17748546" w14:textId="7BDD094A" w:rsidR="001B2FBE" w:rsidRDefault="001B2FBE" w:rsidP="001B2FBE">
      <w:pPr>
        <w:jc w:val="center"/>
      </w:pPr>
      <w:r>
        <w:rPr>
          <w:noProof/>
        </w:rPr>
        <w:drawing>
          <wp:inline distT="0" distB="0" distL="0" distR="0" wp14:anchorId="140AF127" wp14:editId="4BEA7025">
            <wp:extent cx="3476625" cy="2000250"/>
            <wp:effectExtent l="0" t="4762" r="4762" b="4763"/>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2609" r="13913" b="22794"/>
                    <a:stretch/>
                  </pic:blipFill>
                  <pic:spPr bwMode="auto">
                    <a:xfrm rot="5400000">
                      <a:off x="0" y="0"/>
                      <a:ext cx="3476625" cy="2000250"/>
                    </a:xfrm>
                    <a:prstGeom prst="rect">
                      <a:avLst/>
                    </a:prstGeom>
                    <a:noFill/>
                    <a:ln>
                      <a:noFill/>
                    </a:ln>
                    <a:extLst>
                      <a:ext uri="{53640926-AAD7-44D8-BBD7-CCE9431645EC}">
                        <a14:shadowObscured xmlns:a14="http://schemas.microsoft.com/office/drawing/2010/main"/>
                      </a:ext>
                    </a:extLst>
                  </pic:spPr>
                </pic:pic>
              </a:graphicData>
            </a:graphic>
          </wp:inline>
        </w:drawing>
      </w:r>
    </w:p>
    <w:p w14:paraId="69BA5185" w14:textId="3A756E10" w:rsidR="001B2FBE" w:rsidRDefault="001B2FBE" w:rsidP="001B2FBE">
      <w:r>
        <w:t xml:space="preserve">After the six holes on one of the </w:t>
      </w:r>
      <w:r w:rsidRPr="00EC696D">
        <w:t>Blue Robotics O-Ring Flange</w:t>
      </w:r>
      <w:r>
        <w:t xml:space="preserve"> parts have been drilled out and countersunk, the Flow-Through Cell Subassembly can be assembled as shown below. </w:t>
      </w:r>
    </w:p>
    <w:p w14:paraId="0150CFD6" w14:textId="77777777" w:rsidR="001B2FBE" w:rsidRDefault="001B2FBE" w:rsidP="001B2FBE">
      <w:pPr>
        <w:jc w:val="center"/>
      </w:pPr>
      <w:r>
        <w:rPr>
          <w:noProof/>
        </w:rPr>
        <w:drawing>
          <wp:inline distT="0" distB="0" distL="0" distR="0" wp14:anchorId="1708F809" wp14:editId="033D1614">
            <wp:extent cx="2162175" cy="2305050"/>
            <wp:effectExtent l="4763"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29391" t="4412" r="31130" b="6617"/>
                    <a:stretch/>
                  </pic:blipFill>
                  <pic:spPr bwMode="auto">
                    <a:xfrm rot="5400000">
                      <a:off x="0" y="0"/>
                      <a:ext cx="2162175" cy="2305050"/>
                    </a:xfrm>
                    <a:prstGeom prst="rect">
                      <a:avLst/>
                    </a:prstGeom>
                    <a:noFill/>
                    <a:ln>
                      <a:noFill/>
                    </a:ln>
                    <a:extLst>
                      <a:ext uri="{53640926-AAD7-44D8-BBD7-CCE9431645EC}">
                        <a14:shadowObscured xmlns:a14="http://schemas.microsoft.com/office/drawing/2010/main"/>
                      </a:ext>
                    </a:extLst>
                  </pic:spPr>
                </pic:pic>
              </a:graphicData>
            </a:graphic>
          </wp:inline>
        </w:drawing>
      </w:r>
    </w:p>
    <w:p w14:paraId="460C3BF2" w14:textId="01B5C938" w:rsidR="001B2FBE" w:rsidRPr="00EC696D" w:rsidRDefault="001B2FBE" w:rsidP="001B2FBE">
      <w:pPr>
        <w:jc w:val="center"/>
      </w:pPr>
      <w:r>
        <w:rPr>
          <w:noProof/>
        </w:rPr>
        <w:drawing>
          <wp:inline distT="0" distB="0" distL="0" distR="0" wp14:anchorId="47680698" wp14:editId="67E977B6">
            <wp:extent cx="2324100" cy="2247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27131" t="8823" r="30435" b="4412"/>
                    <a:stretch/>
                  </pic:blipFill>
                  <pic:spPr bwMode="auto">
                    <a:xfrm rot="5400000">
                      <a:off x="0" y="0"/>
                      <a:ext cx="2324100" cy="22479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DFC9746" wp14:editId="310772E4">
            <wp:extent cx="2314345" cy="2201199"/>
            <wp:effectExtent l="0" t="635"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25913" t="9191" r="34957" b="12132"/>
                    <a:stretch/>
                  </pic:blipFill>
                  <pic:spPr bwMode="auto">
                    <a:xfrm rot="5400000">
                      <a:off x="0" y="0"/>
                      <a:ext cx="2322436" cy="2208895"/>
                    </a:xfrm>
                    <a:prstGeom prst="rect">
                      <a:avLst/>
                    </a:prstGeom>
                    <a:noFill/>
                    <a:ln>
                      <a:noFill/>
                    </a:ln>
                    <a:extLst>
                      <a:ext uri="{53640926-AAD7-44D8-BBD7-CCE9431645EC}">
                        <a14:shadowObscured xmlns:a14="http://schemas.microsoft.com/office/drawing/2010/main"/>
                      </a:ext>
                    </a:extLst>
                  </pic:spPr>
                </pic:pic>
              </a:graphicData>
            </a:graphic>
          </wp:inline>
        </w:drawing>
      </w:r>
    </w:p>
    <w:p w14:paraId="1B9B4538" w14:textId="3A022A5D" w:rsidR="00B6426D" w:rsidRPr="00B6426D" w:rsidRDefault="00B6426D" w:rsidP="00CD1541">
      <w:r>
        <w:t xml:space="preserve"> </w:t>
      </w:r>
    </w:p>
    <w:p w14:paraId="3C6B5894" w14:textId="77777777" w:rsidR="00D24D74" w:rsidRDefault="001462B4" w:rsidP="001462B4">
      <w:pPr>
        <w:pStyle w:val="Heading1"/>
      </w:pPr>
      <w:bookmarkStart w:id="14" w:name="_Toc72671049"/>
      <w:r>
        <w:t>Power and Data Cables Subassembly</w:t>
      </w:r>
      <w:bookmarkEnd w:id="14"/>
    </w:p>
    <w:p w14:paraId="118615FB" w14:textId="2BDA8ED9" w:rsidR="00C944D3" w:rsidRDefault="00D24D74" w:rsidP="00D24D74">
      <w:r>
        <w:t xml:space="preserve">The power and data cables consist of </w:t>
      </w:r>
      <w:r w:rsidR="00A93E9E">
        <w:t>two C</w:t>
      </w:r>
      <w:r w:rsidR="00236DDB">
        <w:t>at</w:t>
      </w:r>
      <w:r w:rsidR="00A93E9E">
        <w:t xml:space="preserve">6 ethernet cables that have been modified to both protect the cables and provide for easier management of the cables while operating the </w:t>
      </w:r>
      <w:proofErr w:type="spellStart"/>
      <w:r w:rsidR="00A93E9E">
        <w:t>FlocARAZI</w:t>
      </w:r>
      <w:proofErr w:type="spellEnd"/>
      <w:r w:rsidR="00A93E9E">
        <w:t xml:space="preserve"> in the field. </w:t>
      </w:r>
    </w:p>
    <w:p w14:paraId="71CF6004" w14:textId="77777777" w:rsidR="00C944D3" w:rsidRDefault="00C944D3" w:rsidP="00D24D74">
      <w:r>
        <w:t xml:space="preserve">The parts needed for the power and data cables subassembly include: </w:t>
      </w:r>
    </w:p>
    <w:p w14:paraId="0723DF01" w14:textId="7699AB87" w:rsidR="00236DDB" w:rsidRDefault="00793411" w:rsidP="00236DDB">
      <w:pPr>
        <w:pStyle w:val="ListBullet"/>
      </w:pPr>
      <w:hyperlink r:id="rId107" w:history="1">
        <w:r w:rsidR="00236DDB">
          <w:rPr>
            <w:rStyle w:val="Hyperlink"/>
          </w:rPr>
          <w:t>225ft Cat6 Outdoor Waterproof Ethernet Cable</w:t>
        </w:r>
      </w:hyperlink>
      <w:r w:rsidR="00236DDB">
        <w:t xml:space="preserve"> (quantity: 2)    </w:t>
      </w:r>
    </w:p>
    <w:p w14:paraId="76164628" w14:textId="4A5ECA10" w:rsidR="00236DDB" w:rsidRDefault="00793411" w:rsidP="00236DDB">
      <w:pPr>
        <w:pStyle w:val="ListBullet"/>
        <w:numPr>
          <w:ilvl w:val="0"/>
          <w:numId w:val="1"/>
        </w:numPr>
      </w:pPr>
      <w:hyperlink r:id="rId108" w:history="1">
        <w:r w:rsidR="00236DDB">
          <w:rPr>
            <w:rStyle w:val="Hyperlink"/>
          </w:rPr>
          <w:t>Flexible Heat</w:t>
        </w:r>
        <w:r w:rsidR="00EF2253">
          <w:rPr>
            <w:rStyle w:val="Hyperlink"/>
          </w:rPr>
          <w:t xml:space="preserve"> S</w:t>
        </w:r>
        <w:r w:rsidR="00236DDB">
          <w:rPr>
            <w:rStyle w:val="Hyperlink"/>
          </w:rPr>
          <w:t>hrink Tubing (50 ft)</w:t>
        </w:r>
      </w:hyperlink>
      <w:r w:rsidR="00236DDB">
        <w:t xml:space="preserve"> (quantity: 5)</w:t>
      </w:r>
    </w:p>
    <w:p w14:paraId="317AB6B5" w14:textId="231BB296" w:rsidR="00F57E85" w:rsidRDefault="00F57E85" w:rsidP="00236DDB">
      <w:pPr>
        <w:pStyle w:val="ListBullet"/>
        <w:numPr>
          <w:ilvl w:val="0"/>
          <w:numId w:val="1"/>
        </w:numPr>
      </w:pPr>
      <w:r>
        <w:t>Flexible Heat Shrink Tubing (1 ft) (quantity: 10)</w:t>
      </w:r>
    </w:p>
    <w:p w14:paraId="420E35D2" w14:textId="34CA279F" w:rsidR="00236DDB" w:rsidRPr="00F57E85" w:rsidRDefault="00793411" w:rsidP="00236DDB">
      <w:pPr>
        <w:pStyle w:val="ListBullet"/>
        <w:numPr>
          <w:ilvl w:val="0"/>
          <w:numId w:val="1"/>
        </w:numPr>
      </w:pPr>
      <w:hyperlink r:id="rId109" w:history="1">
        <w:r w:rsidR="00236DDB">
          <w:rPr>
            <w:rStyle w:val="Hyperlink"/>
          </w:rPr>
          <w:t>Security Cable Wire with carabiner</w:t>
        </w:r>
      </w:hyperlink>
      <w:r w:rsidR="00F57E85" w:rsidRPr="00F57E85">
        <w:t xml:space="preserve"> (quantity: 10)</w:t>
      </w:r>
    </w:p>
    <w:p w14:paraId="55D17324" w14:textId="1937110B" w:rsidR="00CC6DEF" w:rsidRDefault="00793411" w:rsidP="00236DDB">
      <w:pPr>
        <w:pStyle w:val="ListBullet"/>
        <w:numPr>
          <w:ilvl w:val="0"/>
          <w:numId w:val="1"/>
        </w:numPr>
      </w:pPr>
      <w:hyperlink r:id="rId110" w:history="1">
        <w:r w:rsidR="00CC6DEF">
          <w:rPr>
            <w:rStyle w:val="Hyperlink"/>
          </w:rPr>
          <w:t>Cat6 RJ45 Ends</w:t>
        </w:r>
      </w:hyperlink>
      <w:r w:rsidR="00CC6DEF">
        <w:t xml:space="preserve"> </w:t>
      </w:r>
    </w:p>
    <w:p w14:paraId="11EB57CC" w14:textId="77777777" w:rsidR="00236DDB" w:rsidRDefault="00236DDB" w:rsidP="00236DDB">
      <w:pPr>
        <w:pStyle w:val="ListBullet"/>
        <w:numPr>
          <w:ilvl w:val="0"/>
          <w:numId w:val="0"/>
        </w:numPr>
        <w:rPr>
          <w:u w:val="single"/>
        </w:rPr>
      </w:pPr>
      <w:r>
        <w:rPr>
          <w:u w:val="single"/>
        </w:rPr>
        <w:t>Tools</w:t>
      </w:r>
    </w:p>
    <w:p w14:paraId="5243BC83" w14:textId="1C613FE7" w:rsidR="00236DDB" w:rsidRDefault="00793411" w:rsidP="00236DDB">
      <w:pPr>
        <w:pStyle w:val="ListBullet"/>
        <w:numPr>
          <w:ilvl w:val="0"/>
          <w:numId w:val="1"/>
        </w:numPr>
      </w:pPr>
      <w:hyperlink r:id="rId111" w:history="1">
        <w:r w:rsidR="00236DDB">
          <w:rPr>
            <w:rStyle w:val="Hyperlink"/>
          </w:rPr>
          <w:t>Steel Fish Tape</w:t>
        </w:r>
      </w:hyperlink>
      <w:r w:rsidR="00236DDB">
        <w:t xml:space="preserve"> </w:t>
      </w:r>
    </w:p>
    <w:p w14:paraId="081354EB" w14:textId="16B295A8" w:rsidR="00236DDB" w:rsidRDefault="00236DDB" w:rsidP="00236DDB">
      <w:pPr>
        <w:pStyle w:val="ListBullet"/>
        <w:numPr>
          <w:ilvl w:val="0"/>
          <w:numId w:val="1"/>
        </w:numPr>
      </w:pPr>
      <w:r>
        <w:t>Heat gun</w:t>
      </w:r>
    </w:p>
    <w:p w14:paraId="3EC7CA16" w14:textId="65636731" w:rsidR="00B6426D" w:rsidRDefault="00F92273" w:rsidP="00297EF5">
      <w:pPr>
        <w:rPr>
          <w:u w:val="single"/>
        </w:rPr>
      </w:pPr>
      <w:r>
        <w:rPr>
          <w:u w:val="single"/>
        </w:rPr>
        <w:t>Assembly</w:t>
      </w:r>
    </w:p>
    <w:p w14:paraId="317AA795" w14:textId="3650B60C" w:rsidR="0063414C" w:rsidRPr="0063414C" w:rsidRDefault="0063414C" w:rsidP="00297EF5">
      <w:pPr>
        <w:rPr>
          <w:b/>
        </w:rPr>
      </w:pPr>
      <w:r w:rsidRPr="0063414C">
        <w:rPr>
          <w:b/>
        </w:rPr>
        <w:t>Step 1</w:t>
      </w:r>
    </w:p>
    <w:p w14:paraId="7153CEAD" w14:textId="41FED939" w:rsidR="0063414C" w:rsidRDefault="00FB5E2C" w:rsidP="00297EF5">
      <w:r>
        <w:t xml:space="preserve">Assembly of the power and data cables consists of fishing the Cat6 ethernet cables into the 50 ft sections of </w:t>
      </w:r>
      <w:r w:rsidRPr="00FB5E2C">
        <w:t>Flexible Heat Shrink Tubing</w:t>
      </w:r>
      <w:r>
        <w:t xml:space="preserve"> and using the heat gun to shrink the heat shrink. </w:t>
      </w:r>
      <w:r w:rsidR="00422581">
        <w:t xml:space="preserve">It is recommended to overlap </w:t>
      </w:r>
      <w:r w:rsidR="00E47E69">
        <w:t>sections of heat shrink by around one foot.</w:t>
      </w:r>
      <w:r w:rsidR="004D5112">
        <w:t xml:space="preserve"> While shrinking the heat shrink with the heat gun, ensure that the Cat6 cables are straight and not twisted around one another.</w:t>
      </w:r>
      <w:r w:rsidR="00E47E69">
        <w:t xml:space="preserve"> </w:t>
      </w:r>
      <w:r w:rsidR="0063414C">
        <w:t xml:space="preserve">At the end of this step, the two Cat6 ethernet cables will be encased in the shrunken heat shrink. </w:t>
      </w:r>
    </w:p>
    <w:p w14:paraId="66C59C75" w14:textId="73F2E882" w:rsidR="00F92273" w:rsidRDefault="0063414C" w:rsidP="00594089">
      <w:pPr>
        <w:jc w:val="center"/>
      </w:pPr>
      <w:r>
        <w:rPr>
          <w:noProof/>
        </w:rPr>
        <w:drawing>
          <wp:inline distT="0" distB="0" distL="0" distR="0" wp14:anchorId="7B1C9ACB" wp14:editId="115EFF37">
            <wp:extent cx="2124075" cy="3333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29391" t="16706" r="31826" b="2089"/>
                    <a:stretch/>
                  </pic:blipFill>
                  <pic:spPr bwMode="auto">
                    <a:xfrm>
                      <a:off x="0" y="0"/>
                      <a:ext cx="2124075" cy="3333750"/>
                    </a:xfrm>
                    <a:prstGeom prst="rect">
                      <a:avLst/>
                    </a:prstGeom>
                    <a:noFill/>
                    <a:ln>
                      <a:noFill/>
                    </a:ln>
                    <a:extLst>
                      <a:ext uri="{53640926-AAD7-44D8-BBD7-CCE9431645EC}">
                        <a14:shadowObscured xmlns:a14="http://schemas.microsoft.com/office/drawing/2010/main"/>
                      </a:ext>
                    </a:extLst>
                  </pic:spPr>
                </pic:pic>
              </a:graphicData>
            </a:graphic>
          </wp:inline>
        </w:drawing>
      </w:r>
      <w:r w:rsidR="00594089">
        <w:t xml:space="preserve">  </w:t>
      </w:r>
      <w:r>
        <w:rPr>
          <w:noProof/>
        </w:rPr>
        <w:drawing>
          <wp:inline distT="0" distB="0" distL="0" distR="0" wp14:anchorId="77FFD06D" wp14:editId="4DBCF72D">
            <wp:extent cx="2447925" cy="33566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28000" t="7657" r="26087" b="8352"/>
                    <a:stretch/>
                  </pic:blipFill>
                  <pic:spPr bwMode="auto">
                    <a:xfrm>
                      <a:off x="0" y="0"/>
                      <a:ext cx="2456558" cy="3368462"/>
                    </a:xfrm>
                    <a:prstGeom prst="rect">
                      <a:avLst/>
                    </a:prstGeom>
                    <a:noFill/>
                    <a:ln>
                      <a:noFill/>
                    </a:ln>
                    <a:extLst>
                      <a:ext uri="{53640926-AAD7-44D8-BBD7-CCE9431645EC}">
                        <a14:shadowObscured xmlns:a14="http://schemas.microsoft.com/office/drawing/2010/main"/>
                      </a:ext>
                    </a:extLst>
                  </pic:spPr>
                </pic:pic>
              </a:graphicData>
            </a:graphic>
          </wp:inline>
        </w:drawing>
      </w:r>
    </w:p>
    <w:p w14:paraId="0B818F4A" w14:textId="489295C0" w:rsidR="00834DFD" w:rsidRDefault="00834DFD" w:rsidP="00297EF5">
      <w:pPr>
        <w:rPr>
          <w:b/>
        </w:rPr>
      </w:pPr>
      <w:r>
        <w:rPr>
          <w:b/>
        </w:rPr>
        <w:t>Step 2</w:t>
      </w:r>
    </w:p>
    <w:p w14:paraId="3A87BF51" w14:textId="66588ACE" w:rsidR="00834DFD" w:rsidRDefault="00834DFD" w:rsidP="00297EF5">
      <w:r>
        <w:t xml:space="preserve">After encasing the Cat6 ethernet cables in heat shrink, </w:t>
      </w:r>
      <w:r w:rsidR="00B34A11">
        <w:t xml:space="preserve">carabiners attached to safety wire will be added along the length of the power encased cables. </w:t>
      </w:r>
      <w:r w:rsidR="00F57E85">
        <w:t xml:space="preserve">The safety wire will be secured </w:t>
      </w:r>
      <w:r w:rsidR="00B62D91">
        <w:t xml:space="preserve">with heat shrink. Ten </w:t>
      </w:r>
      <w:r w:rsidR="0064185D">
        <w:t>one-foot</w:t>
      </w:r>
      <w:r w:rsidR="00B62D91">
        <w:t xml:space="preserve"> long sections of heat shrink will need to be cut from the remaining heat shrink from step 1. </w:t>
      </w:r>
      <w:r w:rsidR="0064185D">
        <w:t xml:space="preserve">At approximately every 20 ft of the encased ethernet cable, the safety </w:t>
      </w:r>
      <w:r w:rsidR="00C0249D">
        <w:t xml:space="preserve">wire </w:t>
      </w:r>
      <w:r w:rsidR="0064185D">
        <w:t>will be secured with the 1-foot sections of heat shrink as shown below.</w:t>
      </w:r>
      <w:r w:rsidR="00BD4CC6">
        <w:t xml:space="preserve"> </w:t>
      </w:r>
    </w:p>
    <w:p w14:paraId="5D5B123F" w14:textId="64644DE0" w:rsidR="00BD4CC6" w:rsidRDefault="00BD4CC6" w:rsidP="00594089">
      <w:pPr>
        <w:jc w:val="center"/>
      </w:pPr>
      <w:r>
        <w:rPr>
          <w:noProof/>
        </w:rPr>
        <w:drawing>
          <wp:inline distT="0" distB="0" distL="0" distR="0" wp14:anchorId="65719D6D" wp14:editId="3C780BAA">
            <wp:extent cx="5476875" cy="1704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20957" b="13235"/>
                    <a:stretch/>
                  </pic:blipFill>
                  <pic:spPr bwMode="auto">
                    <a:xfrm>
                      <a:off x="0" y="0"/>
                      <a:ext cx="5476875" cy="1704975"/>
                    </a:xfrm>
                    <a:prstGeom prst="rect">
                      <a:avLst/>
                    </a:prstGeom>
                    <a:noFill/>
                    <a:ln>
                      <a:noFill/>
                    </a:ln>
                    <a:extLst>
                      <a:ext uri="{53640926-AAD7-44D8-BBD7-CCE9431645EC}">
                        <a14:shadowObscured xmlns:a14="http://schemas.microsoft.com/office/drawing/2010/main"/>
                      </a:ext>
                    </a:extLst>
                  </pic:spPr>
                </pic:pic>
              </a:graphicData>
            </a:graphic>
          </wp:inline>
        </w:drawing>
      </w:r>
    </w:p>
    <w:p w14:paraId="770C7166" w14:textId="2CA06C4A" w:rsidR="00BD4CC6" w:rsidRDefault="00BD4CC6" w:rsidP="00297EF5">
      <w:r>
        <w:t xml:space="preserve">Additional heat shrink can be added later on in areas where the cable may experience excessive wear. For example, additional heat shrink has been placed on the Power and Data Cable Subassembly </w:t>
      </w:r>
      <w:r w:rsidR="006F5A1E">
        <w:t>in the area where the cable is next to the rudder from the Aluminum Frame subassembly. An image of this is shown below.</w:t>
      </w:r>
    </w:p>
    <w:p w14:paraId="21671C77" w14:textId="1FBC473F" w:rsidR="006F5A1E" w:rsidRPr="00834DFD" w:rsidRDefault="006F5A1E" w:rsidP="00594089">
      <w:pPr>
        <w:jc w:val="center"/>
      </w:pPr>
      <w:r>
        <w:rPr>
          <w:noProof/>
        </w:rPr>
        <w:drawing>
          <wp:inline distT="0" distB="0" distL="0" distR="0" wp14:anchorId="15D7B1AA" wp14:editId="11B9CB63">
            <wp:extent cx="5476875" cy="25908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76875" cy="2590800"/>
                    </a:xfrm>
                    <a:prstGeom prst="rect">
                      <a:avLst/>
                    </a:prstGeom>
                    <a:noFill/>
                    <a:ln>
                      <a:noFill/>
                    </a:ln>
                  </pic:spPr>
                </pic:pic>
              </a:graphicData>
            </a:graphic>
          </wp:inline>
        </w:drawing>
      </w:r>
    </w:p>
    <w:p w14:paraId="0020179E" w14:textId="452530A4" w:rsidR="00B6426D" w:rsidRDefault="00B6426D" w:rsidP="00B6426D">
      <w:pPr>
        <w:pStyle w:val="Heading1"/>
      </w:pPr>
      <w:bookmarkStart w:id="15" w:name="_Toc72671050"/>
      <w:r>
        <w:t>Blue Robotics Waterproofing</w:t>
      </w:r>
      <w:bookmarkEnd w:id="15"/>
      <w:r>
        <w:t xml:space="preserve"> </w:t>
      </w:r>
    </w:p>
    <w:p w14:paraId="6A36B61A" w14:textId="77777777" w:rsidR="00B6426D" w:rsidRDefault="00B6426D" w:rsidP="00B6426D">
      <w:r>
        <w:t xml:space="preserve">The Blue Robotics waterproofing consists of parts that are necessary for maintaining a watertight seal within the acrylic tubes that hold the camera subassembly and LED light source subassembly while allowing for power and signals to be transferred to and from the LED, camera, and stepper motor to the surface through ethernet cables. </w:t>
      </w:r>
    </w:p>
    <w:p w14:paraId="4FF4FC01" w14:textId="77777777" w:rsidR="00B6426D" w:rsidRDefault="00B6426D" w:rsidP="00B6426D">
      <w:r>
        <w:t xml:space="preserve">The parts needed for the waterproofing include: </w:t>
      </w:r>
    </w:p>
    <w:p w14:paraId="0474A48F" w14:textId="77777777" w:rsidR="00B6426D" w:rsidRDefault="00793411" w:rsidP="00B6426D">
      <w:pPr>
        <w:pStyle w:val="ListBullet"/>
      </w:pPr>
      <w:hyperlink r:id="rId116" w:history="1">
        <w:r w:rsidR="00B6426D">
          <w:rPr>
            <w:rStyle w:val="Hyperlink"/>
          </w:rPr>
          <w:t>Blue Robotics O-Ring Flange (3</w:t>
        </w:r>
        <w:r w:rsidR="00B6426D">
          <w:rPr>
            <w:rStyle w:val="Hyperlink"/>
            <w:rFonts w:ascii="Times New Roman" w:hAnsi="Times New Roman" w:cs="Times New Roman"/>
          </w:rPr>
          <w:t>″</w:t>
        </w:r>
        <w:r w:rsidR="00B6426D">
          <w:rPr>
            <w:rStyle w:val="Hyperlink"/>
          </w:rPr>
          <w:t xml:space="preserve"> Series)</w:t>
        </w:r>
      </w:hyperlink>
      <w:r w:rsidR="00B6426D">
        <w:t xml:space="preserve"> (quantity: 2)</w:t>
      </w:r>
    </w:p>
    <w:p w14:paraId="09D9AE89" w14:textId="77777777" w:rsidR="00B6426D" w:rsidRDefault="00793411" w:rsidP="00B6426D">
      <w:pPr>
        <w:pStyle w:val="ListBullet"/>
      </w:pPr>
      <w:hyperlink r:id="rId117" w:history="1">
        <w:r w:rsidR="00B6426D">
          <w:rPr>
            <w:rStyle w:val="Hyperlink"/>
          </w:rPr>
          <w:t>Aluminum End Cap with 4 Holes (3</w:t>
        </w:r>
        <w:r w:rsidR="00B6426D">
          <w:rPr>
            <w:rStyle w:val="Hyperlink"/>
            <w:rFonts w:ascii="Times New Roman" w:hAnsi="Times New Roman" w:cs="Times New Roman"/>
          </w:rPr>
          <w:t>″</w:t>
        </w:r>
        <w:r w:rsidR="00B6426D">
          <w:rPr>
            <w:rStyle w:val="Hyperlink"/>
          </w:rPr>
          <w:t xml:space="preserve"> Series)</w:t>
        </w:r>
      </w:hyperlink>
      <w:r w:rsidR="00B6426D">
        <w:t xml:space="preserve"> (quantity: 2)   </w:t>
      </w:r>
    </w:p>
    <w:p w14:paraId="7F09742A" w14:textId="77777777" w:rsidR="00B6426D" w:rsidRDefault="00793411" w:rsidP="00B6426D">
      <w:pPr>
        <w:pStyle w:val="ListBullet"/>
        <w:numPr>
          <w:ilvl w:val="0"/>
          <w:numId w:val="1"/>
        </w:numPr>
      </w:pPr>
      <w:hyperlink r:id="rId118" w:history="1">
        <w:r w:rsidR="00B6426D">
          <w:rPr>
            <w:rStyle w:val="Hyperlink"/>
          </w:rPr>
          <w:t>Blue Robotics M10 Cable Penetrator for 8mm Cable</w:t>
        </w:r>
      </w:hyperlink>
      <w:r w:rsidR="00B6426D">
        <w:t xml:space="preserve"> (quantity: 2)</w:t>
      </w:r>
    </w:p>
    <w:p w14:paraId="28BA6A84" w14:textId="77777777" w:rsidR="00B6426D" w:rsidRDefault="00793411" w:rsidP="00B6426D">
      <w:pPr>
        <w:pStyle w:val="ListBullet"/>
        <w:numPr>
          <w:ilvl w:val="0"/>
          <w:numId w:val="1"/>
        </w:numPr>
      </w:pPr>
      <w:hyperlink r:id="rId119" w:history="1">
        <w:r w:rsidR="00B6426D">
          <w:rPr>
            <w:rStyle w:val="Hyperlink"/>
          </w:rPr>
          <w:t>Blue Robotics M10 Cable Penetrator for 6mm Cable</w:t>
        </w:r>
      </w:hyperlink>
      <w:r w:rsidR="00B6426D">
        <w:t xml:space="preserve"> (quantity: 2)</w:t>
      </w:r>
    </w:p>
    <w:p w14:paraId="12951C27" w14:textId="77777777" w:rsidR="00B6426D" w:rsidRDefault="00793411" w:rsidP="00B6426D">
      <w:pPr>
        <w:pStyle w:val="ListBullet"/>
        <w:numPr>
          <w:ilvl w:val="0"/>
          <w:numId w:val="1"/>
        </w:numPr>
      </w:pPr>
      <w:hyperlink r:id="rId120" w:history="1">
        <w:r w:rsidR="00B6426D">
          <w:rPr>
            <w:rStyle w:val="Hyperlink"/>
          </w:rPr>
          <w:t>Blue Robotics Enclosure Vent and Plug</w:t>
        </w:r>
      </w:hyperlink>
      <w:r w:rsidR="00B6426D">
        <w:t xml:space="preserve"> (quantity: 2)</w:t>
      </w:r>
    </w:p>
    <w:p w14:paraId="7D65C19B" w14:textId="258E4A48" w:rsidR="00B6426D" w:rsidRDefault="00793411" w:rsidP="00B6426D">
      <w:pPr>
        <w:pStyle w:val="ListBullet"/>
        <w:numPr>
          <w:ilvl w:val="0"/>
          <w:numId w:val="1"/>
        </w:numPr>
      </w:pPr>
      <w:hyperlink r:id="rId121" w:history="1">
        <w:r w:rsidR="00B6426D">
          <w:rPr>
            <w:rStyle w:val="Hyperlink"/>
          </w:rPr>
          <w:t>Blue Robotics M10 Cable Penetrator Blank (No Hole)</w:t>
        </w:r>
      </w:hyperlink>
      <w:r w:rsidR="00B6426D">
        <w:t xml:space="preserve"> (quantity: 2)</w:t>
      </w:r>
    </w:p>
    <w:p w14:paraId="5EC46420" w14:textId="25E2FCF9" w:rsidR="00834DFD" w:rsidRDefault="00793411" w:rsidP="00834DFD">
      <w:pPr>
        <w:pStyle w:val="ListBullet"/>
        <w:numPr>
          <w:ilvl w:val="0"/>
          <w:numId w:val="1"/>
        </w:numPr>
      </w:pPr>
      <w:hyperlink r:id="rId122" w:history="1">
        <w:r w:rsidR="00834DFD">
          <w:rPr>
            <w:rStyle w:val="Hyperlink"/>
          </w:rPr>
          <w:t>Cat6 RJ45 Ends</w:t>
        </w:r>
      </w:hyperlink>
      <w:r w:rsidR="00834DFD">
        <w:t xml:space="preserve"> (quantity: 2)</w:t>
      </w:r>
    </w:p>
    <w:p w14:paraId="43C1556A" w14:textId="77777777" w:rsidR="00B6426D" w:rsidRDefault="00B6426D" w:rsidP="00B6426D">
      <w:pPr>
        <w:pStyle w:val="ListBullet"/>
        <w:numPr>
          <w:ilvl w:val="0"/>
          <w:numId w:val="0"/>
        </w:numPr>
        <w:rPr>
          <w:u w:val="single"/>
        </w:rPr>
      </w:pPr>
      <w:r>
        <w:rPr>
          <w:u w:val="single"/>
        </w:rPr>
        <w:t>Tools</w:t>
      </w:r>
    </w:p>
    <w:p w14:paraId="6AF691F5" w14:textId="77777777" w:rsidR="00B6426D" w:rsidRDefault="00793411" w:rsidP="00B6426D">
      <w:pPr>
        <w:pStyle w:val="ListBullet"/>
        <w:numPr>
          <w:ilvl w:val="0"/>
          <w:numId w:val="1"/>
        </w:numPr>
      </w:pPr>
      <w:hyperlink r:id="rId123" w:history="1">
        <w:r w:rsidR="00B6426D">
          <w:rPr>
            <w:rStyle w:val="Hyperlink"/>
          </w:rPr>
          <w:t>Blue Robotics Penetrator Wrench</w:t>
        </w:r>
      </w:hyperlink>
    </w:p>
    <w:p w14:paraId="104A44AA" w14:textId="77777777" w:rsidR="00B6426D" w:rsidRDefault="00793411" w:rsidP="00B6426D">
      <w:pPr>
        <w:pStyle w:val="ListBullet"/>
        <w:numPr>
          <w:ilvl w:val="0"/>
          <w:numId w:val="1"/>
        </w:numPr>
      </w:pPr>
      <w:hyperlink r:id="rId124" w:history="1">
        <w:r w:rsidR="00B6426D">
          <w:rPr>
            <w:rStyle w:val="Hyperlink"/>
          </w:rPr>
          <w:t>Blue Robotics Potting Kit</w:t>
        </w:r>
      </w:hyperlink>
      <w:r w:rsidR="00B6426D">
        <w:t xml:space="preserve">  </w:t>
      </w:r>
    </w:p>
    <w:p w14:paraId="0C38ED86" w14:textId="77777777" w:rsidR="00B6426D" w:rsidRDefault="00793411" w:rsidP="00B6426D">
      <w:pPr>
        <w:pStyle w:val="ListBullet"/>
        <w:numPr>
          <w:ilvl w:val="0"/>
          <w:numId w:val="1"/>
        </w:numPr>
      </w:pPr>
      <w:hyperlink r:id="rId125" w:history="1">
        <w:r w:rsidR="00B6426D">
          <w:rPr>
            <w:rStyle w:val="Hyperlink"/>
          </w:rPr>
          <w:t>Loctite Marine Epoxy</w:t>
        </w:r>
      </w:hyperlink>
    </w:p>
    <w:p w14:paraId="7EFCF741" w14:textId="77777777" w:rsidR="00B6426D" w:rsidRDefault="00793411" w:rsidP="00B6426D">
      <w:pPr>
        <w:pStyle w:val="ListBullet"/>
        <w:numPr>
          <w:ilvl w:val="0"/>
          <w:numId w:val="1"/>
        </w:numPr>
      </w:pPr>
      <w:hyperlink r:id="rId126" w:history="1">
        <w:r w:rsidR="00B6426D">
          <w:rPr>
            <w:rStyle w:val="Hyperlink"/>
          </w:rPr>
          <w:t>Acetone Cable Preparation Wipes</w:t>
        </w:r>
      </w:hyperlink>
    </w:p>
    <w:p w14:paraId="7819C80C" w14:textId="7FBEF75E" w:rsidR="00FF474F" w:rsidRDefault="00793411" w:rsidP="00834DFD">
      <w:pPr>
        <w:pStyle w:val="ListBullet"/>
        <w:rPr>
          <w:u w:val="single"/>
        </w:rPr>
      </w:pPr>
      <w:hyperlink r:id="rId127" w:history="1">
        <w:r w:rsidR="00B6426D">
          <w:rPr>
            <w:rStyle w:val="Hyperlink"/>
          </w:rPr>
          <w:t>Blue Robotics O-Ring Pick</w:t>
        </w:r>
      </w:hyperlink>
      <w:r w:rsidR="00FF474F" w:rsidRPr="00FF474F">
        <w:rPr>
          <w:u w:val="single"/>
        </w:rPr>
        <w:t xml:space="preserve"> </w:t>
      </w:r>
    </w:p>
    <w:p w14:paraId="08AEBBD5" w14:textId="77777777" w:rsidR="00834DFD" w:rsidRDefault="00793411" w:rsidP="00834DFD">
      <w:pPr>
        <w:pStyle w:val="ListBullet"/>
      </w:pPr>
      <w:hyperlink r:id="rId128" w:history="1">
        <w:r w:rsidR="00834DFD">
          <w:rPr>
            <w:rStyle w:val="Hyperlink"/>
          </w:rPr>
          <w:t>Ethernet Crimping Tool</w:t>
        </w:r>
      </w:hyperlink>
    </w:p>
    <w:p w14:paraId="5C24BE8B" w14:textId="13F8D1A3" w:rsidR="00834DFD" w:rsidRDefault="00793411" w:rsidP="00834DFD">
      <w:pPr>
        <w:pStyle w:val="ListBullet"/>
      </w:pPr>
      <w:hyperlink r:id="rId129" w:history="1">
        <w:r w:rsidR="00834DFD">
          <w:rPr>
            <w:rStyle w:val="Hyperlink"/>
          </w:rPr>
          <w:t>Wood Clamps</w:t>
        </w:r>
      </w:hyperlink>
      <w:r w:rsidR="00834DFD">
        <w:t xml:space="preserve">  </w:t>
      </w:r>
    </w:p>
    <w:p w14:paraId="4B8F151C" w14:textId="3D4B61D9" w:rsidR="00573BC7" w:rsidRPr="00834DFD" w:rsidRDefault="00C825AD" w:rsidP="00834DFD">
      <w:pPr>
        <w:pStyle w:val="ListBullet"/>
      </w:pPr>
      <w:r>
        <w:t>Clamp-on Bench Vise</w:t>
      </w:r>
    </w:p>
    <w:p w14:paraId="05F6C565" w14:textId="5E6F8A4E" w:rsidR="00FF474F" w:rsidRPr="00B4411D" w:rsidRDefault="00FF474F" w:rsidP="00FF474F">
      <w:pPr>
        <w:rPr>
          <w:u w:val="single"/>
        </w:rPr>
      </w:pPr>
      <w:r>
        <w:rPr>
          <w:u w:val="single"/>
        </w:rPr>
        <w:t>Assembly</w:t>
      </w:r>
    </w:p>
    <w:p w14:paraId="66FF6764" w14:textId="7F44A303" w:rsidR="00FF474F" w:rsidRDefault="00FF474F" w:rsidP="00FF474F">
      <w:r>
        <w:t xml:space="preserve">Instructions on how to pot cable penetrators are provided directly from </w:t>
      </w:r>
      <w:hyperlink r:id="rId130" w:history="1">
        <w:r>
          <w:rPr>
            <w:rStyle w:val="Hyperlink"/>
          </w:rPr>
          <w:t>Blue Robotics here</w:t>
        </w:r>
      </w:hyperlink>
      <w:r>
        <w:t xml:space="preserve">. </w:t>
      </w:r>
    </w:p>
    <w:p w14:paraId="072EB90F" w14:textId="6AEB1D02" w:rsidR="00ED01BE" w:rsidRDefault="00ED01BE" w:rsidP="00FF474F">
      <w:pPr>
        <w:rPr>
          <w:b/>
        </w:rPr>
      </w:pPr>
      <w:r>
        <w:rPr>
          <w:b/>
        </w:rPr>
        <w:t>Step 1</w:t>
      </w:r>
    </w:p>
    <w:p w14:paraId="58C4D40E" w14:textId="56C85641" w:rsidR="00ED01BE" w:rsidRPr="00ED01BE" w:rsidRDefault="00ED01BE" w:rsidP="00FF474F">
      <w:r>
        <w:t xml:space="preserve">First, the Cat6 ethernet cables will need to be potted into the </w:t>
      </w:r>
      <w:r w:rsidRPr="00ED01BE">
        <w:t>Blue Robotics M10 Cable Penetrator for 8mm Cable</w:t>
      </w:r>
      <w:r>
        <w:t xml:space="preserve">. This will require cutting the RJ45 end off of the end of the ethernet cables to be potted. After removing the RJ45 end, it is recommended to follow the instructions available from </w:t>
      </w:r>
      <w:hyperlink r:id="rId131" w:history="1">
        <w:r>
          <w:rPr>
            <w:rStyle w:val="Hyperlink"/>
          </w:rPr>
          <w:t>Blue Robotics here</w:t>
        </w:r>
      </w:hyperlink>
      <w:r>
        <w:t xml:space="preserve"> for potting cables in the penetrators. </w:t>
      </w:r>
    </w:p>
    <w:p w14:paraId="49A6870D" w14:textId="3FD2741E" w:rsidR="00B6426D" w:rsidRDefault="00C825AD" w:rsidP="00FF474F">
      <w:pPr>
        <w:rPr>
          <w:rStyle w:val="Hyperlink"/>
          <w:color w:val="595959" w:themeColor="text1" w:themeTint="A6"/>
          <w:u w:val="none"/>
        </w:rPr>
      </w:pPr>
      <w:r>
        <w:rPr>
          <w:rStyle w:val="Hyperlink"/>
          <w:color w:val="595959" w:themeColor="text1" w:themeTint="A6"/>
          <w:u w:val="none"/>
        </w:rPr>
        <w:t xml:space="preserve">After prepping the cables for potting, it is recommended to secure the Power and Data Cables Subassembly prior to potting. Here, the Power and Data Cables Subassembly was secured to aluminum T-slotted framing. Securing the cables prior to potting ensures that the cables will be in the desired orientation when the </w:t>
      </w:r>
      <w:r w:rsidR="004E55EE">
        <w:rPr>
          <w:rStyle w:val="Hyperlink"/>
          <w:color w:val="595959" w:themeColor="text1" w:themeTint="A6"/>
          <w:u w:val="none"/>
        </w:rPr>
        <w:t xml:space="preserve">potting </w:t>
      </w:r>
      <w:r>
        <w:rPr>
          <w:rStyle w:val="Hyperlink"/>
          <w:color w:val="595959" w:themeColor="text1" w:themeTint="A6"/>
          <w:u w:val="none"/>
        </w:rPr>
        <w:t xml:space="preserve">epoxy is curing. </w:t>
      </w:r>
    </w:p>
    <w:p w14:paraId="2563856F" w14:textId="7CDFF8B9" w:rsidR="006F664B" w:rsidRDefault="006F664B" w:rsidP="001F5155">
      <w:pPr>
        <w:jc w:val="center"/>
        <w:rPr>
          <w:rStyle w:val="Hyperlink"/>
          <w:color w:val="595959" w:themeColor="text1" w:themeTint="A6"/>
          <w:u w:val="none"/>
        </w:rPr>
      </w:pPr>
      <w:r>
        <w:rPr>
          <w:rStyle w:val="Hyperlink"/>
          <w:noProof/>
          <w:color w:val="595959" w:themeColor="text1" w:themeTint="A6"/>
          <w:u w:val="none"/>
        </w:rPr>
        <w:drawing>
          <wp:inline distT="0" distB="0" distL="0" distR="0" wp14:anchorId="5FB02C63" wp14:editId="634BFBBE">
            <wp:extent cx="2842040" cy="42376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22222" b="13021"/>
                    <a:stretch/>
                  </pic:blipFill>
                  <pic:spPr bwMode="auto">
                    <a:xfrm>
                      <a:off x="0" y="0"/>
                      <a:ext cx="2866191" cy="4273693"/>
                    </a:xfrm>
                    <a:prstGeom prst="rect">
                      <a:avLst/>
                    </a:prstGeom>
                    <a:noFill/>
                    <a:ln>
                      <a:noFill/>
                    </a:ln>
                    <a:extLst>
                      <a:ext uri="{53640926-AAD7-44D8-BBD7-CCE9431645EC}">
                        <a14:shadowObscured xmlns:a14="http://schemas.microsoft.com/office/drawing/2010/main"/>
                      </a:ext>
                    </a:extLst>
                  </pic:spPr>
                </pic:pic>
              </a:graphicData>
            </a:graphic>
          </wp:inline>
        </w:drawing>
      </w:r>
      <w:r w:rsidR="001F5155">
        <w:rPr>
          <w:rStyle w:val="Hyperlink"/>
          <w:color w:val="595959" w:themeColor="text1" w:themeTint="A6"/>
          <w:u w:val="none"/>
        </w:rPr>
        <w:t xml:space="preserve">  </w:t>
      </w:r>
      <w:r w:rsidR="00B61696">
        <w:rPr>
          <w:rStyle w:val="Hyperlink"/>
          <w:noProof/>
          <w:color w:val="595959" w:themeColor="text1" w:themeTint="A6"/>
          <w:u w:val="none"/>
        </w:rPr>
        <w:drawing>
          <wp:inline distT="0" distB="0" distL="0" distR="0" wp14:anchorId="1EE2A07A" wp14:editId="7AC2E362">
            <wp:extent cx="2486025" cy="4650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2500" r="19097" b="4036"/>
                    <a:stretch/>
                  </pic:blipFill>
                  <pic:spPr bwMode="auto">
                    <a:xfrm>
                      <a:off x="0" y="0"/>
                      <a:ext cx="2491157" cy="4659854"/>
                    </a:xfrm>
                    <a:prstGeom prst="rect">
                      <a:avLst/>
                    </a:prstGeom>
                    <a:noFill/>
                    <a:ln>
                      <a:noFill/>
                    </a:ln>
                    <a:extLst>
                      <a:ext uri="{53640926-AAD7-44D8-BBD7-CCE9431645EC}">
                        <a14:shadowObscured xmlns:a14="http://schemas.microsoft.com/office/drawing/2010/main"/>
                      </a:ext>
                    </a:extLst>
                  </pic:spPr>
                </pic:pic>
              </a:graphicData>
            </a:graphic>
          </wp:inline>
        </w:drawing>
      </w:r>
    </w:p>
    <w:p w14:paraId="034B46EB" w14:textId="6CA76908" w:rsidR="00DE0ED2" w:rsidRDefault="00DE0ED2" w:rsidP="00FF474F">
      <w:pPr>
        <w:rPr>
          <w:rStyle w:val="Hyperlink"/>
          <w:color w:val="595959" w:themeColor="text1" w:themeTint="A6"/>
          <w:u w:val="none"/>
        </w:rPr>
      </w:pPr>
      <w:r>
        <w:rPr>
          <w:rStyle w:val="Hyperlink"/>
          <w:color w:val="595959" w:themeColor="text1" w:themeTint="A6"/>
          <w:u w:val="none"/>
        </w:rPr>
        <w:t xml:space="preserve">After the Power and Data Cables Subassembly is oriented properly, the cables can be potted in the penetrators. </w:t>
      </w:r>
    </w:p>
    <w:p w14:paraId="6D754227" w14:textId="4A01D3AA" w:rsidR="001F5155" w:rsidRPr="00CD1541" w:rsidRDefault="001F5155" w:rsidP="001F5155">
      <w:pPr>
        <w:jc w:val="center"/>
        <w:rPr>
          <w:rStyle w:val="Hyperlink"/>
          <w:color w:val="595959" w:themeColor="text1" w:themeTint="A6"/>
          <w:u w:val="none"/>
        </w:rPr>
      </w:pPr>
      <w:r>
        <w:rPr>
          <w:rStyle w:val="Hyperlink"/>
          <w:noProof/>
          <w:color w:val="595959" w:themeColor="text1" w:themeTint="A6"/>
          <w:u w:val="none"/>
        </w:rPr>
        <w:drawing>
          <wp:inline distT="0" distB="0" distL="0" distR="0" wp14:anchorId="43DD0CE3" wp14:editId="0AC2A664">
            <wp:extent cx="2009775" cy="26762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12552" cy="2679908"/>
                    </a:xfrm>
                    <a:prstGeom prst="rect">
                      <a:avLst/>
                    </a:prstGeom>
                    <a:noFill/>
                    <a:ln>
                      <a:noFill/>
                    </a:ln>
                  </pic:spPr>
                </pic:pic>
              </a:graphicData>
            </a:graphic>
          </wp:inline>
        </w:drawing>
      </w:r>
    </w:p>
    <w:p w14:paraId="5B9669F2" w14:textId="2BF98940" w:rsidR="009C4175" w:rsidRDefault="005C040A" w:rsidP="005C040A">
      <w:pPr>
        <w:pStyle w:val="Heading1"/>
      </w:pPr>
      <w:bookmarkStart w:id="16" w:name="_Toc72671051"/>
      <w:r>
        <w:t xml:space="preserve">Surface Power and </w:t>
      </w:r>
      <w:r w:rsidR="00944DAA">
        <w:t>Signal</w:t>
      </w:r>
      <w:r>
        <w:t xml:space="preserve"> Control</w:t>
      </w:r>
      <w:bookmarkEnd w:id="16"/>
    </w:p>
    <w:p w14:paraId="1F13271B" w14:textId="381DFBA8" w:rsidR="00633C51" w:rsidRDefault="00633C51" w:rsidP="00633C51">
      <w:r>
        <w:t xml:space="preserve">The surface power and signal control </w:t>
      </w:r>
      <w:proofErr w:type="gramStart"/>
      <w:r>
        <w:t>consists</w:t>
      </w:r>
      <w:proofErr w:type="gramEnd"/>
      <w:r>
        <w:t xml:space="preserve"> of parts that are operated from the surface that provide power to the LED light source, power and data transfer to the camera, and signal to the stepper motor for focusing the camera. </w:t>
      </w:r>
    </w:p>
    <w:p w14:paraId="714C25D5" w14:textId="24B9A9BA" w:rsidR="004701C7" w:rsidRDefault="004701C7" w:rsidP="00633C51">
      <w:r>
        <w:t>The parts needed for the surface power and signal control include:</w:t>
      </w:r>
    </w:p>
    <w:p w14:paraId="0EAA37D5" w14:textId="5D31C204" w:rsidR="004701C7" w:rsidRDefault="00793411" w:rsidP="004701C7">
      <w:pPr>
        <w:pStyle w:val="ListBullet"/>
      </w:pPr>
      <w:hyperlink r:id="rId135" w:history="1">
        <w:r w:rsidR="000018CE">
          <w:rPr>
            <w:rStyle w:val="Hyperlink"/>
          </w:rPr>
          <w:t>12V 8A AC/DC Converter with 5.5 x 2.1 mm plug</w:t>
        </w:r>
      </w:hyperlink>
      <w:r w:rsidR="004701C7">
        <w:t xml:space="preserve"> </w:t>
      </w:r>
    </w:p>
    <w:p w14:paraId="58ED0112" w14:textId="307586A2" w:rsidR="007417FF" w:rsidRDefault="00793411" w:rsidP="004701C7">
      <w:pPr>
        <w:pStyle w:val="ListBullet"/>
      </w:pPr>
      <w:hyperlink r:id="rId136" w:history="1">
        <w:r w:rsidR="007417FF">
          <w:rPr>
            <w:rStyle w:val="Hyperlink"/>
          </w:rPr>
          <w:t>12V 2A AC/DC Converter with 5.5 x 2.1 mm plug</w:t>
        </w:r>
      </w:hyperlink>
      <w:r w:rsidR="007417FF">
        <w:t xml:space="preserve"> </w:t>
      </w:r>
    </w:p>
    <w:p w14:paraId="6E6E82C0" w14:textId="77777777" w:rsidR="007417FF" w:rsidRDefault="00793411" w:rsidP="00633C51">
      <w:pPr>
        <w:pStyle w:val="ListBullet"/>
      </w:pPr>
      <w:hyperlink r:id="rId137" w:history="1">
        <w:r w:rsidR="007417FF">
          <w:rPr>
            <w:rStyle w:val="Hyperlink"/>
          </w:rPr>
          <w:t>DC Buck Module Power Supply Volt Reducer Transformer</w:t>
        </w:r>
      </w:hyperlink>
    </w:p>
    <w:p w14:paraId="0C6A1845" w14:textId="77777777" w:rsidR="007417FF" w:rsidRDefault="00793411" w:rsidP="00633C51">
      <w:pPr>
        <w:pStyle w:val="ListBullet"/>
      </w:pPr>
      <w:hyperlink r:id="rId138" w:history="1">
        <w:r w:rsidR="007417FF">
          <w:rPr>
            <w:rStyle w:val="Hyperlink"/>
          </w:rPr>
          <w:t>Stepper Motor Controller PWM Pulse Signal Generator Speed Regulator Board</w:t>
        </w:r>
      </w:hyperlink>
    </w:p>
    <w:p w14:paraId="3ABB77C8" w14:textId="102A55F2" w:rsidR="00DB15A0" w:rsidRDefault="00793411" w:rsidP="00633C51">
      <w:pPr>
        <w:pStyle w:val="ListBullet"/>
      </w:pPr>
      <w:hyperlink r:id="rId139" w:history="1">
        <w:r w:rsidR="00DB15A0">
          <w:rPr>
            <w:rStyle w:val="Hyperlink"/>
          </w:rPr>
          <w:t>Power over ethernet injector</w:t>
        </w:r>
      </w:hyperlink>
      <w:r w:rsidR="00DB15A0">
        <w:t xml:space="preserve"> </w:t>
      </w:r>
    </w:p>
    <w:p w14:paraId="4BBD4533" w14:textId="27A6A9EB" w:rsidR="00DB15A0" w:rsidRPr="007F6284" w:rsidRDefault="00793411" w:rsidP="00633C51">
      <w:pPr>
        <w:pStyle w:val="ListBullet"/>
        <w:rPr>
          <w:rStyle w:val="Hyperlink"/>
          <w:color w:val="595959" w:themeColor="text1" w:themeTint="A6"/>
          <w:u w:val="none"/>
        </w:rPr>
      </w:pPr>
      <w:hyperlink r:id="rId140" w:history="1">
        <w:r w:rsidR="00DB15A0">
          <w:rPr>
            <w:rStyle w:val="Hyperlink"/>
          </w:rPr>
          <w:t>10 ft Cat6 Ethernet Cable</w:t>
        </w:r>
      </w:hyperlink>
    </w:p>
    <w:p w14:paraId="3FD1564A" w14:textId="77D3C4AC" w:rsidR="007F6284" w:rsidRDefault="00793411" w:rsidP="007F6284">
      <w:pPr>
        <w:pStyle w:val="ListBullet"/>
      </w:pPr>
      <w:hyperlink r:id="rId141" w:history="1">
        <w:r w:rsidR="007F6284">
          <w:rPr>
            <w:rStyle w:val="Hyperlink"/>
          </w:rPr>
          <w:t>RJ45 Ethernet Connector Breakout Board</w:t>
        </w:r>
      </w:hyperlink>
      <w:r w:rsidR="007F6284">
        <w:t xml:space="preserve"> </w:t>
      </w:r>
    </w:p>
    <w:p w14:paraId="122D01CF" w14:textId="36DC9143" w:rsidR="00227342" w:rsidRDefault="00793411" w:rsidP="007F6284">
      <w:pPr>
        <w:pStyle w:val="ListBullet"/>
      </w:pPr>
      <w:hyperlink r:id="rId142" w:history="1">
        <w:r w:rsidR="00227342">
          <w:rPr>
            <w:rStyle w:val="Hyperlink"/>
          </w:rPr>
          <w:t>12V DC Power Connector 5.5mm x 2.1mm</w:t>
        </w:r>
      </w:hyperlink>
      <w:r w:rsidR="00227342">
        <w:t xml:space="preserve"> </w:t>
      </w:r>
    </w:p>
    <w:p w14:paraId="01B10D41" w14:textId="432FD312" w:rsidR="004701C7" w:rsidRDefault="00DB15A0" w:rsidP="00633C51">
      <w:pPr>
        <w:pStyle w:val="ListBullet"/>
      </w:pPr>
      <w:r>
        <w:t xml:space="preserve">3D printed </w:t>
      </w:r>
      <w:r w:rsidR="00EC166D">
        <w:t>housing for controls</w:t>
      </w:r>
      <w:r>
        <w:t xml:space="preserve">  </w:t>
      </w:r>
    </w:p>
    <w:p w14:paraId="1CC12F2F" w14:textId="0013EEAC" w:rsidR="00742A4A" w:rsidRDefault="00742A4A" w:rsidP="00633C51">
      <w:pPr>
        <w:pStyle w:val="ListBullet"/>
      </w:pPr>
      <w:r>
        <w:t>22 AWG wire</w:t>
      </w:r>
    </w:p>
    <w:p w14:paraId="6CC29AB9" w14:textId="2E4F8B3A" w:rsidR="001E0BA6" w:rsidRDefault="0072525E" w:rsidP="001E0BA6">
      <w:pPr>
        <w:rPr>
          <w:u w:val="single"/>
        </w:rPr>
      </w:pPr>
      <w:r>
        <w:rPr>
          <w:u w:val="single"/>
        </w:rPr>
        <w:t>Assembly</w:t>
      </w:r>
    </w:p>
    <w:p w14:paraId="3C9D0125" w14:textId="39C4BB24" w:rsidR="0072525E" w:rsidRDefault="00742A4A" w:rsidP="001E0BA6">
      <w:pPr>
        <w:rPr>
          <w:b/>
        </w:rPr>
      </w:pPr>
      <w:r>
        <w:rPr>
          <w:b/>
        </w:rPr>
        <w:t>Step 1</w:t>
      </w:r>
    </w:p>
    <w:p w14:paraId="5EE5600F" w14:textId="77777777" w:rsidR="00937D6C" w:rsidRDefault="00937D6C" w:rsidP="00937D6C">
      <w:r>
        <w:t xml:space="preserve">With the base of the 3D printed housing for controls, </w:t>
      </w:r>
      <w:r w:rsidRPr="00937D6C">
        <w:t>Stepper Motor Controller PWM Pulse Signal Generator Speed Regulator Board</w:t>
      </w:r>
      <w:r>
        <w:t xml:space="preserve">, and </w:t>
      </w:r>
      <w:r w:rsidRPr="00937D6C">
        <w:t>RJ45 Ethernet Connector Breakout Board</w:t>
      </w:r>
      <w:r>
        <w:t xml:space="preserve">, assemble the parts as shown below. </w:t>
      </w:r>
    </w:p>
    <w:p w14:paraId="20F4E881" w14:textId="20A313AA" w:rsidR="00937D6C" w:rsidRDefault="00937D6C" w:rsidP="00937D6C">
      <w:pPr>
        <w:jc w:val="center"/>
      </w:pPr>
      <w:r>
        <w:rPr>
          <w:noProof/>
        </w:rPr>
        <w:drawing>
          <wp:inline distT="0" distB="0" distL="0" distR="0" wp14:anchorId="74749E93" wp14:editId="14924E61">
            <wp:extent cx="2841345" cy="4240294"/>
            <wp:effectExtent l="5397" t="0" r="2858" b="2857"/>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27431" t="4433" r="15799" b="31942"/>
                    <a:stretch/>
                  </pic:blipFill>
                  <pic:spPr bwMode="auto">
                    <a:xfrm rot="5400000">
                      <a:off x="0" y="0"/>
                      <a:ext cx="2842662" cy="4242260"/>
                    </a:xfrm>
                    <a:prstGeom prst="rect">
                      <a:avLst/>
                    </a:prstGeom>
                    <a:noFill/>
                    <a:ln>
                      <a:noFill/>
                    </a:ln>
                    <a:extLst>
                      <a:ext uri="{53640926-AAD7-44D8-BBD7-CCE9431645EC}">
                        <a14:shadowObscured xmlns:a14="http://schemas.microsoft.com/office/drawing/2010/main"/>
                      </a:ext>
                    </a:extLst>
                  </pic:spPr>
                </pic:pic>
              </a:graphicData>
            </a:graphic>
          </wp:inline>
        </w:drawing>
      </w:r>
    </w:p>
    <w:p w14:paraId="0217FBC6" w14:textId="557B7D0A" w:rsidR="00E54293" w:rsidRDefault="00937D6C" w:rsidP="00E54293">
      <w:r>
        <w:t xml:space="preserve">The 225 ft ethernet cable that connects into the </w:t>
      </w:r>
      <w:r w:rsidRPr="00937D6C">
        <w:t>RJ45 Ethernet Connector Breakout Board</w:t>
      </w:r>
      <w:r>
        <w:t xml:space="preserve"> is used for both sending control signals to the stepper motor, and supplying power to the LED. Above, the two red and black wires that are connected to the breakout board are the wires that will bridge the connection between the </w:t>
      </w:r>
      <w:r w:rsidRPr="00937D6C">
        <w:t>DC Buck Module Power Supply Volt Reducer Transformer</w:t>
      </w:r>
      <w:r>
        <w:t xml:space="preserve"> and the breakout board. </w:t>
      </w:r>
      <w:r w:rsidR="00E54293">
        <w:t xml:space="preserve">The four corresponding ethernet wires include the orange, striped orange, brown, and striped brown. The four wires that bridge the connection between the </w:t>
      </w:r>
      <w:r w:rsidR="00E54293" w:rsidRPr="00937D6C">
        <w:t>RJ45 Ethernet Connector Breakout Board</w:t>
      </w:r>
      <w:r w:rsidR="00E54293">
        <w:t xml:space="preserve"> and </w:t>
      </w:r>
      <w:r w:rsidR="00E54293" w:rsidRPr="00E54293">
        <w:t>Stepper Motor Controller PWM Pulse Signal Generator Speed Regulator Board</w:t>
      </w:r>
      <w:r w:rsidR="00E54293">
        <w:t xml:space="preserve"> control the </w:t>
      </w:r>
      <w:r w:rsidR="006907B4">
        <w:t>step</w:t>
      </w:r>
      <w:r w:rsidR="00E54293">
        <w:t xml:space="preserve">, direction, enable, and </w:t>
      </w:r>
      <w:r w:rsidR="006907B4">
        <w:t xml:space="preserve">VCC. The four corresponding ethernet wires include the blue (VCC), striped blue (DIR), green (ENA), and striped green (STP). Though, the choice of wire dedication can be modified however one sees fit. </w:t>
      </w:r>
    </w:p>
    <w:p w14:paraId="7D78D6A0" w14:textId="3FFB0F4C" w:rsidR="00745385" w:rsidRDefault="00745385" w:rsidP="00E54293">
      <w:pPr>
        <w:rPr>
          <w:b/>
        </w:rPr>
      </w:pPr>
      <w:r>
        <w:rPr>
          <w:b/>
        </w:rPr>
        <w:t>Step 2</w:t>
      </w:r>
    </w:p>
    <w:p w14:paraId="12D6624C" w14:textId="2AEFE068" w:rsidR="00745385" w:rsidRDefault="00CC688B" w:rsidP="00E54293">
      <w:r>
        <w:t>Power</w:t>
      </w:r>
      <w:r w:rsidR="009E572B">
        <w:t xml:space="preserve"> to the </w:t>
      </w:r>
      <w:r w:rsidR="009E572B" w:rsidRPr="009E572B">
        <w:t>DC Buck Module Power Supply Volt Reducer Transformer</w:t>
      </w:r>
      <w:r w:rsidR="009E572B">
        <w:t xml:space="preserve"> will be supplied by the </w:t>
      </w:r>
      <w:r w:rsidR="009E572B" w:rsidRPr="009E572B">
        <w:t>12V 8A AC/DC Converter with 5.5 x 2.1 mm plug</w:t>
      </w:r>
      <w:r w:rsidR="009E572B">
        <w:t xml:space="preserve">. With the top of the 3D printed housing for controls, </w:t>
      </w:r>
      <w:r w:rsidR="00F66647">
        <w:t xml:space="preserve">the </w:t>
      </w:r>
      <w:r w:rsidR="00266634" w:rsidRPr="009E572B">
        <w:t>DC Buck Module Power Supply Volt Reducer Transformer</w:t>
      </w:r>
      <w:r w:rsidR="00266634">
        <w:t xml:space="preserve"> can be screwed into place with the provided holes. In the picture below, the four blue wires are used to supply power from the </w:t>
      </w:r>
      <w:r w:rsidR="00266634" w:rsidRPr="009E572B">
        <w:t>5.5 x 2.1 mm plug</w:t>
      </w:r>
      <w:r w:rsidR="00266634">
        <w:t xml:space="preserve"> to the </w:t>
      </w:r>
      <w:r w:rsidR="00266634" w:rsidRPr="009E572B">
        <w:t>DC Buck Module Power Supply Volt Reducer Transformer</w:t>
      </w:r>
      <w:r w:rsidR="00266634">
        <w:t>. Two wires for both the positive and negative power supply are used to handle higher power throughputs</w:t>
      </w:r>
      <w:r w:rsidR="00C24BA5">
        <w:t xml:space="preserve"> (outlined in yellow)</w:t>
      </w:r>
      <w:r w:rsidR="00266634">
        <w:t xml:space="preserve">. </w:t>
      </w:r>
      <w:r w:rsidR="000F492E">
        <w:t>T</w:t>
      </w:r>
      <w:r w:rsidR="00266634">
        <w:t xml:space="preserve">wo wires for the power transfer from the </w:t>
      </w:r>
      <w:r w:rsidR="00266634" w:rsidRPr="009E572B">
        <w:t>DC Buck Module Power Supply Volt Reducer Transformer</w:t>
      </w:r>
      <w:r w:rsidR="00266634">
        <w:t xml:space="preserve"> to the </w:t>
      </w:r>
      <w:r w:rsidR="00266634" w:rsidRPr="00937D6C">
        <w:t>RJ45 Ethernet Connector Breakout Board</w:t>
      </w:r>
      <w:r w:rsidR="00266634">
        <w:t xml:space="preserve"> </w:t>
      </w:r>
      <w:r w:rsidR="000F492E">
        <w:t>are also used</w:t>
      </w:r>
      <w:r w:rsidR="00C24BA5">
        <w:t xml:space="preserve"> (outlined in red)</w:t>
      </w:r>
      <w:r w:rsidR="000F492E">
        <w:t xml:space="preserve">. </w:t>
      </w:r>
    </w:p>
    <w:p w14:paraId="0391217A" w14:textId="5D9E9C0B" w:rsidR="0037684C" w:rsidRDefault="0037684C" w:rsidP="00933EF7">
      <w:pPr>
        <w:jc w:val="center"/>
      </w:pPr>
      <w:r>
        <w:rPr>
          <w:noProof/>
        </w:rPr>
        <w:drawing>
          <wp:inline distT="0" distB="0" distL="0" distR="0" wp14:anchorId="5A6E0972" wp14:editId="14E1C949">
            <wp:extent cx="3551672" cy="3693226"/>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56129" cy="3697861"/>
                    </a:xfrm>
                    <a:prstGeom prst="rect">
                      <a:avLst/>
                    </a:prstGeom>
                    <a:noFill/>
                    <a:ln>
                      <a:noFill/>
                    </a:ln>
                  </pic:spPr>
                </pic:pic>
              </a:graphicData>
            </a:graphic>
          </wp:inline>
        </w:drawing>
      </w:r>
    </w:p>
    <w:p w14:paraId="1E250D04" w14:textId="4E31CBC0" w:rsidR="009E641E" w:rsidRDefault="009E641E" w:rsidP="009E641E">
      <w:r>
        <w:t xml:space="preserve">Power to the </w:t>
      </w:r>
      <w:r w:rsidRPr="009E641E">
        <w:t>Stepper Motor Controller PWM Pulse Signal Generator Speed Regulator Board</w:t>
      </w:r>
      <w:r>
        <w:t xml:space="preserve"> is supplied by the </w:t>
      </w:r>
      <w:r w:rsidRPr="009E641E">
        <w:t>12V 2A AC/DC Converter with 5.5 x 2.1 mm plug</w:t>
      </w:r>
      <w:r w:rsidR="00933EF7">
        <w:t xml:space="preserve"> (outlined in blue below)</w:t>
      </w:r>
      <w:r>
        <w:t xml:space="preserve">. </w:t>
      </w:r>
      <w:r w:rsidR="00933EF7">
        <w:t xml:space="preserve">The wires from the </w:t>
      </w:r>
      <w:r w:rsidR="00933EF7" w:rsidRPr="009E641E">
        <w:t>5.5 x 2.1 mm plug</w:t>
      </w:r>
      <w:r w:rsidR="00933EF7">
        <w:t xml:space="preserve"> connect into the back of the </w:t>
      </w:r>
      <w:r w:rsidR="00933EF7" w:rsidRPr="009E641E">
        <w:t>Stepper Motor Controller PWM Pulse Signal Generator Speed Regulator Board</w:t>
      </w:r>
      <w:r w:rsidR="00933EF7">
        <w:t xml:space="preserve"> shown below.</w:t>
      </w:r>
    </w:p>
    <w:p w14:paraId="57D91B72" w14:textId="72378C1F" w:rsidR="00933EF7" w:rsidRDefault="00933EF7" w:rsidP="009E641E">
      <w:r>
        <w:rPr>
          <w:noProof/>
        </w:rPr>
        <w:drawing>
          <wp:inline distT="0" distB="0" distL="0" distR="0" wp14:anchorId="28CDD669" wp14:editId="46B9440A">
            <wp:extent cx="2921329" cy="2434441"/>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32350" cy="2443625"/>
                    </a:xfrm>
                    <a:prstGeom prst="rect">
                      <a:avLst/>
                    </a:prstGeom>
                    <a:noFill/>
                    <a:ln>
                      <a:noFill/>
                    </a:ln>
                  </pic:spPr>
                </pic:pic>
              </a:graphicData>
            </a:graphic>
          </wp:inline>
        </w:drawing>
      </w:r>
      <w:r>
        <w:rPr>
          <w:noProof/>
        </w:rPr>
        <w:drawing>
          <wp:inline distT="0" distB="0" distL="0" distR="0" wp14:anchorId="61F6304F" wp14:editId="7A745C36">
            <wp:extent cx="2810639" cy="2412324"/>
            <wp:effectExtent l="889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9308" t="15895" r="7138"/>
                    <a:stretch/>
                  </pic:blipFill>
                  <pic:spPr bwMode="auto">
                    <a:xfrm rot="5400000">
                      <a:off x="0" y="0"/>
                      <a:ext cx="2818507" cy="2419077"/>
                    </a:xfrm>
                    <a:prstGeom prst="rect">
                      <a:avLst/>
                    </a:prstGeom>
                    <a:noFill/>
                    <a:ln>
                      <a:noFill/>
                    </a:ln>
                    <a:extLst>
                      <a:ext uri="{53640926-AAD7-44D8-BBD7-CCE9431645EC}">
                        <a14:shadowObscured xmlns:a14="http://schemas.microsoft.com/office/drawing/2010/main"/>
                      </a:ext>
                    </a:extLst>
                  </pic:spPr>
                </pic:pic>
              </a:graphicData>
            </a:graphic>
          </wp:inline>
        </w:drawing>
      </w:r>
    </w:p>
    <w:p w14:paraId="28D5490F" w14:textId="77777777" w:rsidR="009E641E" w:rsidRPr="00745385" w:rsidRDefault="009E641E" w:rsidP="00E54293"/>
    <w:p w14:paraId="427ACAE2" w14:textId="1684B7E5" w:rsidR="00937D6C" w:rsidRDefault="00073CC0" w:rsidP="00937D6C">
      <w:r>
        <w:t xml:space="preserve">The Surface power and Signal Control box can then be closed and secured with zip ties. </w:t>
      </w:r>
    </w:p>
    <w:p w14:paraId="3413E2DA" w14:textId="4B6491B0" w:rsidR="00937D6C" w:rsidRDefault="00FC4C3D" w:rsidP="008F14CB">
      <w:pPr>
        <w:jc w:val="center"/>
      </w:pPr>
      <w:r>
        <w:rPr>
          <w:noProof/>
        </w:rPr>
        <w:drawing>
          <wp:inline distT="0" distB="0" distL="0" distR="0" wp14:anchorId="6D564F43" wp14:editId="45085E81">
            <wp:extent cx="3026620" cy="2125683"/>
            <wp:effectExtent l="0" t="0" r="254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6706" t="10553" r="27980" b="7300"/>
                    <a:stretch/>
                  </pic:blipFill>
                  <pic:spPr bwMode="auto">
                    <a:xfrm>
                      <a:off x="0" y="0"/>
                      <a:ext cx="3028086" cy="2126713"/>
                    </a:xfrm>
                    <a:prstGeom prst="rect">
                      <a:avLst/>
                    </a:prstGeom>
                    <a:noFill/>
                    <a:ln>
                      <a:noFill/>
                    </a:ln>
                    <a:extLst>
                      <a:ext uri="{53640926-AAD7-44D8-BBD7-CCE9431645EC}">
                        <a14:shadowObscured xmlns:a14="http://schemas.microsoft.com/office/drawing/2010/main"/>
                      </a:ext>
                    </a:extLst>
                  </pic:spPr>
                </pic:pic>
              </a:graphicData>
            </a:graphic>
          </wp:inline>
        </w:drawing>
      </w:r>
    </w:p>
    <w:p w14:paraId="078FEDED" w14:textId="63B15E4E" w:rsidR="007F1091" w:rsidRDefault="00FC4C3D" w:rsidP="008F14CB">
      <w:pPr>
        <w:jc w:val="center"/>
      </w:pPr>
      <w:r>
        <w:rPr>
          <w:noProof/>
        </w:rPr>
        <w:drawing>
          <wp:inline distT="0" distB="0" distL="0" distR="0" wp14:anchorId="7503A409" wp14:editId="2AF31B21">
            <wp:extent cx="1744752" cy="1056904"/>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31680" t="34861" r="36440" b="24303"/>
                    <a:stretch/>
                  </pic:blipFill>
                  <pic:spPr bwMode="auto">
                    <a:xfrm>
                      <a:off x="0" y="0"/>
                      <a:ext cx="1745214" cy="1057184"/>
                    </a:xfrm>
                    <a:prstGeom prst="rect">
                      <a:avLst/>
                    </a:prstGeom>
                    <a:noFill/>
                    <a:ln>
                      <a:noFill/>
                    </a:ln>
                    <a:extLst>
                      <a:ext uri="{53640926-AAD7-44D8-BBD7-CCE9431645EC}">
                        <a14:shadowObscured xmlns:a14="http://schemas.microsoft.com/office/drawing/2010/main"/>
                      </a:ext>
                    </a:extLst>
                  </pic:spPr>
                </pic:pic>
              </a:graphicData>
            </a:graphic>
          </wp:inline>
        </w:drawing>
      </w:r>
      <w:r w:rsidR="008F14CB">
        <w:t xml:space="preserve">  </w:t>
      </w:r>
      <w:r w:rsidR="008F14CB">
        <w:rPr>
          <w:noProof/>
        </w:rPr>
        <w:drawing>
          <wp:inline distT="0" distB="0" distL="0" distR="0" wp14:anchorId="70AD42DB" wp14:editId="41EAB655">
            <wp:extent cx="2540624" cy="1009402"/>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21913" t="33026" r="31668" b="27977"/>
                    <a:stretch/>
                  </pic:blipFill>
                  <pic:spPr bwMode="auto">
                    <a:xfrm>
                      <a:off x="0" y="0"/>
                      <a:ext cx="2541096" cy="1009589"/>
                    </a:xfrm>
                    <a:prstGeom prst="rect">
                      <a:avLst/>
                    </a:prstGeom>
                    <a:noFill/>
                    <a:ln>
                      <a:noFill/>
                    </a:ln>
                    <a:extLst>
                      <a:ext uri="{53640926-AAD7-44D8-BBD7-CCE9431645EC}">
                        <a14:shadowObscured xmlns:a14="http://schemas.microsoft.com/office/drawing/2010/main"/>
                      </a:ext>
                    </a:extLst>
                  </pic:spPr>
                </pic:pic>
              </a:graphicData>
            </a:graphic>
          </wp:inline>
        </w:drawing>
      </w:r>
    </w:p>
    <w:p w14:paraId="42BB150E" w14:textId="526C6D5A" w:rsidR="007F1091" w:rsidRDefault="007F1091" w:rsidP="007F1091">
      <w:pPr>
        <w:pStyle w:val="Heading1"/>
      </w:pPr>
      <w:bookmarkStart w:id="17" w:name="_Toc72671052"/>
      <w:r>
        <w:t>Hoist Attachment Point</w:t>
      </w:r>
      <w:bookmarkEnd w:id="17"/>
    </w:p>
    <w:p w14:paraId="476B1859" w14:textId="41C0F14D" w:rsidR="007F1091" w:rsidRDefault="007F1091" w:rsidP="007F1091">
      <w:r>
        <w:t xml:space="preserve">While profiling with the </w:t>
      </w:r>
      <w:proofErr w:type="spellStart"/>
      <w:r>
        <w:t>FlocARAZI</w:t>
      </w:r>
      <w:proofErr w:type="spellEnd"/>
      <w:r>
        <w:t xml:space="preserve">, an attachment point is needed to secure the </w:t>
      </w:r>
      <w:proofErr w:type="spellStart"/>
      <w:r>
        <w:t>FlocARAZI</w:t>
      </w:r>
      <w:proofErr w:type="spellEnd"/>
      <w:r>
        <w:t xml:space="preserve"> to a hoist. </w:t>
      </w:r>
    </w:p>
    <w:p w14:paraId="21F5FA08" w14:textId="4E67C037" w:rsidR="007F1091" w:rsidRDefault="007F1091" w:rsidP="007F1091">
      <w:r>
        <w:t>The parts needed for a hoist attachment point include:</w:t>
      </w:r>
    </w:p>
    <w:p w14:paraId="5CC90219" w14:textId="77777777" w:rsidR="007F1091" w:rsidRDefault="00793411" w:rsidP="007F1091">
      <w:pPr>
        <w:pStyle w:val="ListBullet"/>
      </w:pPr>
      <w:hyperlink r:id="rId150" w:history="1">
        <w:r w:rsidR="007F1091">
          <w:rPr>
            <w:rStyle w:val="Hyperlink"/>
          </w:rPr>
          <w:t>2-inch Silver Corner Bracket</w:t>
        </w:r>
      </w:hyperlink>
      <w:r w:rsidR="007F1091">
        <w:t xml:space="preserve"> (quantity: 4)</w:t>
      </w:r>
    </w:p>
    <w:p w14:paraId="5AA0CD01" w14:textId="77777777" w:rsidR="00242160" w:rsidRDefault="00A854E7" w:rsidP="007F1091">
      <w:pPr>
        <w:pStyle w:val="ListBullet"/>
      </w:pPr>
      <w:r>
        <w:t xml:space="preserve">2.75 m long 1/8 in. stainless steel wire rope (quantity: </w:t>
      </w:r>
      <w:r w:rsidR="00242160">
        <w:t>2</w:t>
      </w:r>
      <w:r>
        <w:t>)</w:t>
      </w:r>
    </w:p>
    <w:p w14:paraId="16FAD218" w14:textId="77777777" w:rsidR="00242160" w:rsidRDefault="00793411" w:rsidP="007F1091">
      <w:pPr>
        <w:pStyle w:val="ListBullet"/>
      </w:pPr>
      <w:hyperlink r:id="rId151" w:history="1">
        <w:r w:rsidR="00242160">
          <w:rPr>
            <w:rStyle w:val="Hyperlink"/>
          </w:rPr>
          <w:t>Stainless Steel Cast Wire Rope Clamp</w:t>
        </w:r>
      </w:hyperlink>
      <w:r w:rsidR="00242160">
        <w:t xml:space="preserve"> (quantity: 8)</w:t>
      </w:r>
    </w:p>
    <w:p w14:paraId="7D45DF3C" w14:textId="373FFA4C" w:rsidR="007F1091" w:rsidRDefault="00793411" w:rsidP="007F1091">
      <w:pPr>
        <w:pStyle w:val="ListBullet"/>
      </w:pPr>
      <w:hyperlink r:id="rId152" w:history="1">
        <w:r w:rsidR="00242160">
          <w:rPr>
            <w:rStyle w:val="Hyperlink"/>
          </w:rPr>
          <w:t>Pear-Shaped Link</w:t>
        </w:r>
      </w:hyperlink>
      <w:r w:rsidR="00242160">
        <w:t xml:space="preserve"> (quantity: 1)  </w:t>
      </w:r>
      <w:r w:rsidR="007F1091">
        <w:t xml:space="preserve"> </w:t>
      </w:r>
    </w:p>
    <w:p w14:paraId="2C71FF31" w14:textId="64361858" w:rsidR="001D5E04" w:rsidRDefault="001D5E04" w:rsidP="007F1091">
      <w:pPr>
        <w:pStyle w:val="ListBullet"/>
      </w:pPr>
      <w:r>
        <w:t>Small heat shrink kit</w:t>
      </w:r>
    </w:p>
    <w:p w14:paraId="48F2A1D3" w14:textId="033544EC" w:rsidR="00773342" w:rsidRDefault="00773342" w:rsidP="00773342">
      <w:pPr>
        <w:rPr>
          <w:u w:val="single"/>
        </w:rPr>
      </w:pPr>
      <w:r>
        <w:rPr>
          <w:u w:val="single"/>
        </w:rPr>
        <w:t>Assembly</w:t>
      </w:r>
    </w:p>
    <w:p w14:paraId="2DA1D0FA" w14:textId="2D5C1114" w:rsidR="00773342" w:rsidRDefault="001D5E04" w:rsidP="00773342">
      <w:pPr>
        <w:rPr>
          <w:b/>
        </w:rPr>
      </w:pPr>
      <w:r>
        <w:rPr>
          <w:b/>
        </w:rPr>
        <w:t>Step 1</w:t>
      </w:r>
    </w:p>
    <w:p w14:paraId="40080282" w14:textId="3D3763C7" w:rsidR="001D5E04" w:rsidRDefault="001D5E04" w:rsidP="00773342">
      <w:r>
        <w:t xml:space="preserve">Place two of the </w:t>
      </w:r>
      <w:r w:rsidRPr="001D5E04">
        <w:t>2-inch Silver Corner Bracket</w:t>
      </w:r>
      <w:r>
        <w:t>s on one of the 2.75 m long 1/8 in. stainless steel wire rope</w:t>
      </w:r>
      <w:r w:rsidR="00726EBB">
        <w:t xml:space="preserve">s as shown below. </w:t>
      </w:r>
    </w:p>
    <w:p w14:paraId="10FB9F2A" w14:textId="40358B62" w:rsidR="00726EBB" w:rsidRDefault="00726EBB" w:rsidP="00726EBB">
      <w:pPr>
        <w:jc w:val="center"/>
      </w:pPr>
      <w:r>
        <w:rPr>
          <w:noProof/>
        </w:rPr>
        <w:drawing>
          <wp:inline distT="0" distB="0" distL="0" distR="0" wp14:anchorId="025A94FA" wp14:editId="205D8EA1">
            <wp:extent cx="3633850" cy="1958975"/>
            <wp:effectExtent l="0" t="0" r="5080" b="3175"/>
            <wp:docPr id="64" name="Picture 64" descr="C:\Users\kstrm-adm\Desktop\FlocARAZI Build Information\19-20210519T124354Z-001\New images 5-19\20210520_1235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trm-adm\Desktop\FlocARAZI Build Information\19-20210519T124354Z-001\New images 5-19\20210520_123538.jp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9741" t="24312" r="13863"/>
                    <a:stretch/>
                  </pic:blipFill>
                  <pic:spPr bwMode="auto">
                    <a:xfrm>
                      <a:off x="0" y="0"/>
                      <a:ext cx="3634798" cy="1959486"/>
                    </a:xfrm>
                    <a:prstGeom prst="rect">
                      <a:avLst/>
                    </a:prstGeom>
                    <a:noFill/>
                    <a:ln>
                      <a:noFill/>
                    </a:ln>
                    <a:extLst>
                      <a:ext uri="{53640926-AAD7-44D8-BBD7-CCE9431645EC}">
                        <a14:shadowObscured xmlns:a14="http://schemas.microsoft.com/office/drawing/2010/main"/>
                      </a:ext>
                    </a:extLst>
                  </pic:spPr>
                </pic:pic>
              </a:graphicData>
            </a:graphic>
          </wp:inline>
        </w:drawing>
      </w:r>
    </w:p>
    <w:p w14:paraId="613100B9" w14:textId="0CAD379E" w:rsidR="00726EBB" w:rsidRDefault="00726EBB" w:rsidP="00726EBB">
      <w:pPr>
        <w:rPr>
          <w:b/>
        </w:rPr>
      </w:pPr>
      <w:r>
        <w:rPr>
          <w:b/>
        </w:rPr>
        <w:t>Step 2</w:t>
      </w:r>
    </w:p>
    <w:p w14:paraId="6C3B5414" w14:textId="5E3BD5BE" w:rsidR="00726EBB" w:rsidRDefault="00726EBB" w:rsidP="00726EBB">
      <w:r>
        <w:t xml:space="preserve">The </w:t>
      </w:r>
      <w:r w:rsidR="004E55EE">
        <w:t>stainless-steel</w:t>
      </w:r>
      <w:r>
        <w:t xml:space="preserve"> wire rope can then be secured to the Pear-Shaped Link using four of the </w:t>
      </w:r>
      <w:r w:rsidR="004E55EE">
        <w:t>Stainless-Steel</w:t>
      </w:r>
      <w:r>
        <w:t xml:space="preserve"> Cast Wire Rope Clamps as shown below. Note that the proper way to secure wire rope with wire rope clamps is to </w:t>
      </w:r>
      <w:r w:rsidR="00AD4C5C">
        <w:t xml:space="preserve">secure the U-Bolt over the dead end on the turnback as shown below. Secure the nuts on the wire rope clamp with Loctite. Heat shrink can be added to the end of the wire rope to prevent injury from fraying of the rope end. </w:t>
      </w:r>
    </w:p>
    <w:p w14:paraId="0BB460B1" w14:textId="01DF5C2A" w:rsidR="00AD4C5C" w:rsidRPr="00726EBB" w:rsidRDefault="00AD4C5C" w:rsidP="00C54F5D">
      <w:pPr>
        <w:jc w:val="center"/>
      </w:pPr>
      <w:r>
        <w:rPr>
          <w:noProof/>
        </w:rPr>
        <w:drawing>
          <wp:inline distT="0" distB="0" distL="0" distR="0" wp14:anchorId="60568984" wp14:editId="1BF549A3">
            <wp:extent cx="5473581" cy="1211028"/>
            <wp:effectExtent l="0" t="0" r="0" b="8255"/>
            <wp:docPr id="65" name="Picture 65" descr="C:\Users\kstrm-adm\Desktop\FlocARAZI Build Information\19-20210519T124354Z-001\New images 5-19\20210520_123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strm-adm\Desktop\FlocARAZI Build Information\19-20210519T124354Z-001\New images 5-19\20210520_123648.jp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24773" b="28443"/>
                    <a:stretch/>
                  </pic:blipFill>
                  <pic:spPr bwMode="auto">
                    <a:xfrm>
                      <a:off x="0" y="0"/>
                      <a:ext cx="5474335" cy="1211195"/>
                    </a:xfrm>
                    <a:prstGeom prst="rect">
                      <a:avLst/>
                    </a:prstGeom>
                    <a:noFill/>
                    <a:ln>
                      <a:noFill/>
                    </a:ln>
                    <a:extLst>
                      <a:ext uri="{53640926-AAD7-44D8-BBD7-CCE9431645EC}">
                        <a14:shadowObscured xmlns:a14="http://schemas.microsoft.com/office/drawing/2010/main"/>
                      </a:ext>
                    </a:extLst>
                  </pic:spPr>
                </pic:pic>
              </a:graphicData>
            </a:graphic>
          </wp:inline>
        </w:drawing>
      </w:r>
    </w:p>
    <w:p w14:paraId="779BB0D0" w14:textId="624AEFC2" w:rsidR="00D24D74" w:rsidRDefault="005D5127" w:rsidP="007C440E">
      <w:r>
        <w:t xml:space="preserve">All four ends of the wire rope ca be secured around the </w:t>
      </w:r>
      <w:r w:rsidR="00C54F5D">
        <w:t xml:space="preserve">Pear-Shaped Link as shown below. </w:t>
      </w:r>
    </w:p>
    <w:p w14:paraId="6FDCDEA2" w14:textId="06B9ECFB" w:rsidR="00C54F5D" w:rsidRDefault="00C54F5D" w:rsidP="00C54F5D">
      <w:pPr>
        <w:jc w:val="center"/>
      </w:pPr>
      <w:r>
        <w:rPr>
          <w:noProof/>
        </w:rPr>
        <w:drawing>
          <wp:inline distT="0" distB="0" distL="0" distR="0" wp14:anchorId="41C5BF11" wp14:editId="35CD0C18">
            <wp:extent cx="4961736" cy="1436915"/>
            <wp:effectExtent l="0" t="0" r="0" b="0"/>
            <wp:docPr id="66" name="Picture 66" descr="C:\Users\kstrm-adm\Desktop\FlocARAZI Build Information\19-20210519T124354Z-001\New images 5-19\20210520_123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strm-adm\Desktop\FlocARAZI Build Information\19-20210519T124354Z-001\New images 5-19\20210520_123620.jp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25230" r="9312" b="19236"/>
                    <a:stretch/>
                  </pic:blipFill>
                  <pic:spPr bwMode="auto">
                    <a:xfrm>
                      <a:off x="0" y="0"/>
                      <a:ext cx="4964584" cy="1437740"/>
                    </a:xfrm>
                    <a:prstGeom prst="rect">
                      <a:avLst/>
                    </a:prstGeom>
                    <a:noFill/>
                    <a:ln>
                      <a:noFill/>
                    </a:ln>
                    <a:extLst>
                      <a:ext uri="{53640926-AAD7-44D8-BBD7-CCE9431645EC}">
                        <a14:shadowObscured xmlns:a14="http://schemas.microsoft.com/office/drawing/2010/main"/>
                      </a:ext>
                    </a:extLst>
                  </pic:spPr>
                </pic:pic>
              </a:graphicData>
            </a:graphic>
          </wp:inline>
        </w:drawing>
      </w:r>
    </w:p>
    <w:p w14:paraId="25C50638" w14:textId="3B49D7D5" w:rsidR="000E4EB8" w:rsidRDefault="000E4EB8" w:rsidP="000E4EB8">
      <w:pPr>
        <w:pStyle w:val="Heading1"/>
      </w:pPr>
      <w:bookmarkStart w:id="18" w:name="_Toc72671053"/>
      <w:r>
        <w:t>Operating Tips</w:t>
      </w:r>
      <w:bookmarkEnd w:id="18"/>
    </w:p>
    <w:p w14:paraId="1AE9E5D7" w14:textId="526FBDE1" w:rsidR="000E4EB8" w:rsidRDefault="000E4EB8" w:rsidP="000E4EB8">
      <w:r>
        <w:t xml:space="preserve">In this section, a few tips will be provided to help in setting up the </w:t>
      </w:r>
      <w:proofErr w:type="spellStart"/>
      <w:r>
        <w:t>FlocARAZI</w:t>
      </w:r>
      <w:proofErr w:type="spellEnd"/>
      <w:r>
        <w:t xml:space="preserve"> for operation. </w:t>
      </w:r>
    </w:p>
    <w:p w14:paraId="23D43FD3" w14:textId="22657F1C" w:rsidR="000E4EB8" w:rsidRDefault="000E4EB8" w:rsidP="000E4EB8">
      <w:pPr>
        <w:pStyle w:val="Heading2"/>
      </w:pPr>
      <w:bookmarkStart w:id="19" w:name="_Toc72671054"/>
      <w:r>
        <w:t>Aligning camera with LED</w:t>
      </w:r>
      <w:bookmarkEnd w:id="19"/>
    </w:p>
    <w:p w14:paraId="2ACA0F65" w14:textId="0F2571C4" w:rsidR="000E4EB8" w:rsidRDefault="00105D04" w:rsidP="000E4EB8">
      <w:r>
        <w:t xml:space="preserve">To illuminate particles with the </w:t>
      </w:r>
      <w:proofErr w:type="spellStart"/>
      <w:r>
        <w:t>FlocARAZI</w:t>
      </w:r>
      <w:proofErr w:type="spellEnd"/>
      <w:r>
        <w:t xml:space="preserve">, the LED light source needs to be aligned with the camera objective. It is recommended to align the camera and LED before fixing the camera assembly and LED light source assembly within the frame assembly. This can be done by first inserting the Camera Assembly within the 3” acrylic tube. When inserting the Camera Assembly into the acrylic tube, try to position the camera in alignment with the LED. Next, on a flat surface, assemble the acrylic tubes that hold the Camera Assembly and LED Light Source Assembly with the Flow-Through Cell placed between as shown below. </w:t>
      </w:r>
      <w:r w:rsidR="00C87274">
        <w:t xml:space="preserve">Next, with power supplied to the camera and LED, adjust the position of the LED by adjusting the clamp that holds the LED in place. </w:t>
      </w:r>
    </w:p>
    <w:p w14:paraId="7EA25091" w14:textId="496CF09A" w:rsidR="00744992" w:rsidRDefault="0095501E" w:rsidP="00C86616">
      <w:pPr>
        <w:jc w:val="center"/>
      </w:pPr>
      <w:r>
        <w:rPr>
          <w:noProof/>
        </w:rPr>
        <w:drawing>
          <wp:inline distT="0" distB="0" distL="0" distR="0" wp14:anchorId="0AADC7C5" wp14:editId="3C5195F4">
            <wp:extent cx="5476875" cy="25908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76875" cy="2590800"/>
                    </a:xfrm>
                    <a:prstGeom prst="rect">
                      <a:avLst/>
                    </a:prstGeom>
                    <a:noFill/>
                    <a:ln>
                      <a:noFill/>
                    </a:ln>
                  </pic:spPr>
                </pic:pic>
              </a:graphicData>
            </a:graphic>
          </wp:inline>
        </w:drawing>
      </w:r>
    </w:p>
    <w:p w14:paraId="735718B0" w14:textId="0406E3A8" w:rsidR="00744992" w:rsidRDefault="00744992" w:rsidP="00744992">
      <w:pPr>
        <w:pStyle w:val="Heading2"/>
      </w:pPr>
      <w:bookmarkStart w:id="20" w:name="_Toc72671055"/>
      <w:r>
        <w:t>Wire management</w:t>
      </w:r>
      <w:bookmarkEnd w:id="20"/>
      <w:r>
        <w:t xml:space="preserve"> </w:t>
      </w:r>
    </w:p>
    <w:p w14:paraId="78026B3A" w14:textId="41194C26" w:rsidR="00A34FB1" w:rsidRDefault="00D944D7" w:rsidP="00744992">
      <w:r>
        <w:t xml:space="preserve">Wires on the </w:t>
      </w:r>
      <w:proofErr w:type="spellStart"/>
      <w:r>
        <w:t>FLocARAZI</w:t>
      </w:r>
      <w:proofErr w:type="spellEnd"/>
      <w:r>
        <w:t xml:space="preserve"> can be secured with zip ties at dedicated location. For example, the </w:t>
      </w:r>
      <w:r w:rsidR="00AD0C25">
        <w:t>Power and Data Cable Subassembly is secured to the rudder plate with zip ties secured through dedicated holes as shown below. Note that and extra layer of heat shrink was added where the zip ties secure the cables</w:t>
      </w:r>
      <w:r w:rsidR="00553CE3">
        <w:t xml:space="preserve"> and where the data cable meets the back of the rudder. </w:t>
      </w:r>
      <w:r w:rsidR="00971152">
        <w:t>Securing the Power and Data Cable Subassembly in this way prevents the cables from bending near the penetrators.</w:t>
      </w:r>
    </w:p>
    <w:p w14:paraId="175849D6" w14:textId="25A4E6B1" w:rsidR="00744992" w:rsidRDefault="00A34FB1" w:rsidP="00C86616">
      <w:pPr>
        <w:jc w:val="center"/>
      </w:pPr>
      <w:r>
        <w:rPr>
          <w:noProof/>
        </w:rPr>
        <w:drawing>
          <wp:inline distT="0" distB="0" distL="0" distR="0" wp14:anchorId="06FBE298" wp14:editId="6DD56073">
            <wp:extent cx="5476875" cy="22002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5073"/>
                    <a:stretch/>
                  </pic:blipFill>
                  <pic:spPr bwMode="auto">
                    <a:xfrm>
                      <a:off x="0" y="0"/>
                      <a:ext cx="5476875" cy="2200275"/>
                    </a:xfrm>
                    <a:prstGeom prst="rect">
                      <a:avLst/>
                    </a:prstGeom>
                    <a:noFill/>
                    <a:ln>
                      <a:noFill/>
                    </a:ln>
                    <a:extLst>
                      <a:ext uri="{53640926-AAD7-44D8-BBD7-CCE9431645EC}">
                        <a14:shadowObscured xmlns:a14="http://schemas.microsoft.com/office/drawing/2010/main"/>
                      </a:ext>
                    </a:extLst>
                  </pic:spPr>
                </pic:pic>
              </a:graphicData>
            </a:graphic>
          </wp:inline>
        </w:drawing>
      </w:r>
    </w:p>
    <w:p w14:paraId="0DA017B5" w14:textId="77777777" w:rsidR="00C86616" w:rsidRDefault="00C86616" w:rsidP="00744992">
      <w:r>
        <w:t xml:space="preserve">The cable that bridges power to the LED can also be secured with zip ties as shown below. </w:t>
      </w:r>
    </w:p>
    <w:p w14:paraId="37793280" w14:textId="15EFF34A" w:rsidR="00C86616" w:rsidRDefault="00C86616" w:rsidP="00C86616">
      <w:pPr>
        <w:jc w:val="center"/>
      </w:pPr>
      <w:r>
        <w:rPr>
          <w:noProof/>
        </w:rPr>
        <w:drawing>
          <wp:inline distT="0" distB="0" distL="0" distR="0" wp14:anchorId="0E30E174" wp14:editId="3D1C34D6">
            <wp:extent cx="5476875" cy="18954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t="15073" b="11765"/>
                    <a:stretch/>
                  </pic:blipFill>
                  <pic:spPr bwMode="auto">
                    <a:xfrm>
                      <a:off x="0" y="0"/>
                      <a:ext cx="5476875" cy="1895475"/>
                    </a:xfrm>
                    <a:prstGeom prst="rect">
                      <a:avLst/>
                    </a:prstGeom>
                    <a:noFill/>
                    <a:ln>
                      <a:noFill/>
                    </a:ln>
                    <a:extLst>
                      <a:ext uri="{53640926-AAD7-44D8-BBD7-CCE9431645EC}">
                        <a14:shadowObscured xmlns:a14="http://schemas.microsoft.com/office/drawing/2010/main"/>
                      </a:ext>
                    </a:extLst>
                  </pic:spPr>
                </pic:pic>
              </a:graphicData>
            </a:graphic>
          </wp:inline>
        </w:drawing>
      </w:r>
    </w:p>
    <w:p w14:paraId="315508F8" w14:textId="327A3398" w:rsidR="00306ED8" w:rsidRDefault="003D06A0" w:rsidP="003D06A0">
      <w:pPr>
        <w:pStyle w:val="Heading2"/>
      </w:pPr>
      <w:bookmarkStart w:id="21" w:name="_Toc72671056"/>
      <w:r>
        <w:t>Pressure testing seals</w:t>
      </w:r>
      <w:bookmarkEnd w:id="21"/>
      <w:r>
        <w:t xml:space="preserve"> </w:t>
      </w:r>
    </w:p>
    <w:p w14:paraId="151A1794" w14:textId="52E3431D" w:rsidR="003D06A0" w:rsidRDefault="003D06A0" w:rsidP="003D06A0">
      <w:r>
        <w:t xml:space="preserve">Before deploying the </w:t>
      </w:r>
      <w:proofErr w:type="spellStart"/>
      <w:r>
        <w:t>FlocARAZI</w:t>
      </w:r>
      <w:proofErr w:type="spellEnd"/>
      <w:r>
        <w:t xml:space="preserve">, a simple check of the seals can be performed by pulling a vacuum on both acrylic tubes. This can be done with a handheld vacuum pump that has an adapter that secures into the Blue Robotics vent plugs. </w:t>
      </w:r>
    </w:p>
    <w:p w14:paraId="73929B5B" w14:textId="4AAB4304" w:rsidR="003D06A0" w:rsidRDefault="00793411" w:rsidP="003D06A0">
      <w:pPr>
        <w:pStyle w:val="ListBullet"/>
      </w:pPr>
      <w:hyperlink r:id="rId159" w:history="1">
        <w:r w:rsidR="003D06A0">
          <w:rPr>
            <w:rStyle w:val="Hyperlink"/>
          </w:rPr>
          <w:t xml:space="preserve">Blue Robotics - </w:t>
        </w:r>
        <w:proofErr w:type="spellStart"/>
        <w:r w:rsidR="003D06A0">
          <w:rPr>
            <w:rStyle w:val="Hyperlink"/>
          </w:rPr>
          <w:t>Mityvac</w:t>
        </w:r>
        <w:proofErr w:type="spellEnd"/>
        <w:r w:rsidR="003D06A0">
          <w:rPr>
            <w:rStyle w:val="Hyperlink"/>
          </w:rPr>
          <w:t xml:space="preserve"> Hand Operated Vacuum Pump</w:t>
        </w:r>
      </w:hyperlink>
      <w:r w:rsidR="003D06A0">
        <w:t xml:space="preserve"> </w:t>
      </w:r>
    </w:p>
    <w:p w14:paraId="2736CD71" w14:textId="3C015BB9" w:rsidR="003D06A0" w:rsidRDefault="003D06A0" w:rsidP="003D06A0">
      <w:r>
        <w:t xml:space="preserve">In my experience, </w:t>
      </w:r>
      <w:r w:rsidR="006E5F9B">
        <w:t xml:space="preserve">a vacuum of 15 in Hg should be able to be held for 10 to 15 minutes without loss of vacuum. </w:t>
      </w:r>
      <w:r w:rsidR="0014295A">
        <w:t xml:space="preserve">If a vacuum isn’t held, check that all </w:t>
      </w:r>
      <w:proofErr w:type="spellStart"/>
      <w:r w:rsidR="0014295A">
        <w:t>o-ring</w:t>
      </w:r>
      <w:proofErr w:type="spellEnd"/>
      <w:r w:rsidR="0014295A">
        <w:t xml:space="preserve"> seals are clean and greased. An additional source of vacuum loss could include air leaking in from cable housings potted within the penetrators if a complete seal is not made while potting. To prevent this, </w:t>
      </w:r>
      <w:r w:rsidR="0048030B">
        <w:t>it is recommend</w:t>
      </w:r>
      <w:bookmarkStart w:id="22" w:name="_GoBack"/>
      <w:bookmarkEnd w:id="22"/>
      <w:r w:rsidR="0048030B">
        <w:t xml:space="preserve">ed to allow for excess potting epoxy to </w:t>
      </w:r>
      <w:r w:rsidR="00203E2E">
        <w:t xml:space="preserve">flow through the end of the penetrator as shown below. </w:t>
      </w:r>
    </w:p>
    <w:p w14:paraId="0CA6F3C3" w14:textId="77777777" w:rsidR="00637240" w:rsidRDefault="001A04F2" w:rsidP="00637240">
      <w:pPr>
        <w:jc w:val="center"/>
      </w:pPr>
      <w:r>
        <w:rPr>
          <w:noProof/>
        </w:rPr>
        <w:drawing>
          <wp:inline distT="0" distB="0" distL="0" distR="0" wp14:anchorId="05FF0A44" wp14:editId="016EC858">
            <wp:extent cx="3957640" cy="2590800"/>
            <wp:effectExtent l="0" t="2540" r="2540" b="2540"/>
            <wp:docPr id="68" name="Picture 68" descr="C:\Users\kstrm-adm\Desktop\Floc Cam Final\Parts list and build information\FlocARAZI Build Images\New images 5-19\20210522_17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strm-adm\Desktop\Floc Cam Final\Parts list and build information\FlocARAZI Build Images\New images 5-19\20210522_175643.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r="27739"/>
                    <a:stretch/>
                  </pic:blipFill>
                  <pic:spPr bwMode="auto">
                    <a:xfrm rot="5400000">
                      <a:off x="0" y="0"/>
                      <a:ext cx="3957640"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0200FB4C" w14:textId="26616345" w:rsidR="00203E2E" w:rsidRDefault="00637240" w:rsidP="00637240">
      <w:pPr>
        <w:jc w:val="center"/>
      </w:pPr>
      <w:r>
        <w:rPr>
          <w:noProof/>
        </w:rPr>
        <w:drawing>
          <wp:inline distT="0" distB="0" distL="0" distR="0" wp14:anchorId="71A40A8B" wp14:editId="4D6881CA">
            <wp:extent cx="5476875" cy="19145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26103"/>
                    <a:stretch/>
                  </pic:blipFill>
                  <pic:spPr bwMode="auto">
                    <a:xfrm>
                      <a:off x="0" y="0"/>
                      <a:ext cx="5476875" cy="1914525"/>
                    </a:xfrm>
                    <a:prstGeom prst="rect">
                      <a:avLst/>
                    </a:prstGeom>
                    <a:noFill/>
                    <a:ln>
                      <a:noFill/>
                    </a:ln>
                    <a:extLst>
                      <a:ext uri="{53640926-AAD7-44D8-BBD7-CCE9431645EC}">
                        <a14:shadowObscured xmlns:a14="http://schemas.microsoft.com/office/drawing/2010/main"/>
                      </a:ext>
                    </a:extLst>
                  </pic:spPr>
                </pic:pic>
              </a:graphicData>
            </a:graphic>
          </wp:inline>
        </w:drawing>
      </w:r>
    </w:p>
    <w:p w14:paraId="012A1C12" w14:textId="0643A98F" w:rsidR="004C0B32" w:rsidRDefault="004C0B32" w:rsidP="004C0B32">
      <w:pPr>
        <w:pStyle w:val="Heading2"/>
      </w:pPr>
      <w:bookmarkStart w:id="23" w:name="_Toc72671057"/>
      <w:r>
        <w:t>Removing Camera Assembly from Tube</w:t>
      </w:r>
      <w:bookmarkEnd w:id="23"/>
    </w:p>
    <w:p w14:paraId="6CCC8D17" w14:textId="73C42B1C" w:rsidR="004C0B32" w:rsidRDefault="007210E0" w:rsidP="004C0B32">
      <w:r>
        <w:t xml:space="preserve">To remove the camera assembly from the 3” acrylic tube, a 1” PVC pipe (or something similar) can be used to press the Camera Assembly out of the tube. </w:t>
      </w:r>
    </w:p>
    <w:p w14:paraId="47B6CBE7" w14:textId="2D892244" w:rsidR="007210E0" w:rsidRPr="004C0B32" w:rsidRDefault="000D50C7" w:rsidP="000D50C7">
      <w:pPr>
        <w:jc w:val="center"/>
      </w:pPr>
      <w:r>
        <w:rPr>
          <w:noProof/>
        </w:rPr>
        <w:drawing>
          <wp:inline distT="0" distB="0" distL="0" distR="0" wp14:anchorId="4F487B8D" wp14:editId="5D45BE4B">
            <wp:extent cx="5162550" cy="1524000"/>
            <wp:effectExtent l="0" t="9525" r="9525" b="9525"/>
            <wp:docPr id="70" name="Picture 70" descr="C:\Users\kstrm-adm\Desktop\Floc Cam Final\Parts list and build information\FlocARAZI Build Images\New images 5-19\20210522_180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strm-adm\Desktop\Floc Cam Final\Parts list and build information\FlocARAZI Build Images\New images 5-19\20210522_180235.jp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30515" r="5739" b="10662"/>
                    <a:stretch/>
                  </pic:blipFill>
                  <pic:spPr bwMode="auto">
                    <a:xfrm rot="5400000">
                      <a:off x="0" y="0"/>
                      <a:ext cx="5162550" cy="1524000"/>
                    </a:xfrm>
                    <a:prstGeom prst="rect">
                      <a:avLst/>
                    </a:prstGeom>
                    <a:noFill/>
                    <a:ln>
                      <a:noFill/>
                    </a:ln>
                    <a:extLst>
                      <a:ext uri="{53640926-AAD7-44D8-BBD7-CCE9431645EC}">
                        <a14:shadowObscured xmlns:a14="http://schemas.microsoft.com/office/drawing/2010/main"/>
                      </a:ext>
                    </a:extLst>
                  </pic:spPr>
                </pic:pic>
              </a:graphicData>
            </a:graphic>
          </wp:inline>
        </w:drawing>
      </w:r>
    </w:p>
    <w:sectPr w:rsidR="007210E0" w:rsidRPr="004C0B32">
      <w:footerReference w:type="default" r:id="rId163"/>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8CFD5E" w14:textId="77777777" w:rsidR="00C85366" w:rsidRDefault="00C85366" w:rsidP="00C6554A">
      <w:pPr>
        <w:spacing w:before="0" w:after="0" w:line="240" w:lineRule="auto"/>
      </w:pPr>
      <w:r>
        <w:separator/>
      </w:r>
    </w:p>
  </w:endnote>
  <w:endnote w:type="continuationSeparator" w:id="0">
    <w:p w14:paraId="330DF24A" w14:textId="77777777" w:rsidR="00C85366" w:rsidRDefault="00C85366"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C4B18E" w14:textId="77777777" w:rsidR="00793411" w:rsidRDefault="00793411">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014D27" w14:textId="77777777" w:rsidR="00C85366" w:rsidRDefault="00C85366" w:rsidP="00C6554A">
      <w:pPr>
        <w:spacing w:before="0" w:after="0" w:line="240" w:lineRule="auto"/>
      </w:pPr>
      <w:r>
        <w:separator/>
      </w:r>
    </w:p>
  </w:footnote>
  <w:footnote w:type="continuationSeparator" w:id="0">
    <w:p w14:paraId="16D780C4" w14:textId="77777777" w:rsidR="00C85366" w:rsidRDefault="00C85366"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38E906C5"/>
    <w:multiLevelType w:val="hybridMultilevel"/>
    <w:tmpl w:val="7DCA2CE4"/>
    <w:lvl w:ilvl="0" w:tplc="18803200">
      <w:numFmt w:val="bullet"/>
      <w:lvlText w:val="-"/>
      <w:lvlJc w:val="left"/>
      <w:pPr>
        <w:ind w:left="720" w:hanging="360"/>
      </w:pPr>
      <w:rPr>
        <w:rFonts w:ascii="Constantia" w:eastAsiaTheme="minorHAnsi" w:hAnsi="Constant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4AF1EF1"/>
    <w:multiLevelType w:val="hybridMultilevel"/>
    <w:tmpl w:val="32A8A700"/>
    <w:lvl w:ilvl="0" w:tplc="6AA6C09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CE7294"/>
    <w:multiLevelType w:val="hybridMultilevel"/>
    <w:tmpl w:val="03703478"/>
    <w:lvl w:ilvl="0" w:tplc="E744CDA6">
      <w:numFmt w:val="bullet"/>
      <w:lvlText w:val="-"/>
      <w:lvlJc w:val="left"/>
      <w:pPr>
        <w:ind w:left="720" w:hanging="360"/>
      </w:pPr>
      <w:rPr>
        <w:rFonts w:ascii="Constantia" w:eastAsiaTheme="minorHAnsi" w:hAnsi="Constant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3"/>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2"/>
  </w:num>
  <w:num w:numId="17">
    <w:abstractNumId w:val="14"/>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954"/>
    <w:rsid w:val="000018CE"/>
    <w:rsid w:val="00016114"/>
    <w:rsid w:val="0002002F"/>
    <w:rsid w:val="000261CF"/>
    <w:rsid w:val="00045F58"/>
    <w:rsid w:val="00073CC0"/>
    <w:rsid w:val="00076FC6"/>
    <w:rsid w:val="000771C2"/>
    <w:rsid w:val="00090403"/>
    <w:rsid w:val="00091606"/>
    <w:rsid w:val="000B18DC"/>
    <w:rsid w:val="000B6240"/>
    <w:rsid w:val="000B63A2"/>
    <w:rsid w:val="000C2238"/>
    <w:rsid w:val="000C46F5"/>
    <w:rsid w:val="000C492D"/>
    <w:rsid w:val="000D0B69"/>
    <w:rsid w:val="000D50C7"/>
    <w:rsid w:val="000E37A9"/>
    <w:rsid w:val="000E4EB8"/>
    <w:rsid w:val="000E6FE7"/>
    <w:rsid w:val="000F492E"/>
    <w:rsid w:val="00105D04"/>
    <w:rsid w:val="001303B3"/>
    <w:rsid w:val="001349DA"/>
    <w:rsid w:val="00136E33"/>
    <w:rsid w:val="0014295A"/>
    <w:rsid w:val="001462B4"/>
    <w:rsid w:val="00152227"/>
    <w:rsid w:val="00180371"/>
    <w:rsid w:val="00195205"/>
    <w:rsid w:val="001A04F2"/>
    <w:rsid w:val="001A1ABE"/>
    <w:rsid w:val="001A7017"/>
    <w:rsid w:val="001B2FBE"/>
    <w:rsid w:val="001D5E04"/>
    <w:rsid w:val="001E0BA6"/>
    <w:rsid w:val="001F5155"/>
    <w:rsid w:val="001F520E"/>
    <w:rsid w:val="00203E2E"/>
    <w:rsid w:val="0020509C"/>
    <w:rsid w:val="00225C88"/>
    <w:rsid w:val="00226F3B"/>
    <w:rsid w:val="00227342"/>
    <w:rsid w:val="00234F73"/>
    <w:rsid w:val="00236DDB"/>
    <w:rsid w:val="00242160"/>
    <w:rsid w:val="00247743"/>
    <w:rsid w:val="00250A13"/>
    <w:rsid w:val="002554CD"/>
    <w:rsid w:val="00266634"/>
    <w:rsid w:val="002671A8"/>
    <w:rsid w:val="00267D3D"/>
    <w:rsid w:val="0027743A"/>
    <w:rsid w:val="00284DCE"/>
    <w:rsid w:val="00293B83"/>
    <w:rsid w:val="00297EF5"/>
    <w:rsid w:val="002A1DF2"/>
    <w:rsid w:val="002A2008"/>
    <w:rsid w:val="002A4BB3"/>
    <w:rsid w:val="002B07C9"/>
    <w:rsid w:val="002B4294"/>
    <w:rsid w:val="002D08D8"/>
    <w:rsid w:val="002E3AE4"/>
    <w:rsid w:val="002E440D"/>
    <w:rsid w:val="002E4AF6"/>
    <w:rsid w:val="00306ED8"/>
    <w:rsid w:val="00307B83"/>
    <w:rsid w:val="0031683B"/>
    <w:rsid w:val="00333ADC"/>
    <w:rsid w:val="00333D0D"/>
    <w:rsid w:val="00357AA9"/>
    <w:rsid w:val="00360C9A"/>
    <w:rsid w:val="0036720A"/>
    <w:rsid w:val="0037684C"/>
    <w:rsid w:val="00395B04"/>
    <w:rsid w:val="003A636F"/>
    <w:rsid w:val="003C45C5"/>
    <w:rsid w:val="003D06A0"/>
    <w:rsid w:val="003D7959"/>
    <w:rsid w:val="003E2572"/>
    <w:rsid w:val="003E6EB6"/>
    <w:rsid w:val="003F7EA1"/>
    <w:rsid w:val="00404708"/>
    <w:rsid w:val="00422581"/>
    <w:rsid w:val="004359D5"/>
    <w:rsid w:val="00447071"/>
    <w:rsid w:val="004626E7"/>
    <w:rsid w:val="00467074"/>
    <w:rsid w:val="004701C7"/>
    <w:rsid w:val="0047124E"/>
    <w:rsid w:val="0048030B"/>
    <w:rsid w:val="00485667"/>
    <w:rsid w:val="00497D2C"/>
    <w:rsid w:val="004C049F"/>
    <w:rsid w:val="004C0B32"/>
    <w:rsid w:val="004C385B"/>
    <w:rsid w:val="004D5112"/>
    <w:rsid w:val="004D7454"/>
    <w:rsid w:val="004E1F1A"/>
    <w:rsid w:val="004E55EE"/>
    <w:rsid w:val="004F441D"/>
    <w:rsid w:val="004F7042"/>
    <w:rsid w:val="005000E2"/>
    <w:rsid w:val="00506AB9"/>
    <w:rsid w:val="00526369"/>
    <w:rsid w:val="00527479"/>
    <w:rsid w:val="00553CE3"/>
    <w:rsid w:val="005623E9"/>
    <w:rsid w:val="00573BC7"/>
    <w:rsid w:val="005756F6"/>
    <w:rsid w:val="0057650B"/>
    <w:rsid w:val="005769DF"/>
    <w:rsid w:val="005921F1"/>
    <w:rsid w:val="00593100"/>
    <w:rsid w:val="00594089"/>
    <w:rsid w:val="00597EB9"/>
    <w:rsid w:val="005A758C"/>
    <w:rsid w:val="005C040A"/>
    <w:rsid w:val="005C6E24"/>
    <w:rsid w:val="005D5127"/>
    <w:rsid w:val="005E648F"/>
    <w:rsid w:val="005F62D6"/>
    <w:rsid w:val="00610FF4"/>
    <w:rsid w:val="006251EB"/>
    <w:rsid w:val="00626841"/>
    <w:rsid w:val="00633C51"/>
    <w:rsid w:val="0063414C"/>
    <w:rsid w:val="00634897"/>
    <w:rsid w:val="00637240"/>
    <w:rsid w:val="00640D75"/>
    <w:rsid w:val="0064185D"/>
    <w:rsid w:val="00677222"/>
    <w:rsid w:val="00682CB3"/>
    <w:rsid w:val="00687CBF"/>
    <w:rsid w:val="006907B4"/>
    <w:rsid w:val="00693B0E"/>
    <w:rsid w:val="00693F66"/>
    <w:rsid w:val="006A3CE7"/>
    <w:rsid w:val="006B322B"/>
    <w:rsid w:val="006C20A2"/>
    <w:rsid w:val="006C54C3"/>
    <w:rsid w:val="006D3B0F"/>
    <w:rsid w:val="006E5F9B"/>
    <w:rsid w:val="006F0F06"/>
    <w:rsid w:val="006F409B"/>
    <w:rsid w:val="006F5A1E"/>
    <w:rsid w:val="006F664B"/>
    <w:rsid w:val="00702373"/>
    <w:rsid w:val="00715160"/>
    <w:rsid w:val="007210E0"/>
    <w:rsid w:val="00724236"/>
    <w:rsid w:val="0072525E"/>
    <w:rsid w:val="00726EBB"/>
    <w:rsid w:val="007417FF"/>
    <w:rsid w:val="00742A4A"/>
    <w:rsid w:val="00744992"/>
    <w:rsid w:val="00745385"/>
    <w:rsid w:val="00773342"/>
    <w:rsid w:val="007759F9"/>
    <w:rsid w:val="007879A0"/>
    <w:rsid w:val="0079057B"/>
    <w:rsid w:val="00793411"/>
    <w:rsid w:val="007B068C"/>
    <w:rsid w:val="007B3245"/>
    <w:rsid w:val="007C440E"/>
    <w:rsid w:val="007C6DE7"/>
    <w:rsid w:val="007E6DAA"/>
    <w:rsid w:val="007E7EF6"/>
    <w:rsid w:val="007F1091"/>
    <w:rsid w:val="007F6284"/>
    <w:rsid w:val="0081075E"/>
    <w:rsid w:val="00834DFD"/>
    <w:rsid w:val="008572FC"/>
    <w:rsid w:val="00857F42"/>
    <w:rsid w:val="00863B95"/>
    <w:rsid w:val="00874E91"/>
    <w:rsid w:val="00881DD1"/>
    <w:rsid w:val="00882ECB"/>
    <w:rsid w:val="00897ACB"/>
    <w:rsid w:val="008A5A74"/>
    <w:rsid w:val="008E38DA"/>
    <w:rsid w:val="008F14CB"/>
    <w:rsid w:val="008F1685"/>
    <w:rsid w:val="009016F1"/>
    <w:rsid w:val="0091139B"/>
    <w:rsid w:val="00930C31"/>
    <w:rsid w:val="00933EF7"/>
    <w:rsid w:val="00937D6C"/>
    <w:rsid w:val="00944DAA"/>
    <w:rsid w:val="0095501E"/>
    <w:rsid w:val="0096432F"/>
    <w:rsid w:val="00971152"/>
    <w:rsid w:val="00986A26"/>
    <w:rsid w:val="0099232C"/>
    <w:rsid w:val="009A3A6E"/>
    <w:rsid w:val="009C052C"/>
    <w:rsid w:val="009C4175"/>
    <w:rsid w:val="009C5A10"/>
    <w:rsid w:val="009D24A7"/>
    <w:rsid w:val="009D79DA"/>
    <w:rsid w:val="009E447F"/>
    <w:rsid w:val="009E572B"/>
    <w:rsid w:val="009E641E"/>
    <w:rsid w:val="00A100D1"/>
    <w:rsid w:val="00A15383"/>
    <w:rsid w:val="00A16ED5"/>
    <w:rsid w:val="00A22E28"/>
    <w:rsid w:val="00A231BC"/>
    <w:rsid w:val="00A34FB1"/>
    <w:rsid w:val="00A37266"/>
    <w:rsid w:val="00A70961"/>
    <w:rsid w:val="00A8361E"/>
    <w:rsid w:val="00A854E7"/>
    <w:rsid w:val="00A93E9E"/>
    <w:rsid w:val="00AB432E"/>
    <w:rsid w:val="00AD0C25"/>
    <w:rsid w:val="00AD4C5C"/>
    <w:rsid w:val="00AF1F9D"/>
    <w:rsid w:val="00B01149"/>
    <w:rsid w:val="00B042CC"/>
    <w:rsid w:val="00B13CDB"/>
    <w:rsid w:val="00B1706C"/>
    <w:rsid w:val="00B17D95"/>
    <w:rsid w:val="00B24AD9"/>
    <w:rsid w:val="00B34A11"/>
    <w:rsid w:val="00B42954"/>
    <w:rsid w:val="00B43834"/>
    <w:rsid w:val="00B4411D"/>
    <w:rsid w:val="00B53624"/>
    <w:rsid w:val="00B61696"/>
    <w:rsid w:val="00B62D91"/>
    <w:rsid w:val="00B6310E"/>
    <w:rsid w:val="00B631D0"/>
    <w:rsid w:val="00B6426D"/>
    <w:rsid w:val="00B72D0F"/>
    <w:rsid w:val="00B80EF5"/>
    <w:rsid w:val="00B91C88"/>
    <w:rsid w:val="00B93475"/>
    <w:rsid w:val="00BB6AC8"/>
    <w:rsid w:val="00BC1496"/>
    <w:rsid w:val="00BD4A5B"/>
    <w:rsid w:val="00BD4CC6"/>
    <w:rsid w:val="00BE0582"/>
    <w:rsid w:val="00BF36B0"/>
    <w:rsid w:val="00BF6805"/>
    <w:rsid w:val="00C0249D"/>
    <w:rsid w:val="00C06F67"/>
    <w:rsid w:val="00C24BA5"/>
    <w:rsid w:val="00C27B15"/>
    <w:rsid w:val="00C54F5D"/>
    <w:rsid w:val="00C641C6"/>
    <w:rsid w:val="00C6554A"/>
    <w:rsid w:val="00C825AD"/>
    <w:rsid w:val="00C844A3"/>
    <w:rsid w:val="00C85366"/>
    <w:rsid w:val="00C86616"/>
    <w:rsid w:val="00C87274"/>
    <w:rsid w:val="00C87C6F"/>
    <w:rsid w:val="00C944D3"/>
    <w:rsid w:val="00C95FE4"/>
    <w:rsid w:val="00CB3EA3"/>
    <w:rsid w:val="00CB7A23"/>
    <w:rsid w:val="00CC688B"/>
    <w:rsid w:val="00CC6DEF"/>
    <w:rsid w:val="00CD1541"/>
    <w:rsid w:val="00CE257E"/>
    <w:rsid w:val="00D03650"/>
    <w:rsid w:val="00D12023"/>
    <w:rsid w:val="00D20078"/>
    <w:rsid w:val="00D24D74"/>
    <w:rsid w:val="00D34E7B"/>
    <w:rsid w:val="00D91D4C"/>
    <w:rsid w:val="00D944D7"/>
    <w:rsid w:val="00DB15A0"/>
    <w:rsid w:val="00DD7E35"/>
    <w:rsid w:val="00DE0ED2"/>
    <w:rsid w:val="00DE3110"/>
    <w:rsid w:val="00E171D6"/>
    <w:rsid w:val="00E17E45"/>
    <w:rsid w:val="00E268FE"/>
    <w:rsid w:val="00E47E69"/>
    <w:rsid w:val="00E54293"/>
    <w:rsid w:val="00E6095D"/>
    <w:rsid w:val="00E745F2"/>
    <w:rsid w:val="00E82DF9"/>
    <w:rsid w:val="00E840EA"/>
    <w:rsid w:val="00E931CE"/>
    <w:rsid w:val="00EA74B1"/>
    <w:rsid w:val="00EB2529"/>
    <w:rsid w:val="00EC166D"/>
    <w:rsid w:val="00EC696D"/>
    <w:rsid w:val="00ED01BE"/>
    <w:rsid w:val="00ED6B00"/>
    <w:rsid w:val="00ED7C44"/>
    <w:rsid w:val="00EF1197"/>
    <w:rsid w:val="00EF2062"/>
    <w:rsid w:val="00EF2253"/>
    <w:rsid w:val="00F07C51"/>
    <w:rsid w:val="00F224DA"/>
    <w:rsid w:val="00F304DB"/>
    <w:rsid w:val="00F36F49"/>
    <w:rsid w:val="00F5110B"/>
    <w:rsid w:val="00F57E85"/>
    <w:rsid w:val="00F66647"/>
    <w:rsid w:val="00F92273"/>
    <w:rsid w:val="00F93ACD"/>
    <w:rsid w:val="00F96538"/>
    <w:rsid w:val="00FB0E2A"/>
    <w:rsid w:val="00FB5E2C"/>
    <w:rsid w:val="00FC057C"/>
    <w:rsid w:val="00FC4C3D"/>
    <w:rsid w:val="00FF47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8D3AC5"/>
  <w15:chartTrackingRefBased/>
  <w15:docId w15:val="{DA283EB7-D6CE-4118-8C2E-C1710C227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character" w:styleId="UnresolvedMention">
    <w:name w:val="Unresolved Mention"/>
    <w:basedOn w:val="DefaultParagraphFont"/>
    <w:uiPriority w:val="99"/>
    <w:semiHidden/>
    <w:unhideWhenUsed/>
    <w:rsid w:val="00B42954"/>
    <w:rPr>
      <w:color w:val="605E5C"/>
      <w:shd w:val="clear" w:color="auto" w:fill="E1DFDD"/>
    </w:rPr>
  </w:style>
  <w:style w:type="paragraph" w:styleId="ListParagraph">
    <w:name w:val="List Paragraph"/>
    <w:basedOn w:val="Normal"/>
    <w:uiPriority w:val="34"/>
    <w:unhideWhenUsed/>
    <w:qFormat/>
    <w:rsid w:val="00F5110B"/>
    <w:pPr>
      <w:ind w:left="720"/>
      <w:contextualSpacing/>
    </w:pPr>
  </w:style>
  <w:style w:type="paragraph" w:styleId="TOCHeading">
    <w:name w:val="TOC Heading"/>
    <w:basedOn w:val="Heading1"/>
    <w:next w:val="Normal"/>
    <w:uiPriority w:val="39"/>
    <w:unhideWhenUsed/>
    <w:qFormat/>
    <w:rsid w:val="0027743A"/>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27743A"/>
    <w:pPr>
      <w:spacing w:after="100"/>
    </w:pPr>
  </w:style>
  <w:style w:type="paragraph" w:styleId="TOC2">
    <w:name w:val="toc 2"/>
    <w:basedOn w:val="Normal"/>
    <w:next w:val="Normal"/>
    <w:autoRedefine/>
    <w:uiPriority w:val="39"/>
    <w:unhideWhenUsed/>
    <w:rsid w:val="0027743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luerobotics.com/store/watertight-enclosures/3-series/wte3-m-end-cap-4-hole-r1/" TargetMode="External"/><Relationship Id="rId21" Type="http://schemas.openxmlformats.org/officeDocument/2006/relationships/hyperlink" Target="https://www.mcmaster.com/47065T651/" TargetMode="External"/><Relationship Id="rId42" Type="http://schemas.openxmlformats.org/officeDocument/2006/relationships/hyperlink" Target="https://www.edmundoptics.com/p/5x-mitutoyo-plan-apo-infinity-corrected-long-wd-objective/6621/" TargetMode="External"/><Relationship Id="rId63" Type="http://schemas.openxmlformats.org/officeDocument/2006/relationships/hyperlink" Target="https://www.mcmaster.com/92095A187/" TargetMode="External"/><Relationship Id="rId84" Type="http://schemas.openxmlformats.org/officeDocument/2006/relationships/hyperlink" Target="https://www.amazon.com/GENNEL-Conductive-Silicone-Adhesive-Compound/dp/B072MSXHJD/ref=sr_1_5?keywords=thermal+epoxy&amp;qid=1566498382&amp;s=gateway&amp;sr=8-5" TargetMode="External"/><Relationship Id="rId138" Type="http://schemas.openxmlformats.org/officeDocument/2006/relationships/hyperlink" Target="https://www.amazon.com/Stepper-Controller-Generator-Regulator-15-160V/dp/B07QB1MFN4/ref=sr_1_2?crid=30SUO1F51A066&amp;keywords=stepper+motor+signal+generator&amp;qid=1568764936&amp;s=gateway&amp;sprefix=stepper+motor+sign%2Ctools%2C126&amp;sr=8-2" TargetMode="External"/><Relationship Id="rId159" Type="http://schemas.openxmlformats.org/officeDocument/2006/relationships/hyperlink" Target="https://bluerobotics.com/store/watertight-enclosures/enclosure-tools-supplies/vacuum-pump-kit-r2-rp/" TargetMode="External"/><Relationship Id="rId107" Type="http://schemas.openxmlformats.org/officeDocument/2006/relationships/hyperlink" Target="https://www.amazon.com/gp/product/B06XSKXCQ4/ref=ox_sc_act_image_7?smid=A27DUHPPTQX1VZ&amp;psc=1" TargetMode="External"/><Relationship Id="rId11" Type="http://schemas.openxmlformats.org/officeDocument/2006/relationships/image" Target="media/image1.jpeg"/><Relationship Id="rId32" Type="http://schemas.openxmlformats.org/officeDocument/2006/relationships/image" Target="media/image11.jpeg"/><Relationship Id="rId53" Type="http://schemas.openxmlformats.org/officeDocument/2006/relationships/image" Target="media/image22.jpeg"/><Relationship Id="rId74" Type="http://schemas.openxmlformats.org/officeDocument/2006/relationships/image" Target="media/image29.jpeg"/><Relationship Id="rId128" Type="http://schemas.openxmlformats.org/officeDocument/2006/relationships/hyperlink" Target="https://www.amazon.com/TRENDnet-Crimping-Rj-45-Rj-12-TC-CT68/dp/B0000AZK4G/ref=sr_1_3?dchild=1&amp;keywords=ethernet+cat6+crimper+trendnet&amp;qid=1597154155&amp;sr=8-3" TargetMode="External"/><Relationship Id="rId149" Type="http://schemas.openxmlformats.org/officeDocument/2006/relationships/image" Target="media/image58.jpeg"/><Relationship Id="rId5" Type="http://schemas.openxmlformats.org/officeDocument/2006/relationships/numbering" Target="numbering.xml"/><Relationship Id="rId95" Type="http://schemas.openxmlformats.org/officeDocument/2006/relationships/image" Target="media/image37.jpeg"/><Relationship Id="rId160" Type="http://schemas.openxmlformats.org/officeDocument/2006/relationships/image" Target="media/image65.jpeg"/><Relationship Id="rId22" Type="http://schemas.openxmlformats.org/officeDocument/2006/relationships/hyperlink" Target="https://www.mcmaster.com/91458A116/" TargetMode="External"/><Relationship Id="rId43" Type="http://schemas.openxmlformats.org/officeDocument/2006/relationships/hyperlink" Target="https://www.thorlabs.com/thorproduct.cfm?partnumber=AC254-075-A" TargetMode="External"/><Relationship Id="rId64" Type="http://schemas.openxmlformats.org/officeDocument/2006/relationships/hyperlink" Target="https://bluerobotics.com/store/watertight-enclosures/3-series/wte3-o-ring-set-r1/" TargetMode="External"/><Relationship Id="rId118" Type="http://schemas.openxmlformats.org/officeDocument/2006/relationships/hyperlink" Target="https://bluerobotics.com/store/cables-connectors/penetrators/penetrator-10-25-a-8mm-r2/" TargetMode="External"/><Relationship Id="rId139" Type="http://schemas.openxmlformats.org/officeDocument/2006/relationships/hyperlink" Target="https://www.amazon.com/TRENDnet-Ethernet-Supported-Auto-MDIX-TPE-113GI/dp/B007Q87KP2?th=1" TargetMode="External"/><Relationship Id="rId85" Type="http://schemas.openxmlformats.org/officeDocument/2006/relationships/hyperlink" Target="https://www.thorlabs.com/thorproduct.cfm?partnumber=MSRA90" TargetMode="External"/><Relationship Id="rId150" Type="http://schemas.openxmlformats.org/officeDocument/2006/relationships/hyperlink" Target="https://www.mcmaster.com/47065T239/" TargetMode="External"/><Relationship Id="rId12" Type="http://schemas.openxmlformats.org/officeDocument/2006/relationships/image" Target="media/image2.jpeg"/><Relationship Id="rId17" Type="http://schemas.openxmlformats.org/officeDocument/2006/relationships/hyperlink" Target="https://www.mcmaster.com/47065T236/" TargetMode="External"/><Relationship Id="rId33" Type="http://schemas.openxmlformats.org/officeDocument/2006/relationships/image" Target="media/image12.jpeg"/><Relationship Id="rId38" Type="http://schemas.openxmlformats.org/officeDocument/2006/relationships/image" Target="media/image17.jpeg"/><Relationship Id="rId59" Type="http://schemas.openxmlformats.org/officeDocument/2006/relationships/image" Target="media/image26.jpeg"/><Relationship Id="rId103" Type="http://schemas.openxmlformats.org/officeDocument/2006/relationships/hyperlink" Target="https://www.mcmaster.com/2756A49/" TargetMode="External"/><Relationship Id="rId108" Type="http://schemas.openxmlformats.org/officeDocument/2006/relationships/hyperlink" Target="https://www.digikey.com/en/products/detail/Q2-F3X-1-01-MS50FT/Q2F3X100B-50-ND/1692287?itemSeq=304403106" TargetMode="External"/><Relationship Id="rId124" Type="http://schemas.openxmlformats.org/officeDocument/2006/relationships/hyperlink" Target="https://bluerobotics.com/store/cables-connectors/tools/tool-potting-kit-r1/" TargetMode="External"/><Relationship Id="rId129" Type="http://schemas.openxmlformats.org/officeDocument/2006/relationships/hyperlink" Target="https://www.amazon.com/IRWINQUICK-GRIPOne-Handed-Mini-Clamp-Pack-1964748/dp/B00TKIUL84/ref=sr_1_13?dchild=1&amp;keywords=wood+clamps&amp;qid=1597154363&amp;sr=8-13" TargetMode="External"/><Relationship Id="rId54" Type="http://schemas.openxmlformats.org/officeDocument/2006/relationships/image" Target="media/image23.jpeg"/><Relationship Id="rId70" Type="http://schemas.openxmlformats.org/officeDocument/2006/relationships/hyperlink" Target="https://www.amazon.com/gp/product/B00HEM54DK/ref=ox_sc_act_title_6?smid=A1AMUYYA3CT6HJ&amp;psc=1" TargetMode="External"/><Relationship Id="rId75" Type="http://schemas.openxmlformats.org/officeDocument/2006/relationships/image" Target="media/image30.jpeg"/><Relationship Id="rId91" Type="http://schemas.openxmlformats.org/officeDocument/2006/relationships/hyperlink" Target="https://bluerobotics.com/store/watertight-enclosures/3-series/enclosure-clamp-3-series/" TargetMode="External"/><Relationship Id="rId96" Type="http://schemas.openxmlformats.org/officeDocument/2006/relationships/image" Target="media/image38.jpeg"/><Relationship Id="rId140" Type="http://schemas.openxmlformats.org/officeDocument/2006/relationships/hyperlink" Target="https://www.amazon.com/Ethernet-IMONTA-Resistant-Waterproof-Buried-able/dp/B07H94M77Q/ref=sr_1_19?dchild=1&amp;keywords=cat6+cable+10ft&amp;qid=1596221958&amp;sr=8-19" TargetMode="External"/><Relationship Id="rId145" Type="http://schemas.openxmlformats.org/officeDocument/2006/relationships/image" Target="media/image54.jpeg"/><Relationship Id="rId161"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3.jpeg"/><Relationship Id="rId28" Type="http://schemas.openxmlformats.org/officeDocument/2006/relationships/image" Target="media/image7.jpeg"/><Relationship Id="rId49" Type="http://schemas.openxmlformats.org/officeDocument/2006/relationships/hyperlink" Target="https://www.thorlabs.com/thorproduct.cfm?partnumber=SPW602" TargetMode="External"/><Relationship Id="rId114" Type="http://schemas.openxmlformats.org/officeDocument/2006/relationships/image" Target="media/image47.jpeg"/><Relationship Id="rId119" Type="http://schemas.openxmlformats.org/officeDocument/2006/relationships/hyperlink" Target="https://bluerobotics.com/store/cables-connectors/penetrators/penetrator-10-25-a/" TargetMode="External"/><Relationship Id="rId44" Type="http://schemas.openxmlformats.org/officeDocument/2006/relationships/hyperlink" Target="https://www.thorlabs.com/thorproduct.cfm?partnumber=SM1D12D" TargetMode="External"/><Relationship Id="rId60" Type="http://schemas.openxmlformats.org/officeDocument/2006/relationships/hyperlink" Target="https://www.mcmaster.com/94185A580/" TargetMode="External"/><Relationship Id="rId65" Type="http://schemas.openxmlformats.org/officeDocument/2006/relationships/hyperlink" Target="https://www.omc-stepperonline.com/integrated-stepper-motor-driver-0-2a-10-28vdc-for-nema-8111417-stepper-motor" TargetMode="External"/><Relationship Id="rId81" Type="http://schemas.openxmlformats.org/officeDocument/2006/relationships/image" Target="media/image36.jpeg"/><Relationship Id="rId86" Type="http://schemas.openxmlformats.org/officeDocument/2006/relationships/hyperlink" Target="https://www.thorlabs.com/thorproduct.cfm?partnumber=ER90B/M" TargetMode="External"/><Relationship Id="rId130" Type="http://schemas.openxmlformats.org/officeDocument/2006/relationships/hyperlink" Target="https://bluerobotics.com/learn/potting-a-cable-penetrator/" TargetMode="External"/><Relationship Id="rId135" Type="http://schemas.openxmlformats.org/officeDocument/2006/relationships/hyperlink" Target="https://www.amazon.com/dp/B08743QQLM/ref=sspa_dk_detail_3?pd_rd_i=B07M981HSV&amp;pd_rd_w=7gdMR&amp;pf_rd_p=e7ef8ad2-57b7-4409-a54f-7b57563da2eb&amp;pd_rd_wg=JUIIm&amp;pf_rd_r=YBQPCX3YH1BM7RWH20TM&amp;pd_rd_r=92ae37f6-c8d3-49ed-827e-aff1e43c49f3&amp;spLa=ZW5jcnlwdGVkUXVhbGlmaWVyPUEzTVdEQTVHU01YM09JJmVuY3J5cHRlZElkPUEwNTk0ODIyMzRQV0VUN1JPNElKMiZlbmNyeXB0ZWRBZElkPUEwMTY4MzUzM1FJM0tFUzg1Tlo5RSZ3aWRnZXROYW1lPXNwX2RldGFpbF90aGVtYXRpYyZhY3Rpb249Y2xpY2tSZWRpcmVjdCZkb05vdExvZ0NsaWNrPXRydWU&amp;th=1" TargetMode="External"/><Relationship Id="rId151" Type="http://schemas.openxmlformats.org/officeDocument/2006/relationships/hyperlink" Target="https://www.mcmaster.com/31985T71/" TargetMode="External"/><Relationship Id="rId156" Type="http://schemas.openxmlformats.org/officeDocument/2006/relationships/image" Target="media/image62.jpeg"/><Relationship Id="rId13" Type="http://schemas.openxmlformats.org/officeDocument/2006/relationships/hyperlink" Target="https://www.mcmaster.com/47065T101-47065T977/" TargetMode="External"/><Relationship Id="rId18" Type="http://schemas.openxmlformats.org/officeDocument/2006/relationships/hyperlink" Target="https://www.mcmaster.com/47065T267/" TargetMode="External"/><Relationship Id="rId39" Type="http://schemas.openxmlformats.org/officeDocument/2006/relationships/hyperlink" Target="https://bluerobotics.com/store/watertight-enclosures/3-series/wte3-p-tube-custom-r1/" TargetMode="External"/><Relationship Id="rId109" Type="http://schemas.openxmlformats.org/officeDocument/2006/relationships/hyperlink" Target="https://www.amazon.com/gp/product/B07L86XWMT/ref=ox_sc_act_title_5?smid=A3VVL1M01MGYPX&amp;psc=1" TargetMode="External"/><Relationship Id="rId34" Type="http://schemas.openxmlformats.org/officeDocument/2006/relationships/image" Target="media/image13.jpeg"/><Relationship Id="rId50" Type="http://schemas.openxmlformats.org/officeDocument/2006/relationships/image" Target="media/image19.jpeg"/><Relationship Id="rId55" Type="http://schemas.openxmlformats.org/officeDocument/2006/relationships/image" Target="media/image24.jpeg"/><Relationship Id="rId76" Type="http://schemas.openxmlformats.org/officeDocument/2006/relationships/image" Target="media/image31.jpeg"/><Relationship Id="rId97" Type="http://schemas.openxmlformats.org/officeDocument/2006/relationships/image" Target="media/image39.jpeg"/><Relationship Id="rId104" Type="http://schemas.openxmlformats.org/officeDocument/2006/relationships/image" Target="media/image42.jpeg"/><Relationship Id="rId120" Type="http://schemas.openxmlformats.org/officeDocument/2006/relationships/hyperlink" Target="https://bluerobotics.com/store/cables-connectors/penetrators/vent-asm-r1/" TargetMode="External"/><Relationship Id="rId125" Type="http://schemas.openxmlformats.org/officeDocument/2006/relationships/hyperlink" Target="https://bluerobotics.com/store/cables-connectors/tools/loctite-marine-epoxy/" TargetMode="External"/><Relationship Id="rId141" Type="http://schemas.openxmlformats.org/officeDocument/2006/relationships/hyperlink" Target="https://www.amazon.com/Ethernet-Connector-Breakout-terminals-Spring/dp/B06XZ3BMTL/ref=cm_cr_arp_d_product_top?ie=UTF8" TargetMode="External"/><Relationship Id="rId146" Type="http://schemas.openxmlformats.org/officeDocument/2006/relationships/image" Target="media/image55.jpeg"/><Relationship Id="rId7" Type="http://schemas.openxmlformats.org/officeDocument/2006/relationships/settings" Target="settings.xml"/><Relationship Id="rId71" Type="http://schemas.openxmlformats.org/officeDocument/2006/relationships/hyperlink" Target="https://www.amazon.com/Ethernet-Connector-Breakout-terminals-Spring/dp/B06XZ3BMTL/ref=cm_cr_arp_d_product_top?ie=UTF8" TargetMode="External"/><Relationship Id="rId92" Type="http://schemas.openxmlformats.org/officeDocument/2006/relationships/hyperlink" Target="https://www.amazon.com/Pigtail-Female-Connectors-Security-Adapter/dp/B07C7VSRBG/ref=asc_df_B07C7VSRBG/?tag=hyprod-20&amp;linkCode=df0&amp;hvadid=241921956447&amp;hvpos=&amp;hvnetw=g&amp;hvrand=15776472362583423785&amp;hvpone=&amp;hvptwo=&amp;hvqmt=&amp;hvdev=c&amp;hvdvcmdl=&amp;hvlocint=&amp;hvlocphy=2840&amp;hvtargid=pla-586747653598&amp;psc=1" TargetMode="External"/><Relationship Id="rId162" Type="http://schemas.openxmlformats.org/officeDocument/2006/relationships/image" Target="media/image67.jpeg"/><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image" Target="media/image4.jpeg"/><Relationship Id="rId40" Type="http://schemas.openxmlformats.org/officeDocument/2006/relationships/hyperlink" Target="https://bluerobotics.com/store/watertight-enclosures/3-series/enclosure-clamp-3-series/" TargetMode="External"/><Relationship Id="rId45" Type="http://schemas.openxmlformats.org/officeDocument/2006/relationships/hyperlink" Target="https://www.thorlabs.com/thorproduct.cfm?partnumber=SM1L30" TargetMode="External"/><Relationship Id="rId66" Type="http://schemas.openxmlformats.org/officeDocument/2006/relationships/hyperlink" Target="https://www.amazon.com/gp/product/B07CV95YFN/ref=ox_sc_act_title_2?smid=A1KODDOPEPALCP&amp;psc=1" TargetMode="External"/><Relationship Id="rId87" Type="http://schemas.openxmlformats.org/officeDocument/2006/relationships/hyperlink" Target="https://www.thorlabs.com/thorproduct.cfm?partnumber=MS2R" TargetMode="External"/><Relationship Id="rId110" Type="http://schemas.openxmlformats.org/officeDocument/2006/relationships/hyperlink" Target="https://www.amazon.com/CableCreation-Connector-Ethernet-Connectors-Transparent/dp/B01K9Z4C3G/ref=asc_df_B01K9Z4C3G/?tag=hyprod-20&amp;linkCode=df0&amp;hvadid=309776868400&amp;hvpos=&amp;hvnetw=g&amp;hvrand=2473414188630381948&amp;hvpone=&amp;hvptwo=&amp;hvqmt=&amp;hvdev=c&amp;hvdvcmdl=&amp;hvlocint=&amp;hvlocphy=2840&amp;hvtargid=pla-456221970879&amp;psc=1" TargetMode="External"/><Relationship Id="rId115" Type="http://schemas.openxmlformats.org/officeDocument/2006/relationships/image" Target="media/image48.jpeg"/><Relationship Id="rId131" Type="http://schemas.openxmlformats.org/officeDocument/2006/relationships/hyperlink" Target="https://bluerobotics.com/learn/potting-a-cable-penetrator/" TargetMode="External"/><Relationship Id="rId136" Type="http://schemas.openxmlformats.org/officeDocument/2006/relationships/hyperlink" Target="https://www.amazon.com/gp/product/B07HNL5D56/ref=ox_sc_act_title_7?smid=A14FP9XIRL6C1F&amp;psc=1" TargetMode="External"/><Relationship Id="rId157" Type="http://schemas.openxmlformats.org/officeDocument/2006/relationships/image" Target="media/image63.jpeg"/><Relationship Id="rId61" Type="http://schemas.openxmlformats.org/officeDocument/2006/relationships/hyperlink" Target="https://www.mcmaster.com/94150A325/" TargetMode="External"/><Relationship Id="rId82" Type="http://schemas.openxmlformats.org/officeDocument/2006/relationships/hyperlink" Target="https://intl-outdoor.com/led/mt-g2/mt-g2-led.html" TargetMode="External"/><Relationship Id="rId152" Type="http://schemas.openxmlformats.org/officeDocument/2006/relationships/hyperlink" Target="https://www.mcmaster.com/3567T31/" TargetMode="External"/><Relationship Id="rId19" Type="http://schemas.openxmlformats.org/officeDocument/2006/relationships/hyperlink" Target="https://www.mcmaster.com/47065T278/" TargetMode="External"/><Relationship Id="rId14" Type="http://schemas.openxmlformats.org/officeDocument/2006/relationships/hyperlink" Target="https://www.mcmaster.com/47065T101-47065T977/" TargetMode="External"/><Relationship Id="rId30" Type="http://schemas.openxmlformats.org/officeDocument/2006/relationships/image" Target="media/image9.jpeg"/><Relationship Id="rId35" Type="http://schemas.openxmlformats.org/officeDocument/2006/relationships/image" Target="media/image14.jpeg"/><Relationship Id="rId56" Type="http://schemas.openxmlformats.org/officeDocument/2006/relationships/image" Target="media/image25.jpeg"/><Relationship Id="rId77" Type="http://schemas.openxmlformats.org/officeDocument/2006/relationships/image" Target="media/image32.jpeg"/><Relationship Id="rId100" Type="http://schemas.openxmlformats.org/officeDocument/2006/relationships/hyperlink" Target="https://bluerobotics.com/store/watertight-enclosures/3-series/wte3-p-end-cap-r1/" TargetMode="External"/><Relationship Id="rId105" Type="http://schemas.openxmlformats.org/officeDocument/2006/relationships/image" Target="media/image43.jpeg"/><Relationship Id="rId126" Type="http://schemas.openxmlformats.org/officeDocument/2006/relationships/hyperlink" Target="https://bluerobotics.com/store/cables-connectors/tools/potting-acetone-wipes-qty10-r1-rp/" TargetMode="External"/><Relationship Id="rId147" Type="http://schemas.openxmlformats.org/officeDocument/2006/relationships/image" Target="media/image56.jpeg"/><Relationship Id="rId8" Type="http://schemas.openxmlformats.org/officeDocument/2006/relationships/webSettings" Target="webSettings.xml"/><Relationship Id="rId51" Type="http://schemas.openxmlformats.org/officeDocument/2006/relationships/image" Target="media/image20.jpeg"/><Relationship Id="rId72" Type="http://schemas.openxmlformats.org/officeDocument/2006/relationships/image" Target="media/image27.jpeg"/><Relationship Id="rId93" Type="http://schemas.openxmlformats.org/officeDocument/2006/relationships/hyperlink" Target="https://www.mcmaster.com/92095A475/" TargetMode="External"/><Relationship Id="rId98" Type="http://schemas.openxmlformats.org/officeDocument/2006/relationships/image" Target="media/image40.jpeg"/><Relationship Id="rId121" Type="http://schemas.openxmlformats.org/officeDocument/2006/relationships/hyperlink" Target="https://bluerobotics.com/store/cables-connectors/penetrators/penetrator-blank-10-25-a-r2/" TargetMode="External"/><Relationship Id="rId142" Type="http://schemas.openxmlformats.org/officeDocument/2006/relationships/hyperlink" Target="https://www.amazon.com/Power-Connector-Female-Adapter-Camera/dp/B07C61434H/ref=asc_df_B07C61434H/?tag=hyprod-20&amp;linkCode=df0&amp;hvadid=366410038949&amp;hvpos=&amp;hvnetw=g&amp;hvrand=6736291833344318427&amp;hvpone=&amp;hvptwo=&amp;hvqmt=&amp;hvdev=c&amp;hvdvcmdl=&amp;hvlocint=&amp;hvlocphy=2840&amp;hvtargid=pla-802228450796&amp;psc=1&amp;tag=&amp;ref=&amp;adgrpid=75347436719&amp;hvpone=&amp;hvptwo=&amp;hvadid=366410038949&amp;hvpos=&amp;hvnetw=g&amp;hvrand=6736291833344318427&amp;hvqmt=&amp;hvdev=c&amp;hvdvcmdl=&amp;hvlocint=&amp;hvlocphy=2840&amp;hvtargid=pla-802228450796" TargetMode="External"/><Relationship Id="rId163"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5.jpeg"/><Relationship Id="rId46" Type="http://schemas.openxmlformats.org/officeDocument/2006/relationships/hyperlink" Target="https://www.thorlabs.com/thorproduct.cfm?partnumber=SM1A27" TargetMode="External"/><Relationship Id="rId67" Type="http://schemas.openxmlformats.org/officeDocument/2006/relationships/hyperlink" Target="https://www.amazon.com/T-Plug-T-Connectors-Deans-Style-BDHI-28/dp/B07MDGT5C1/ref=sr_1_2?dchild=1&amp;keywords=dean+connector+awg&amp;qid=1596219243&amp;sr=8-2" TargetMode="External"/><Relationship Id="rId116" Type="http://schemas.openxmlformats.org/officeDocument/2006/relationships/hyperlink" Target="https://bluerobotics.com/store/watertight-enclosures/3-series/o-ring-flange-3-series/" TargetMode="External"/><Relationship Id="rId137" Type="http://schemas.openxmlformats.org/officeDocument/2006/relationships/hyperlink" Target="https://www.amazon.com/gp/product/B07JZ2GQJF/ref=ox_sc_act_title_2?smid=AFHAE9RJVUMB&amp;psc=1" TargetMode="External"/><Relationship Id="rId158" Type="http://schemas.openxmlformats.org/officeDocument/2006/relationships/image" Target="media/image64.jpeg"/><Relationship Id="rId20" Type="http://schemas.openxmlformats.org/officeDocument/2006/relationships/hyperlink" Target="https://www.mcmaster.com/47065T255/" TargetMode="External"/><Relationship Id="rId41" Type="http://schemas.openxmlformats.org/officeDocument/2006/relationships/image" Target="media/image18.jpeg"/><Relationship Id="rId62" Type="http://schemas.openxmlformats.org/officeDocument/2006/relationships/hyperlink" Target="https://www.mcmaster.com/93625A100/" TargetMode="External"/><Relationship Id="rId83" Type="http://schemas.openxmlformats.org/officeDocument/2006/relationships/hyperlink" Target="https://www.amazon.com/a16012800ux0575-Aluminium-Heatsink-Radiator-25x25x10/dp/B01FLDT0WE/ref=sr_1_6?keywords=heat+sink+25mm&amp;qid=1566499339&amp;s=electronics&amp;sr=1-6" TargetMode="External"/><Relationship Id="rId88" Type="http://schemas.openxmlformats.org/officeDocument/2006/relationships/hyperlink" Target="https://www.mcmaster.com/92196A948/" TargetMode="External"/><Relationship Id="rId111" Type="http://schemas.openxmlformats.org/officeDocument/2006/relationships/hyperlink" Target="https://www.amazon.com/RamPro-Spring-Steel-Impact-Electric-Communication/dp/B01MXIOGF7/ref=sr_1_5?dchild=1&amp;keywords=steel+fish+tape&amp;qid=1597153493&amp;sr=8-5" TargetMode="External"/><Relationship Id="rId132" Type="http://schemas.openxmlformats.org/officeDocument/2006/relationships/image" Target="media/image49.jpeg"/><Relationship Id="rId153" Type="http://schemas.openxmlformats.org/officeDocument/2006/relationships/image" Target="media/image59.jpeg"/><Relationship Id="rId15" Type="http://schemas.openxmlformats.org/officeDocument/2006/relationships/hyperlink" Target="https://www.mcmaster.com/47065T101-47065T977/" TargetMode="External"/><Relationship Id="rId36" Type="http://schemas.openxmlformats.org/officeDocument/2006/relationships/image" Target="media/image15.jpeg"/><Relationship Id="rId57" Type="http://schemas.openxmlformats.org/officeDocument/2006/relationships/hyperlink" Target="https://www.flir.com/products/blackfly-s-gige/?model=BFS-PGE-120S4M-CS" TargetMode="External"/><Relationship Id="rId106" Type="http://schemas.openxmlformats.org/officeDocument/2006/relationships/image" Target="media/image44.jpeg"/><Relationship Id="rId127" Type="http://schemas.openxmlformats.org/officeDocument/2006/relationships/hyperlink" Target="https://bluerobotics.com/store/watertight-enclosures/enclosure-tools-supplies/tool-o-ring-pick-r1/" TargetMode="External"/><Relationship Id="rId10" Type="http://schemas.openxmlformats.org/officeDocument/2006/relationships/endnotes" Target="endnotes.xml"/><Relationship Id="rId31" Type="http://schemas.openxmlformats.org/officeDocument/2006/relationships/image" Target="media/image10.jpeg"/><Relationship Id="rId52" Type="http://schemas.openxmlformats.org/officeDocument/2006/relationships/image" Target="media/image21.jpeg"/><Relationship Id="rId73" Type="http://schemas.openxmlformats.org/officeDocument/2006/relationships/image" Target="media/image28.jpeg"/><Relationship Id="rId78" Type="http://schemas.openxmlformats.org/officeDocument/2006/relationships/image" Target="media/image33.jpeg"/><Relationship Id="rId94" Type="http://schemas.openxmlformats.org/officeDocument/2006/relationships/hyperlink" Target="https://www.mcmaster.com/94150A325/" TargetMode="External"/><Relationship Id="rId99" Type="http://schemas.openxmlformats.org/officeDocument/2006/relationships/image" Target="media/image41.jpeg"/><Relationship Id="rId101" Type="http://schemas.openxmlformats.org/officeDocument/2006/relationships/hyperlink" Target="https://bluerobotics.com/store/watertight-enclosures/3-series/o-ring-flange-3-series/" TargetMode="External"/><Relationship Id="rId122" Type="http://schemas.openxmlformats.org/officeDocument/2006/relationships/hyperlink" Target="https://www.amazon.com/CableCreation-Connector-Ethernet-Connectors-Transparent/dp/B01K9Z4C3G/ref=asc_df_B01K9Z4C3G/?tag=hyprod-20&amp;linkCode=df0&amp;hvadid=309776868400&amp;hvpos=&amp;hvnetw=g&amp;hvrand=2473414188630381948&amp;hvpone=&amp;hvptwo=&amp;hvqmt=&amp;hvdev=c&amp;hvdvcmdl=&amp;hvlocint=&amp;hvlocphy=2840&amp;hvtargid=pla-456221970879&amp;psc=1" TargetMode="External"/><Relationship Id="rId143" Type="http://schemas.openxmlformats.org/officeDocument/2006/relationships/image" Target="media/image52.jpeg"/><Relationship Id="rId148" Type="http://schemas.openxmlformats.org/officeDocument/2006/relationships/image" Target="media/image57.jpeg"/><Relationship Id="rId16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jpeg"/><Relationship Id="rId47" Type="http://schemas.openxmlformats.org/officeDocument/2006/relationships/hyperlink" Target="https://www.thorlabs.com/thorproduct.cfm?partnumber=SM1A9" TargetMode="External"/><Relationship Id="rId68" Type="http://schemas.openxmlformats.org/officeDocument/2006/relationships/hyperlink" Target="https://www.amazon.com/DZS-Elec-Rocker-Switch-Position/dp/B07PMGXW2K" TargetMode="External"/><Relationship Id="rId89" Type="http://schemas.openxmlformats.org/officeDocument/2006/relationships/hyperlink" Target="https://www.mcmaster.com/91831A002/" TargetMode="External"/><Relationship Id="rId112" Type="http://schemas.openxmlformats.org/officeDocument/2006/relationships/image" Target="media/image45.jpeg"/><Relationship Id="rId133" Type="http://schemas.openxmlformats.org/officeDocument/2006/relationships/image" Target="media/image50.jpeg"/><Relationship Id="rId154" Type="http://schemas.openxmlformats.org/officeDocument/2006/relationships/image" Target="media/image60.jpeg"/><Relationship Id="rId16" Type="http://schemas.openxmlformats.org/officeDocument/2006/relationships/hyperlink" Target="https://www.mcmaster.com/47065T107/" TargetMode="External"/><Relationship Id="rId37" Type="http://schemas.openxmlformats.org/officeDocument/2006/relationships/image" Target="media/image16.jpeg"/><Relationship Id="rId58" Type="http://schemas.openxmlformats.org/officeDocument/2006/relationships/hyperlink" Target="https://www.amazon.com/Linear-Actuator-Stepper-Milling-Machine/dp/B07K7HCHGC/?th=1" TargetMode="External"/><Relationship Id="rId79" Type="http://schemas.openxmlformats.org/officeDocument/2006/relationships/image" Target="media/image34.jpeg"/><Relationship Id="rId102" Type="http://schemas.openxmlformats.org/officeDocument/2006/relationships/hyperlink" Target="https://www.mcmaster.com/93395A217/" TargetMode="External"/><Relationship Id="rId123" Type="http://schemas.openxmlformats.org/officeDocument/2006/relationships/hyperlink" Target="https://bluerobotics.com/store/cables-connectors/tools/tool-penetrator-wrench-r1/" TargetMode="External"/><Relationship Id="rId144" Type="http://schemas.openxmlformats.org/officeDocument/2006/relationships/image" Target="media/image53.jpeg"/><Relationship Id="rId90" Type="http://schemas.openxmlformats.org/officeDocument/2006/relationships/hyperlink" Target="https://bluerobotics.com/store/watertight-enclosures/3-series/wte3-p-tube-custom-r1/" TargetMode="External"/><Relationship Id="rId165" Type="http://schemas.openxmlformats.org/officeDocument/2006/relationships/theme" Target="theme/theme1.xml"/><Relationship Id="rId27" Type="http://schemas.openxmlformats.org/officeDocument/2006/relationships/hyperlink" Target="https://bluerobotics.com/store/watertight-enclosures/3-series/enclosure-clamp-3-series/" TargetMode="External"/><Relationship Id="rId48" Type="http://schemas.openxmlformats.org/officeDocument/2006/relationships/hyperlink" Target="https://www.thorlabs.com/thorproduct.cfm?partnumber=SM1RR" TargetMode="External"/><Relationship Id="rId69" Type="http://schemas.openxmlformats.org/officeDocument/2006/relationships/hyperlink" Target="https://www.amazon.com/Haitronic-ethernet-Connector-Ethernet-Extender/dp/B06XPZBRJ2/ref=sr_1_3?dchild=1&amp;keywords=f-f+cat6+adapter&amp;qid=1596223252&amp;sr=8-3" TargetMode="External"/><Relationship Id="rId113" Type="http://schemas.openxmlformats.org/officeDocument/2006/relationships/image" Target="media/image46.jpeg"/><Relationship Id="rId134" Type="http://schemas.openxmlformats.org/officeDocument/2006/relationships/image" Target="media/image51.jpeg"/><Relationship Id="rId80" Type="http://schemas.openxmlformats.org/officeDocument/2006/relationships/image" Target="media/image35.jpeg"/><Relationship Id="rId155" Type="http://schemas.openxmlformats.org/officeDocument/2006/relationships/image" Target="media/image6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strm-adm\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19C07F3E0CD6849B16AC3D41C9C2465" ma:contentTypeVersion="10" ma:contentTypeDescription="Create a new document." ma:contentTypeScope="" ma:versionID="33fed8fe3d6f44e0add0bb5158cb91a2">
  <xsd:schema xmlns:xsd="http://www.w3.org/2001/XMLSchema" xmlns:xs="http://www.w3.org/2001/XMLSchema" xmlns:p="http://schemas.microsoft.com/office/2006/metadata/properties" xmlns:ns3="bb99abeb-d03e-459c-9825-bdb627ac7673" targetNamespace="http://schemas.microsoft.com/office/2006/metadata/properties" ma:root="true" ma:fieldsID="c0c8f89ee1c34e679ba8431f8b03b409" ns3:_="">
    <xsd:import namespace="bb99abeb-d03e-459c-9825-bdb627ac767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99abeb-d03e-459c-9825-bdb627ac76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607A92-FD60-4C5A-9B76-1B7351C37A6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E7B5DC5-A202-4CE4-A4EE-FB7F211263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b99abeb-d03e-459c-9825-bdb627ac76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1917231-FD87-409D-8D70-73B645905001}">
  <ds:schemaRefs>
    <ds:schemaRef ds:uri="http://schemas.microsoft.com/sharepoint/v3/contenttype/forms"/>
  </ds:schemaRefs>
</ds:datastoreItem>
</file>

<file path=customXml/itemProps4.xml><?xml version="1.0" encoding="utf-8"?>
<ds:datastoreItem xmlns:ds="http://schemas.openxmlformats.org/officeDocument/2006/customXml" ds:itemID="{E2547A24-7EED-455C-A692-F9287C51A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1471</TotalTime>
  <Pages>34</Pages>
  <Words>5749</Words>
  <Characters>32773</Characters>
  <Application>Microsoft Office Word</Application>
  <DocSecurity>0</DocSecurity>
  <Lines>273</Lines>
  <Paragraphs>76</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Introduction</vt:lpstr>
      <vt:lpstr>Aluminum Frame</vt:lpstr>
      <vt:lpstr>Camera Subassembly</vt:lpstr>
      <vt:lpstr>    Optics</vt:lpstr>
      <vt:lpstr>    Camera and Stepper Guide Rail</vt:lpstr>
      <vt:lpstr>    Subassembly support structure</vt:lpstr>
      <vt:lpstr>LED Light Source Subassembly</vt:lpstr>
      <vt:lpstr>Flow-Through Cell Subassembly</vt:lpstr>
      <vt:lpstr>Power and Data Cables Subassembly</vt:lpstr>
      <vt:lpstr>Blue Robotics Waterproofing </vt:lpstr>
      <vt:lpstr>Surface Power and Signal Control</vt:lpstr>
      <vt:lpstr>Hoist Attachment Point</vt:lpstr>
      <vt:lpstr>Operating Tips</vt:lpstr>
      <vt:lpstr>    Aligning camera with LED</vt:lpstr>
      <vt:lpstr>    Wire management </vt:lpstr>
      <vt:lpstr>    Pressure testing seals </vt:lpstr>
      <vt:lpstr>    Removing Camera Assembly from Tube</vt:lpstr>
    </vt:vector>
  </TitlesOfParts>
  <Company/>
  <LinksUpToDate>false</LinksUpToDate>
  <CharactersWithSpaces>38446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kstrm - adm</dc:creator>
  <cp:keywords/>
  <dc:description/>
  <cp:lastModifiedBy>Osborn, Ryan</cp:lastModifiedBy>
  <cp:revision>289</cp:revision>
  <dcterms:created xsi:type="dcterms:W3CDTF">2021-05-18T13:47:00Z</dcterms:created>
  <dcterms:modified xsi:type="dcterms:W3CDTF">2021-05-23T18:30:00Z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0x010100319C07F3E0CD6849B16AC3D41C9C2465</vt:lpwstr>
  </property>
</Properties>
</file>